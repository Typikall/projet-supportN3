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89B" w:rsidRDefault="003B089B" w:rsidP="003B089B">
      <w:pPr>
        <w:pStyle w:val="Contenudetableau"/>
        <w:snapToGrid w:val="0"/>
        <w:spacing w:after="1417"/>
        <w:rPr>
          <w:rStyle w:val="BleuEDF"/>
          <w:caps/>
          <w:spacing w:val="20"/>
          <w:sz w:val="16"/>
          <w:szCs w:val="16"/>
          <w:lang w:eastAsia="en-US" w:bidi="en-US"/>
        </w:rPr>
      </w:pPr>
    </w:p>
    <w:p w:rsidR="003B089B" w:rsidRDefault="003B089B" w:rsidP="003B089B">
      <w:pPr>
        <w:spacing w:after="567"/>
      </w:pPr>
    </w:p>
    <w:p w:rsidR="003B089B" w:rsidRDefault="003B089B" w:rsidP="003B089B">
      <w:pPr>
        <w:spacing w:after="567"/>
      </w:pPr>
    </w:p>
    <w:p w:rsidR="003B089B" w:rsidRPr="004F6829" w:rsidRDefault="003B089B" w:rsidP="003B089B">
      <w:pPr>
        <w:pStyle w:val="Corpsdetexte"/>
        <w:jc w:val="center"/>
        <w:rPr>
          <w:sz w:val="72"/>
          <w:szCs w:val="72"/>
        </w:rPr>
        <w:sectPr w:rsidR="003B089B" w:rsidRPr="004F6829">
          <w:headerReference w:type="even" r:id="rId7"/>
          <w:headerReference w:type="default" r:id="rId8"/>
          <w:footerReference w:type="even" r:id="rId9"/>
          <w:footerReference w:type="default" r:id="rId10"/>
          <w:headerReference w:type="first" r:id="rId11"/>
          <w:footerReference w:type="first" r:id="rId12"/>
          <w:pgSz w:w="11906" w:h="16838"/>
          <w:pgMar w:top="567" w:right="567" w:bottom="1655" w:left="567" w:header="720" w:footer="567" w:gutter="0"/>
          <w:cols w:space="720"/>
          <w:formProt w:val="0"/>
        </w:sectPr>
      </w:pPr>
      <w:r w:rsidRPr="004F6829">
        <w:rPr>
          <w:b/>
          <w:color w:val="005BBB"/>
          <w:sz w:val="72"/>
          <w:szCs w:val="72"/>
          <w:lang w:eastAsia="en-US" w:bidi="en-US"/>
        </w:rPr>
        <w:fldChar w:fldCharType="begin"/>
      </w:r>
      <w:r w:rsidRPr="004F6829">
        <w:rPr>
          <w:b/>
          <w:color w:val="005BBB"/>
          <w:sz w:val="72"/>
          <w:szCs w:val="72"/>
          <w:lang w:eastAsia="en-US" w:bidi="en-US"/>
        </w:rPr>
        <w:instrText xml:space="preserve"> TITLE </w:instrText>
      </w:r>
      <w:r w:rsidRPr="004F6829">
        <w:rPr>
          <w:b/>
          <w:color w:val="005BBB"/>
          <w:sz w:val="72"/>
          <w:szCs w:val="72"/>
          <w:lang w:eastAsia="en-US" w:bidi="en-US"/>
        </w:rPr>
        <w:fldChar w:fldCharType="separate"/>
      </w:r>
      <w:r w:rsidRPr="004F6829">
        <w:rPr>
          <w:b/>
          <w:color w:val="005BBB"/>
          <w:sz w:val="72"/>
          <w:szCs w:val="72"/>
          <w:lang w:eastAsia="en-US" w:bidi="en-US"/>
        </w:rPr>
        <w:t>Palier système RHEL 6 – PTE stockage</w:t>
      </w:r>
      <w:r w:rsidRPr="004F6829">
        <w:rPr>
          <w:b/>
          <w:color w:val="005BBB"/>
          <w:sz w:val="72"/>
          <w:szCs w:val="72"/>
          <w:lang w:eastAsia="en-US" w:bidi="en-US"/>
        </w:rPr>
        <w:fldChar w:fldCharType="end"/>
      </w:r>
    </w:p>
    <w:p w:rsidR="003B089B" w:rsidRDefault="003B089B" w:rsidP="003B089B">
      <w:pPr>
        <w:pStyle w:val="Titredetabledesmatires"/>
        <w:pageBreakBefore/>
        <w:sectPr w:rsidR="003B089B">
          <w:headerReference w:type="default" r:id="rId13"/>
          <w:footerReference w:type="even" r:id="rId14"/>
          <w:footerReference w:type="default" r:id="rId15"/>
          <w:headerReference w:type="first" r:id="rId16"/>
          <w:footerReference w:type="first" r:id="rId17"/>
          <w:pgSz w:w="11906" w:h="16838"/>
          <w:pgMar w:top="1661" w:right="1134" w:bottom="1416" w:left="1134" w:header="850" w:footer="850" w:gutter="0"/>
          <w:cols w:space="720"/>
          <w:formProt w:val="0"/>
        </w:sectPr>
      </w:pPr>
      <w:r>
        <w:lastRenderedPageBreak/>
        <w:t>Contenu</w:t>
      </w:r>
    </w:p>
    <w:p w:rsidR="003B089B" w:rsidRDefault="003B089B" w:rsidP="003B089B">
      <w:pPr>
        <w:pStyle w:val="TM1"/>
        <w:tabs>
          <w:tab w:val="left" w:pos="566"/>
        </w:tabs>
        <w:rPr>
          <w:rFonts w:ascii="Calibri" w:eastAsia="Times New Roman" w:hAnsi="Calibri" w:cs="Times New Roman"/>
          <w:noProof/>
          <w:kern w:val="0"/>
          <w:sz w:val="22"/>
          <w:szCs w:val="22"/>
        </w:rPr>
      </w:pPr>
      <w:r>
        <w:lastRenderedPageBreak/>
        <w:fldChar w:fldCharType="begin"/>
      </w:r>
      <w:r>
        <w:instrText xml:space="preserve"> TOC \o \f </w:instrText>
      </w:r>
      <w:r>
        <w:fldChar w:fldCharType="separate"/>
      </w:r>
      <w:r>
        <w:rPr>
          <w:noProof/>
        </w:rPr>
        <w:t>1</w:t>
      </w:r>
      <w:r>
        <w:rPr>
          <w:rFonts w:ascii="Calibri" w:eastAsia="Times New Roman" w:hAnsi="Calibri" w:cs="Times New Roman"/>
          <w:noProof/>
          <w:kern w:val="0"/>
          <w:sz w:val="22"/>
          <w:szCs w:val="22"/>
        </w:rPr>
        <w:tab/>
      </w:r>
      <w:r>
        <w:rPr>
          <w:noProof/>
        </w:rPr>
        <w:t>Pré-requis</w:t>
      </w:r>
      <w:r>
        <w:rPr>
          <w:noProof/>
        </w:rPr>
        <w:tab/>
      </w:r>
      <w:r>
        <w:rPr>
          <w:noProof/>
        </w:rPr>
        <w:fldChar w:fldCharType="begin"/>
      </w:r>
      <w:r>
        <w:rPr>
          <w:noProof/>
        </w:rPr>
        <w:instrText xml:space="preserve"> PAGEREF _Toc433712864 \h </w:instrText>
      </w:r>
      <w:r>
        <w:rPr>
          <w:noProof/>
        </w:rPr>
      </w:r>
      <w:r>
        <w:rPr>
          <w:noProof/>
        </w:rPr>
        <w:fldChar w:fldCharType="separate"/>
      </w:r>
      <w:r>
        <w:rPr>
          <w:noProof/>
        </w:rPr>
        <w:t>6</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1.1</w:t>
      </w:r>
      <w:r>
        <w:rPr>
          <w:rFonts w:ascii="Calibri" w:eastAsia="Times New Roman" w:hAnsi="Calibri" w:cs="Times New Roman"/>
          <w:noProof/>
          <w:kern w:val="0"/>
          <w:sz w:val="22"/>
          <w:szCs w:val="22"/>
        </w:rPr>
        <w:tab/>
      </w:r>
      <w:r>
        <w:rPr>
          <w:noProof/>
        </w:rPr>
        <w:t>Correctifs nécessaires</w:t>
      </w:r>
      <w:r>
        <w:rPr>
          <w:noProof/>
        </w:rPr>
        <w:tab/>
      </w:r>
      <w:r>
        <w:rPr>
          <w:noProof/>
        </w:rPr>
        <w:fldChar w:fldCharType="begin"/>
      </w:r>
      <w:r>
        <w:rPr>
          <w:noProof/>
        </w:rPr>
        <w:instrText xml:space="preserve"> PAGEREF _Toc433712865 \h </w:instrText>
      </w:r>
      <w:r>
        <w:rPr>
          <w:noProof/>
        </w:rPr>
      </w:r>
      <w:r>
        <w:rPr>
          <w:noProof/>
        </w:rPr>
        <w:fldChar w:fldCharType="separate"/>
      </w:r>
      <w:r>
        <w:rPr>
          <w:noProof/>
        </w:rPr>
        <w:t>6</w:t>
      </w:r>
      <w:r>
        <w:rPr>
          <w:noProof/>
        </w:rPr>
        <w:fldChar w:fldCharType="end"/>
      </w:r>
    </w:p>
    <w:p w:rsidR="003B089B" w:rsidRDefault="003B089B" w:rsidP="003B089B">
      <w:pPr>
        <w:pStyle w:val="TM1"/>
        <w:tabs>
          <w:tab w:val="left" w:pos="566"/>
        </w:tabs>
        <w:rPr>
          <w:rFonts w:ascii="Calibri" w:eastAsia="Times New Roman" w:hAnsi="Calibri" w:cs="Times New Roman"/>
          <w:noProof/>
          <w:kern w:val="0"/>
          <w:sz w:val="22"/>
          <w:szCs w:val="22"/>
        </w:rPr>
      </w:pPr>
      <w:r>
        <w:rPr>
          <w:noProof/>
        </w:rPr>
        <w:t>2</w:t>
      </w:r>
      <w:r>
        <w:rPr>
          <w:rFonts w:ascii="Calibri" w:eastAsia="Times New Roman" w:hAnsi="Calibri" w:cs="Times New Roman"/>
          <w:noProof/>
          <w:kern w:val="0"/>
          <w:sz w:val="22"/>
          <w:szCs w:val="22"/>
        </w:rPr>
        <w:tab/>
      </w:r>
      <w:r>
        <w:rPr>
          <w:noProof/>
        </w:rPr>
        <w:t>Gestion du matériel</w:t>
      </w:r>
      <w:r>
        <w:rPr>
          <w:noProof/>
        </w:rPr>
        <w:tab/>
      </w:r>
      <w:r>
        <w:rPr>
          <w:noProof/>
        </w:rPr>
        <w:fldChar w:fldCharType="begin"/>
      </w:r>
      <w:r>
        <w:rPr>
          <w:noProof/>
        </w:rPr>
        <w:instrText xml:space="preserve"> PAGEREF _Toc433712866 \h </w:instrText>
      </w:r>
      <w:r>
        <w:rPr>
          <w:noProof/>
        </w:rPr>
      </w:r>
      <w:r>
        <w:rPr>
          <w:noProof/>
        </w:rPr>
        <w:fldChar w:fldCharType="separate"/>
      </w:r>
      <w:r>
        <w:rPr>
          <w:noProof/>
        </w:rPr>
        <w:t>7</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2.1</w:t>
      </w:r>
      <w:r>
        <w:rPr>
          <w:rFonts w:ascii="Calibri" w:eastAsia="Times New Roman" w:hAnsi="Calibri" w:cs="Times New Roman"/>
          <w:noProof/>
          <w:kern w:val="0"/>
          <w:sz w:val="22"/>
          <w:szCs w:val="22"/>
        </w:rPr>
        <w:tab/>
      </w:r>
      <w:r>
        <w:rPr>
          <w:noProof/>
        </w:rPr>
        <w:t>Identification matérielle des cartes FC</w:t>
      </w:r>
      <w:r>
        <w:rPr>
          <w:noProof/>
        </w:rPr>
        <w:tab/>
      </w:r>
      <w:r>
        <w:rPr>
          <w:noProof/>
        </w:rPr>
        <w:fldChar w:fldCharType="begin"/>
      </w:r>
      <w:r>
        <w:rPr>
          <w:noProof/>
        </w:rPr>
        <w:instrText xml:space="preserve"> PAGEREF _Toc433712867 \h </w:instrText>
      </w:r>
      <w:r>
        <w:rPr>
          <w:noProof/>
        </w:rPr>
      </w:r>
      <w:r>
        <w:rPr>
          <w:noProof/>
        </w:rPr>
        <w:fldChar w:fldCharType="separate"/>
      </w:r>
      <w:r>
        <w:rPr>
          <w:noProof/>
        </w:rPr>
        <w:t>7</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2.1.1</w:t>
      </w:r>
      <w:r>
        <w:rPr>
          <w:rFonts w:ascii="Calibri" w:eastAsia="Times New Roman" w:hAnsi="Calibri" w:cs="Times New Roman"/>
          <w:noProof/>
          <w:kern w:val="0"/>
          <w:sz w:val="22"/>
          <w:szCs w:val="22"/>
        </w:rPr>
        <w:tab/>
      </w:r>
      <w:r>
        <w:rPr>
          <w:noProof/>
        </w:rPr>
        <w:t xml:space="preserve">Avec </w:t>
      </w:r>
      <w:r w:rsidRPr="00976664">
        <w:rPr>
          <w:rFonts w:ascii="DejaVu Sans Mono" w:hAnsi="DejaVu Sans Mono"/>
          <w:noProof/>
          <w:kern w:val="0"/>
          <w:u w:val="dotted"/>
        </w:rPr>
        <w:t>lspci</w:t>
      </w:r>
      <w:r>
        <w:rPr>
          <w:noProof/>
        </w:rPr>
        <w:tab/>
      </w:r>
      <w:r>
        <w:rPr>
          <w:noProof/>
        </w:rPr>
        <w:fldChar w:fldCharType="begin"/>
      </w:r>
      <w:r>
        <w:rPr>
          <w:noProof/>
        </w:rPr>
        <w:instrText xml:space="preserve"> PAGEREF _Toc433712868 \h </w:instrText>
      </w:r>
      <w:r>
        <w:rPr>
          <w:noProof/>
        </w:rPr>
      </w:r>
      <w:r>
        <w:rPr>
          <w:noProof/>
        </w:rPr>
        <w:fldChar w:fldCharType="separate"/>
      </w:r>
      <w:r>
        <w:rPr>
          <w:noProof/>
        </w:rPr>
        <w:t>7</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2.1.2</w:t>
      </w:r>
      <w:r>
        <w:rPr>
          <w:rFonts w:ascii="Calibri" w:eastAsia="Times New Roman" w:hAnsi="Calibri" w:cs="Times New Roman"/>
          <w:noProof/>
          <w:kern w:val="0"/>
          <w:sz w:val="22"/>
          <w:szCs w:val="22"/>
        </w:rPr>
        <w:tab/>
      </w:r>
      <w:r>
        <w:rPr>
          <w:noProof/>
        </w:rPr>
        <w:t xml:space="preserve">Avec </w:t>
      </w:r>
      <w:r w:rsidRPr="00976664">
        <w:rPr>
          <w:rFonts w:ascii="DejaVu Sans Mono" w:hAnsi="DejaVu Sans Mono"/>
          <w:noProof/>
          <w:kern w:val="0"/>
          <w:u w:val="dotted"/>
        </w:rPr>
        <w:t>systool</w:t>
      </w:r>
      <w:r>
        <w:rPr>
          <w:noProof/>
        </w:rPr>
        <w:tab/>
      </w:r>
      <w:r>
        <w:rPr>
          <w:noProof/>
        </w:rPr>
        <w:fldChar w:fldCharType="begin"/>
      </w:r>
      <w:r>
        <w:rPr>
          <w:noProof/>
        </w:rPr>
        <w:instrText xml:space="preserve"> PAGEREF _Toc433712869 \h </w:instrText>
      </w:r>
      <w:r>
        <w:rPr>
          <w:noProof/>
        </w:rPr>
      </w:r>
      <w:r>
        <w:rPr>
          <w:noProof/>
        </w:rPr>
        <w:fldChar w:fldCharType="separate"/>
      </w:r>
      <w:r>
        <w:rPr>
          <w:noProof/>
        </w:rPr>
        <w:t>7</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2.2</w:t>
      </w:r>
      <w:r>
        <w:rPr>
          <w:rFonts w:ascii="Calibri" w:eastAsia="Times New Roman" w:hAnsi="Calibri" w:cs="Times New Roman"/>
          <w:noProof/>
          <w:kern w:val="0"/>
          <w:sz w:val="22"/>
          <w:szCs w:val="22"/>
        </w:rPr>
        <w:tab/>
      </w:r>
      <w:r>
        <w:rPr>
          <w:noProof/>
        </w:rPr>
        <w:t>Ajout et identification des périphériques</w:t>
      </w:r>
      <w:r>
        <w:rPr>
          <w:noProof/>
        </w:rPr>
        <w:tab/>
      </w:r>
      <w:r>
        <w:rPr>
          <w:noProof/>
        </w:rPr>
        <w:fldChar w:fldCharType="begin"/>
      </w:r>
      <w:r>
        <w:rPr>
          <w:noProof/>
        </w:rPr>
        <w:instrText xml:space="preserve"> PAGEREF _Toc433712870 \h </w:instrText>
      </w:r>
      <w:r>
        <w:rPr>
          <w:noProof/>
        </w:rPr>
      </w:r>
      <w:r>
        <w:rPr>
          <w:noProof/>
        </w:rPr>
        <w:fldChar w:fldCharType="separate"/>
      </w:r>
      <w:r>
        <w:rPr>
          <w:noProof/>
        </w:rPr>
        <w:t>8</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2.2.1</w:t>
      </w:r>
      <w:r>
        <w:rPr>
          <w:rFonts w:ascii="Calibri" w:eastAsia="Times New Roman" w:hAnsi="Calibri" w:cs="Times New Roman"/>
          <w:noProof/>
          <w:kern w:val="0"/>
          <w:sz w:val="22"/>
          <w:szCs w:val="22"/>
        </w:rPr>
        <w:tab/>
      </w:r>
      <w:r>
        <w:rPr>
          <w:noProof/>
        </w:rPr>
        <w:t>Identification des périphériques</w:t>
      </w:r>
      <w:r>
        <w:rPr>
          <w:noProof/>
        </w:rPr>
        <w:tab/>
      </w:r>
      <w:r>
        <w:rPr>
          <w:noProof/>
        </w:rPr>
        <w:fldChar w:fldCharType="begin"/>
      </w:r>
      <w:r>
        <w:rPr>
          <w:noProof/>
        </w:rPr>
        <w:instrText xml:space="preserve"> PAGEREF _Toc433712871 \h </w:instrText>
      </w:r>
      <w:r>
        <w:rPr>
          <w:noProof/>
        </w:rPr>
      </w:r>
      <w:r>
        <w:rPr>
          <w:noProof/>
        </w:rPr>
        <w:fldChar w:fldCharType="separate"/>
      </w:r>
      <w:r>
        <w:rPr>
          <w:noProof/>
        </w:rPr>
        <w:t>8</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2.2.1.1</w:t>
      </w:r>
      <w:r>
        <w:rPr>
          <w:rFonts w:ascii="Calibri" w:eastAsia="Times New Roman" w:hAnsi="Calibri" w:cs="Times New Roman"/>
          <w:noProof/>
          <w:kern w:val="0"/>
          <w:sz w:val="22"/>
          <w:szCs w:val="22"/>
        </w:rPr>
        <w:tab/>
      </w:r>
      <w:r>
        <w:rPr>
          <w:noProof/>
        </w:rPr>
        <w:t xml:space="preserve">Avec </w:t>
      </w:r>
      <w:r w:rsidRPr="00976664">
        <w:rPr>
          <w:rFonts w:ascii="DejaVu Sans Mono" w:hAnsi="DejaVu Sans Mono"/>
          <w:noProof/>
          <w:kern w:val="0"/>
          <w:u w:val="dotted"/>
        </w:rPr>
        <w:t>lsscsi</w:t>
      </w:r>
      <w:r>
        <w:rPr>
          <w:noProof/>
        </w:rPr>
        <w:tab/>
      </w:r>
      <w:r>
        <w:rPr>
          <w:noProof/>
        </w:rPr>
        <w:fldChar w:fldCharType="begin"/>
      </w:r>
      <w:r>
        <w:rPr>
          <w:noProof/>
        </w:rPr>
        <w:instrText xml:space="preserve"> PAGEREF _Toc433712872 \h </w:instrText>
      </w:r>
      <w:r>
        <w:rPr>
          <w:noProof/>
        </w:rPr>
      </w:r>
      <w:r>
        <w:rPr>
          <w:noProof/>
        </w:rPr>
        <w:fldChar w:fldCharType="separate"/>
      </w:r>
      <w:r>
        <w:rPr>
          <w:noProof/>
        </w:rPr>
        <w:t>8</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2.2.1.2</w:t>
      </w:r>
      <w:r>
        <w:rPr>
          <w:rFonts w:ascii="Calibri" w:eastAsia="Times New Roman" w:hAnsi="Calibri" w:cs="Times New Roman"/>
          <w:noProof/>
          <w:kern w:val="0"/>
          <w:sz w:val="22"/>
          <w:szCs w:val="22"/>
        </w:rPr>
        <w:tab/>
      </w:r>
      <w:r>
        <w:rPr>
          <w:noProof/>
        </w:rPr>
        <w:t xml:space="preserve">Avec </w:t>
      </w:r>
      <w:r w:rsidRPr="00976664">
        <w:rPr>
          <w:rFonts w:ascii="DejaVu Sans Mono" w:hAnsi="DejaVu Sans Mono"/>
          <w:noProof/>
          <w:kern w:val="0"/>
          <w:u w:val="dotted"/>
        </w:rPr>
        <w:t>/proc/scsi/scsi</w:t>
      </w:r>
      <w:r>
        <w:rPr>
          <w:noProof/>
        </w:rPr>
        <w:tab/>
      </w:r>
      <w:r>
        <w:rPr>
          <w:noProof/>
        </w:rPr>
        <w:fldChar w:fldCharType="begin"/>
      </w:r>
      <w:r>
        <w:rPr>
          <w:noProof/>
        </w:rPr>
        <w:instrText xml:space="preserve"> PAGEREF _Toc433712873 \h </w:instrText>
      </w:r>
      <w:r>
        <w:rPr>
          <w:noProof/>
        </w:rPr>
      </w:r>
      <w:r>
        <w:rPr>
          <w:noProof/>
        </w:rPr>
        <w:fldChar w:fldCharType="separate"/>
      </w:r>
      <w:r>
        <w:rPr>
          <w:noProof/>
        </w:rPr>
        <w:t>9</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2.2.1.3</w:t>
      </w:r>
      <w:r>
        <w:rPr>
          <w:rFonts w:ascii="Calibri" w:eastAsia="Times New Roman" w:hAnsi="Calibri" w:cs="Times New Roman"/>
          <w:noProof/>
          <w:kern w:val="0"/>
          <w:sz w:val="22"/>
          <w:szCs w:val="22"/>
        </w:rPr>
        <w:tab/>
      </w:r>
      <w:r>
        <w:rPr>
          <w:noProof/>
        </w:rPr>
        <w:t xml:space="preserve">Avec </w:t>
      </w:r>
      <w:r w:rsidRPr="00976664">
        <w:rPr>
          <w:rFonts w:ascii="DejaVu Sans Mono" w:hAnsi="DejaVu Sans Mono"/>
          <w:noProof/>
          <w:kern w:val="0"/>
          <w:u w:val="dotted"/>
        </w:rPr>
        <w:t>systool</w:t>
      </w:r>
      <w:r>
        <w:rPr>
          <w:noProof/>
        </w:rPr>
        <w:tab/>
      </w:r>
      <w:r>
        <w:rPr>
          <w:noProof/>
        </w:rPr>
        <w:fldChar w:fldCharType="begin"/>
      </w:r>
      <w:r>
        <w:rPr>
          <w:noProof/>
        </w:rPr>
        <w:instrText xml:space="preserve"> PAGEREF _Toc433712874 \h </w:instrText>
      </w:r>
      <w:r>
        <w:rPr>
          <w:noProof/>
        </w:rPr>
      </w:r>
      <w:r>
        <w:rPr>
          <w:noProof/>
        </w:rPr>
        <w:fldChar w:fldCharType="separate"/>
      </w:r>
      <w:r>
        <w:rPr>
          <w:noProof/>
        </w:rPr>
        <w:t>9</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2.2.1.4</w:t>
      </w:r>
      <w:r>
        <w:rPr>
          <w:rFonts w:ascii="Calibri" w:eastAsia="Times New Roman" w:hAnsi="Calibri" w:cs="Times New Roman"/>
          <w:noProof/>
          <w:kern w:val="0"/>
          <w:sz w:val="22"/>
          <w:szCs w:val="22"/>
        </w:rPr>
        <w:tab/>
      </w:r>
      <w:r>
        <w:rPr>
          <w:noProof/>
        </w:rPr>
        <w:t xml:space="preserve">Avec </w:t>
      </w:r>
      <w:r w:rsidRPr="00976664">
        <w:rPr>
          <w:rFonts w:ascii="DejaVu Sans Mono" w:hAnsi="DejaVu Sans Mono"/>
          <w:noProof/>
          <w:kern w:val="0"/>
          <w:u w:val="dotted"/>
        </w:rPr>
        <w:t>xpinfo</w:t>
      </w:r>
      <w:r>
        <w:rPr>
          <w:noProof/>
        </w:rPr>
        <w:tab/>
      </w:r>
      <w:r>
        <w:rPr>
          <w:noProof/>
        </w:rPr>
        <w:fldChar w:fldCharType="begin"/>
      </w:r>
      <w:r>
        <w:rPr>
          <w:noProof/>
        </w:rPr>
        <w:instrText xml:space="preserve"> PAGEREF _Toc433712875 \h </w:instrText>
      </w:r>
      <w:r>
        <w:rPr>
          <w:noProof/>
        </w:rPr>
      </w:r>
      <w:r>
        <w:rPr>
          <w:noProof/>
        </w:rPr>
        <w:fldChar w:fldCharType="separate"/>
      </w:r>
      <w:r>
        <w:rPr>
          <w:noProof/>
        </w:rPr>
        <w:t>11</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2.2.1.5</w:t>
      </w:r>
      <w:r>
        <w:rPr>
          <w:rFonts w:ascii="Calibri" w:eastAsia="Times New Roman" w:hAnsi="Calibri" w:cs="Times New Roman"/>
          <w:noProof/>
          <w:kern w:val="0"/>
          <w:sz w:val="22"/>
          <w:szCs w:val="22"/>
        </w:rPr>
        <w:tab/>
      </w:r>
      <w:r>
        <w:rPr>
          <w:noProof/>
        </w:rPr>
        <w:t>Avec inqraid</w:t>
      </w:r>
      <w:r>
        <w:rPr>
          <w:noProof/>
        </w:rPr>
        <w:tab/>
      </w:r>
      <w:r>
        <w:rPr>
          <w:noProof/>
        </w:rPr>
        <w:fldChar w:fldCharType="begin"/>
      </w:r>
      <w:r>
        <w:rPr>
          <w:noProof/>
        </w:rPr>
        <w:instrText xml:space="preserve"> PAGEREF _Toc433712876 \h </w:instrText>
      </w:r>
      <w:r>
        <w:rPr>
          <w:noProof/>
        </w:rPr>
      </w:r>
      <w:r>
        <w:rPr>
          <w:noProof/>
        </w:rPr>
        <w:fldChar w:fldCharType="separate"/>
      </w:r>
      <w:r>
        <w:rPr>
          <w:noProof/>
        </w:rPr>
        <w:t>12</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2.2.1.6</w:t>
      </w:r>
      <w:r>
        <w:rPr>
          <w:rFonts w:ascii="Calibri" w:eastAsia="Times New Roman" w:hAnsi="Calibri" w:cs="Times New Roman"/>
          <w:noProof/>
          <w:kern w:val="0"/>
          <w:sz w:val="22"/>
          <w:szCs w:val="22"/>
        </w:rPr>
        <w:tab/>
      </w:r>
      <w:r>
        <w:rPr>
          <w:noProof/>
        </w:rPr>
        <w:t>Par interrogation SCSI directe</w:t>
      </w:r>
      <w:r>
        <w:rPr>
          <w:noProof/>
        </w:rPr>
        <w:tab/>
      </w:r>
      <w:r>
        <w:rPr>
          <w:noProof/>
        </w:rPr>
        <w:fldChar w:fldCharType="begin"/>
      </w:r>
      <w:r>
        <w:rPr>
          <w:noProof/>
        </w:rPr>
        <w:instrText xml:space="preserve"> PAGEREF _Toc433712877 \h </w:instrText>
      </w:r>
      <w:r>
        <w:rPr>
          <w:noProof/>
        </w:rPr>
      </w:r>
      <w:r>
        <w:rPr>
          <w:noProof/>
        </w:rPr>
        <w:fldChar w:fldCharType="separate"/>
      </w:r>
      <w:r>
        <w:rPr>
          <w:noProof/>
        </w:rPr>
        <w:t>12</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2.2.2</w:t>
      </w:r>
      <w:r>
        <w:rPr>
          <w:rFonts w:ascii="Calibri" w:eastAsia="Times New Roman" w:hAnsi="Calibri" w:cs="Times New Roman"/>
          <w:noProof/>
          <w:kern w:val="0"/>
          <w:sz w:val="22"/>
          <w:szCs w:val="22"/>
        </w:rPr>
        <w:tab/>
      </w:r>
      <w:r>
        <w:rPr>
          <w:noProof/>
        </w:rPr>
        <w:t>Prise en compte des changements</w:t>
      </w:r>
      <w:r>
        <w:rPr>
          <w:noProof/>
        </w:rPr>
        <w:tab/>
      </w:r>
      <w:r>
        <w:rPr>
          <w:noProof/>
        </w:rPr>
        <w:fldChar w:fldCharType="begin"/>
      </w:r>
      <w:r>
        <w:rPr>
          <w:noProof/>
        </w:rPr>
        <w:instrText xml:space="preserve"> PAGEREF _Toc433712878 \h </w:instrText>
      </w:r>
      <w:r>
        <w:rPr>
          <w:noProof/>
        </w:rPr>
      </w:r>
      <w:r>
        <w:rPr>
          <w:noProof/>
        </w:rPr>
        <w:fldChar w:fldCharType="separate"/>
      </w:r>
      <w:r>
        <w:rPr>
          <w:noProof/>
        </w:rPr>
        <w:t>13</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2.2.3</w:t>
      </w:r>
      <w:r>
        <w:rPr>
          <w:rFonts w:ascii="Calibri" w:eastAsia="Times New Roman" w:hAnsi="Calibri" w:cs="Times New Roman"/>
          <w:noProof/>
          <w:kern w:val="0"/>
          <w:sz w:val="22"/>
          <w:szCs w:val="22"/>
        </w:rPr>
        <w:tab/>
      </w:r>
      <w:r>
        <w:rPr>
          <w:noProof/>
        </w:rPr>
        <w:t>Verrous SCSI</w:t>
      </w:r>
      <w:r>
        <w:rPr>
          <w:noProof/>
        </w:rPr>
        <w:tab/>
      </w:r>
      <w:r>
        <w:rPr>
          <w:noProof/>
        </w:rPr>
        <w:fldChar w:fldCharType="begin"/>
      </w:r>
      <w:r>
        <w:rPr>
          <w:noProof/>
        </w:rPr>
        <w:instrText xml:space="preserve"> PAGEREF _Toc433712879 \h </w:instrText>
      </w:r>
      <w:r>
        <w:rPr>
          <w:noProof/>
        </w:rPr>
      </w:r>
      <w:r>
        <w:rPr>
          <w:noProof/>
        </w:rPr>
        <w:fldChar w:fldCharType="separate"/>
      </w:r>
      <w:r>
        <w:rPr>
          <w:noProof/>
        </w:rPr>
        <w:t>14</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2.2.4</w:t>
      </w:r>
      <w:r>
        <w:rPr>
          <w:rFonts w:ascii="Calibri" w:eastAsia="Times New Roman" w:hAnsi="Calibri" w:cs="Times New Roman"/>
          <w:noProof/>
          <w:kern w:val="0"/>
          <w:sz w:val="22"/>
          <w:szCs w:val="22"/>
        </w:rPr>
        <w:tab/>
      </w:r>
      <w:r>
        <w:rPr>
          <w:noProof/>
        </w:rPr>
        <w:t>Utilisation d’identifiants uniques stables dans le temps</w:t>
      </w:r>
      <w:r>
        <w:rPr>
          <w:noProof/>
        </w:rPr>
        <w:tab/>
      </w:r>
      <w:r>
        <w:rPr>
          <w:noProof/>
        </w:rPr>
        <w:fldChar w:fldCharType="begin"/>
      </w:r>
      <w:r>
        <w:rPr>
          <w:noProof/>
        </w:rPr>
        <w:instrText xml:space="preserve"> PAGEREF _Toc433712880 \h </w:instrText>
      </w:r>
      <w:r>
        <w:rPr>
          <w:noProof/>
        </w:rPr>
      </w:r>
      <w:r>
        <w:rPr>
          <w:noProof/>
        </w:rPr>
        <w:fldChar w:fldCharType="separate"/>
      </w:r>
      <w:r>
        <w:rPr>
          <w:noProof/>
        </w:rPr>
        <w:t>15</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2.2.5</w:t>
      </w:r>
      <w:r>
        <w:rPr>
          <w:rFonts w:ascii="Calibri" w:eastAsia="Times New Roman" w:hAnsi="Calibri" w:cs="Times New Roman"/>
          <w:noProof/>
          <w:kern w:val="0"/>
          <w:sz w:val="22"/>
          <w:szCs w:val="22"/>
        </w:rPr>
        <w:tab/>
      </w:r>
      <w:r>
        <w:rPr>
          <w:noProof/>
        </w:rPr>
        <w:t>Détection forcée du lecteur de bandes</w:t>
      </w:r>
      <w:r>
        <w:rPr>
          <w:noProof/>
        </w:rPr>
        <w:tab/>
      </w:r>
      <w:r>
        <w:rPr>
          <w:noProof/>
        </w:rPr>
        <w:fldChar w:fldCharType="begin"/>
      </w:r>
      <w:r>
        <w:rPr>
          <w:noProof/>
        </w:rPr>
        <w:instrText xml:space="preserve"> PAGEREF _Toc433712881 \h </w:instrText>
      </w:r>
      <w:r>
        <w:rPr>
          <w:noProof/>
        </w:rPr>
      </w:r>
      <w:r>
        <w:rPr>
          <w:noProof/>
        </w:rPr>
        <w:fldChar w:fldCharType="separate"/>
      </w:r>
      <w:r>
        <w:rPr>
          <w:noProof/>
        </w:rPr>
        <w:t>15</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2.3</w:t>
      </w:r>
      <w:r>
        <w:rPr>
          <w:rFonts w:ascii="Calibri" w:eastAsia="Times New Roman" w:hAnsi="Calibri" w:cs="Times New Roman"/>
          <w:noProof/>
          <w:kern w:val="0"/>
          <w:sz w:val="22"/>
          <w:szCs w:val="22"/>
        </w:rPr>
        <w:tab/>
      </w:r>
      <w:r>
        <w:rPr>
          <w:noProof/>
        </w:rPr>
        <w:t>Multivoie</w:t>
      </w:r>
      <w:r>
        <w:rPr>
          <w:noProof/>
        </w:rPr>
        <w:tab/>
      </w:r>
      <w:r>
        <w:rPr>
          <w:noProof/>
        </w:rPr>
        <w:fldChar w:fldCharType="begin"/>
      </w:r>
      <w:r>
        <w:rPr>
          <w:noProof/>
        </w:rPr>
        <w:instrText xml:space="preserve"> PAGEREF _Toc433712882 \h </w:instrText>
      </w:r>
      <w:r>
        <w:rPr>
          <w:noProof/>
        </w:rPr>
      </w:r>
      <w:r>
        <w:rPr>
          <w:noProof/>
        </w:rPr>
        <w:fldChar w:fldCharType="separate"/>
      </w:r>
      <w:r>
        <w:rPr>
          <w:noProof/>
        </w:rPr>
        <w:t>15</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2.3.1</w:t>
      </w:r>
      <w:r>
        <w:rPr>
          <w:rFonts w:ascii="Calibri" w:eastAsia="Times New Roman" w:hAnsi="Calibri" w:cs="Times New Roman"/>
          <w:noProof/>
          <w:kern w:val="0"/>
          <w:sz w:val="22"/>
          <w:szCs w:val="22"/>
        </w:rPr>
        <w:tab/>
      </w:r>
      <w:r>
        <w:rPr>
          <w:noProof/>
        </w:rPr>
        <w:t>Interrogation simple de l'état multivoie</w:t>
      </w:r>
      <w:r>
        <w:rPr>
          <w:noProof/>
        </w:rPr>
        <w:tab/>
      </w:r>
      <w:r>
        <w:rPr>
          <w:noProof/>
        </w:rPr>
        <w:fldChar w:fldCharType="begin"/>
      </w:r>
      <w:r>
        <w:rPr>
          <w:noProof/>
        </w:rPr>
        <w:instrText xml:space="preserve"> PAGEREF _Toc433712883 \h </w:instrText>
      </w:r>
      <w:r>
        <w:rPr>
          <w:noProof/>
        </w:rPr>
      </w:r>
      <w:r>
        <w:rPr>
          <w:noProof/>
        </w:rPr>
        <w:fldChar w:fldCharType="separate"/>
      </w:r>
      <w:r>
        <w:rPr>
          <w:noProof/>
        </w:rPr>
        <w:t>15</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2.3.2</w:t>
      </w:r>
      <w:r>
        <w:rPr>
          <w:rFonts w:ascii="Calibri" w:eastAsia="Times New Roman" w:hAnsi="Calibri" w:cs="Times New Roman"/>
          <w:noProof/>
          <w:kern w:val="0"/>
          <w:sz w:val="22"/>
          <w:szCs w:val="22"/>
        </w:rPr>
        <w:tab/>
      </w:r>
      <w:r>
        <w:rPr>
          <w:noProof/>
        </w:rPr>
        <w:t>Manipulation multivoie</w:t>
      </w:r>
      <w:r>
        <w:rPr>
          <w:noProof/>
        </w:rPr>
        <w:tab/>
      </w:r>
      <w:r>
        <w:rPr>
          <w:noProof/>
        </w:rPr>
        <w:fldChar w:fldCharType="begin"/>
      </w:r>
      <w:r>
        <w:rPr>
          <w:noProof/>
        </w:rPr>
        <w:instrText xml:space="preserve"> PAGEREF _Toc433712884 \h </w:instrText>
      </w:r>
      <w:r>
        <w:rPr>
          <w:noProof/>
        </w:rPr>
      </w:r>
      <w:r>
        <w:rPr>
          <w:noProof/>
        </w:rPr>
        <w:fldChar w:fldCharType="separate"/>
      </w:r>
      <w:r>
        <w:rPr>
          <w:noProof/>
        </w:rPr>
        <w:t>16</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2.3.3</w:t>
      </w:r>
      <w:r>
        <w:rPr>
          <w:rFonts w:ascii="Calibri" w:eastAsia="Times New Roman" w:hAnsi="Calibri" w:cs="Times New Roman"/>
          <w:noProof/>
          <w:kern w:val="0"/>
          <w:sz w:val="22"/>
          <w:szCs w:val="22"/>
        </w:rPr>
        <w:tab/>
      </w:r>
      <w:r>
        <w:rPr>
          <w:noProof/>
        </w:rPr>
        <w:t>Retrait de LUN</w:t>
      </w:r>
      <w:r>
        <w:rPr>
          <w:noProof/>
        </w:rPr>
        <w:tab/>
      </w:r>
      <w:r>
        <w:rPr>
          <w:noProof/>
        </w:rPr>
        <w:fldChar w:fldCharType="begin"/>
      </w:r>
      <w:r>
        <w:rPr>
          <w:noProof/>
        </w:rPr>
        <w:instrText xml:space="preserve"> PAGEREF _Toc433712885 \h </w:instrText>
      </w:r>
      <w:r>
        <w:rPr>
          <w:noProof/>
        </w:rPr>
      </w:r>
      <w:r>
        <w:rPr>
          <w:noProof/>
        </w:rPr>
        <w:fldChar w:fldCharType="separate"/>
      </w:r>
      <w:r>
        <w:rPr>
          <w:noProof/>
        </w:rPr>
        <w:t>16</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2.3.3.1</w:t>
      </w:r>
      <w:r>
        <w:rPr>
          <w:rFonts w:ascii="Calibri" w:eastAsia="Times New Roman" w:hAnsi="Calibri" w:cs="Times New Roman"/>
          <w:noProof/>
          <w:kern w:val="0"/>
          <w:sz w:val="22"/>
          <w:szCs w:val="22"/>
        </w:rPr>
        <w:tab/>
      </w:r>
      <w:r>
        <w:rPr>
          <w:noProof/>
        </w:rPr>
        <w:t>Pré requis</w:t>
      </w:r>
      <w:r>
        <w:rPr>
          <w:noProof/>
        </w:rPr>
        <w:tab/>
      </w:r>
      <w:r>
        <w:rPr>
          <w:noProof/>
        </w:rPr>
        <w:fldChar w:fldCharType="begin"/>
      </w:r>
      <w:r>
        <w:rPr>
          <w:noProof/>
        </w:rPr>
        <w:instrText xml:space="preserve"> PAGEREF _Toc433712886 \h </w:instrText>
      </w:r>
      <w:r>
        <w:rPr>
          <w:noProof/>
        </w:rPr>
      </w:r>
      <w:r>
        <w:rPr>
          <w:noProof/>
        </w:rPr>
        <w:fldChar w:fldCharType="separate"/>
      </w:r>
      <w:r>
        <w:rPr>
          <w:noProof/>
        </w:rPr>
        <w:t>16</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2.3.3.2</w:t>
      </w:r>
      <w:r>
        <w:rPr>
          <w:rFonts w:ascii="Calibri" w:eastAsia="Times New Roman" w:hAnsi="Calibri" w:cs="Times New Roman"/>
          <w:noProof/>
          <w:kern w:val="0"/>
          <w:sz w:val="22"/>
          <w:szCs w:val="22"/>
        </w:rPr>
        <w:tab/>
      </w:r>
      <w:r>
        <w:rPr>
          <w:noProof/>
        </w:rPr>
        <w:t>Retrait de LUN /LUSE de la configuration multivoie</w:t>
      </w:r>
      <w:r>
        <w:rPr>
          <w:noProof/>
        </w:rPr>
        <w:tab/>
      </w:r>
      <w:r>
        <w:rPr>
          <w:noProof/>
        </w:rPr>
        <w:fldChar w:fldCharType="begin"/>
      </w:r>
      <w:r>
        <w:rPr>
          <w:noProof/>
        </w:rPr>
        <w:instrText xml:space="preserve"> PAGEREF _Toc433712887 \h </w:instrText>
      </w:r>
      <w:r>
        <w:rPr>
          <w:noProof/>
        </w:rPr>
      </w:r>
      <w:r>
        <w:rPr>
          <w:noProof/>
        </w:rPr>
        <w:fldChar w:fldCharType="separate"/>
      </w:r>
      <w:r>
        <w:rPr>
          <w:noProof/>
        </w:rPr>
        <w:t>17</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2.3.3.3</w:t>
      </w:r>
      <w:r>
        <w:rPr>
          <w:rFonts w:ascii="Calibri" w:eastAsia="Times New Roman" w:hAnsi="Calibri" w:cs="Times New Roman"/>
          <w:noProof/>
          <w:kern w:val="0"/>
          <w:sz w:val="22"/>
          <w:szCs w:val="22"/>
        </w:rPr>
        <w:tab/>
      </w:r>
      <w:r>
        <w:rPr>
          <w:noProof/>
        </w:rPr>
        <w:t>Retrait de LUN / LUSE sur le serveur</w:t>
      </w:r>
      <w:r>
        <w:rPr>
          <w:noProof/>
        </w:rPr>
        <w:tab/>
      </w:r>
      <w:r>
        <w:rPr>
          <w:noProof/>
        </w:rPr>
        <w:fldChar w:fldCharType="begin"/>
      </w:r>
      <w:r>
        <w:rPr>
          <w:noProof/>
        </w:rPr>
        <w:instrText xml:space="preserve"> PAGEREF _Toc433712888 \h </w:instrText>
      </w:r>
      <w:r>
        <w:rPr>
          <w:noProof/>
        </w:rPr>
      </w:r>
      <w:r>
        <w:rPr>
          <w:noProof/>
        </w:rPr>
        <w:fldChar w:fldCharType="separate"/>
      </w:r>
      <w:r>
        <w:rPr>
          <w:noProof/>
        </w:rPr>
        <w:t>17</w:t>
      </w:r>
      <w:r>
        <w:rPr>
          <w:noProof/>
        </w:rPr>
        <w:fldChar w:fldCharType="end"/>
      </w:r>
    </w:p>
    <w:p w:rsidR="003B089B" w:rsidRDefault="003B089B" w:rsidP="003B089B">
      <w:pPr>
        <w:pStyle w:val="TM1"/>
        <w:tabs>
          <w:tab w:val="left" w:pos="566"/>
        </w:tabs>
        <w:rPr>
          <w:rFonts w:ascii="Calibri" w:eastAsia="Times New Roman" w:hAnsi="Calibri" w:cs="Times New Roman"/>
          <w:noProof/>
          <w:kern w:val="0"/>
          <w:sz w:val="22"/>
          <w:szCs w:val="22"/>
        </w:rPr>
      </w:pPr>
      <w:r>
        <w:rPr>
          <w:noProof/>
        </w:rPr>
        <w:t>3</w:t>
      </w:r>
      <w:r>
        <w:rPr>
          <w:rFonts w:ascii="Calibri" w:eastAsia="Times New Roman" w:hAnsi="Calibri" w:cs="Times New Roman"/>
          <w:noProof/>
          <w:kern w:val="0"/>
          <w:sz w:val="22"/>
          <w:szCs w:val="22"/>
        </w:rPr>
        <w:tab/>
      </w:r>
      <w:r>
        <w:rPr>
          <w:noProof/>
        </w:rPr>
        <w:t>Gestion des volumes logiques (LVM)</w:t>
      </w:r>
      <w:r>
        <w:rPr>
          <w:noProof/>
        </w:rPr>
        <w:tab/>
      </w:r>
      <w:r>
        <w:rPr>
          <w:noProof/>
        </w:rPr>
        <w:fldChar w:fldCharType="begin"/>
      </w:r>
      <w:r>
        <w:rPr>
          <w:noProof/>
        </w:rPr>
        <w:instrText xml:space="preserve"> PAGEREF _Toc433712889 \h </w:instrText>
      </w:r>
      <w:r>
        <w:rPr>
          <w:noProof/>
        </w:rPr>
      </w:r>
      <w:r>
        <w:rPr>
          <w:noProof/>
        </w:rPr>
        <w:fldChar w:fldCharType="separate"/>
      </w:r>
      <w:r>
        <w:rPr>
          <w:noProof/>
        </w:rPr>
        <w:t>18</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3.1</w:t>
      </w:r>
      <w:r>
        <w:rPr>
          <w:rFonts w:ascii="Calibri" w:eastAsia="Times New Roman" w:hAnsi="Calibri" w:cs="Times New Roman"/>
          <w:noProof/>
          <w:kern w:val="0"/>
          <w:sz w:val="22"/>
          <w:szCs w:val="22"/>
        </w:rPr>
        <w:tab/>
      </w:r>
      <w:r>
        <w:rPr>
          <w:noProof/>
        </w:rPr>
        <w:t>Ajout d’un volume physique et d’un groupe de volumes</w:t>
      </w:r>
      <w:r>
        <w:rPr>
          <w:noProof/>
        </w:rPr>
        <w:tab/>
      </w:r>
      <w:r>
        <w:rPr>
          <w:noProof/>
        </w:rPr>
        <w:fldChar w:fldCharType="begin"/>
      </w:r>
      <w:r>
        <w:rPr>
          <w:noProof/>
        </w:rPr>
        <w:instrText xml:space="preserve"> PAGEREF _Toc433712890 \h </w:instrText>
      </w:r>
      <w:r>
        <w:rPr>
          <w:noProof/>
        </w:rPr>
      </w:r>
      <w:r>
        <w:rPr>
          <w:noProof/>
        </w:rPr>
        <w:fldChar w:fldCharType="separate"/>
      </w:r>
      <w:r>
        <w:rPr>
          <w:noProof/>
        </w:rPr>
        <w:t>18</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3.1.1</w:t>
      </w:r>
      <w:r>
        <w:rPr>
          <w:rFonts w:ascii="Calibri" w:eastAsia="Times New Roman" w:hAnsi="Calibri" w:cs="Times New Roman"/>
          <w:noProof/>
          <w:kern w:val="0"/>
          <w:sz w:val="22"/>
          <w:szCs w:val="22"/>
        </w:rPr>
        <w:tab/>
      </w:r>
      <w:r>
        <w:rPr>
          <w:noProof/>
        </w:rPr>
        <w:t>Création du PV</w:t>
      </w:r>
      <w:r>
        <w:rPr>
          <w:noProof/>
        </w:rPr>
        <w:tab/>
      </w:r>
      <w:r>
        <w:rPr>
          <w:noProof/>
        </w:rPr>
        <w:fldChar w:fldCharType="begin"/>
      </w:r>
      <w:r>
        <w:rPr>
          <w:noProof/>
        </w:rPr>
        <w:instrText xml:space="preserve"> PAGEREF _Toc433712891 \h </w:instrText>
      </w:r>
      <w:r>
        <w:rPr>
          <w:noProof/>
        </w:rPr>
      </w:r>
      <w:r>
        <w:rPr>
          <w:noProof/>
        </w:rPr>
        <w:fldChar w:fldCharType="separate"/>
      </w:r>
      <w:r>
        <w:rPr>
          <w:noProof/>
        </w:rPr>
        <w:t>18</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3.1.2</w:t>
      </w:r>
      <w:r>
        <w:rPr>
          <w:rFonts w:ascii="Calibri" w:eastAsia="Times New Roman" w:hAnsi="Calibri" w:cs="Times New Roman"/>
          <w:noProof/>
          <w:kern w:val="0"/>
          <w:sz w:val="22"/>
          <w:szCs w:val="22"/>
        </w:rPr>
        <w:tab/>
      </w:r>
      <w:r>
        <w:rPr>
          <w:noProof/>
        </w:rPr>
        <w:t>Création du VG</w:t>
      </w:r>
      <w:r>
        <w:rPr>
          <w:noProof/>
        </w:rPr>
        <w:tab/>
      </w:r>
      <w:r>
        <w:rPr>
          <w:noProof/>
        </w:rPr>
        <w:fldChar w:fldCharType="begin"/>
      </w:r>
      <w:r>
        <w:rPr>
          <w:noProof/>
        </w:rPr>
        <w:instrText xml:space="preserve"> PAGEREF _Toc433712892 \h </w:instrText>
      </w:r>
      <w:r>
        <w:rPr>
          <w:noProof/>
        </w:rPr>
      </w:r>
      <w:r>
        <w:rPr>
          <w:noProof/>
        </w:rPr>
        <w:fldChar w:fldCharType="separate"/>
      </w:r>
      <w:r>
        <w:rPr>
          <w:noProof/>
        </w:rPr>
        <w:t>18</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3.1.3</w:t>
      </w:r>
      <w:r>
        <w:rPr>
          <w:rFonts w:ascii="Calibri" w:eastAsia="Times New Roman" w:hAnsi="Calibri" w:cs="Times New Roman"/>
          <w:noProof/>
          <w:kern w:val="0"/>
          <w:sz w:val="22"/>
          <w:szCs w:val="22"/>
        </w:rPr>
        <w:tab/>
      </w:r>
      <w:r>
        <w:rPr>
          <w:noProof/>
        </w:rPr>
        <w:t>Affichage de l’espace d’un VG</w:t>
      </w:r>
      <w:r>
        <w:rPr>
          <w:noProof/>
        </w:rPr>
        <w:tab/>
      </w:r>
      <w:r>
        <w:rPr>
          <w:noProof/>
        </w:rPr>
        <w:fldChar w:fldCharType="begin"/>
      </w:r>
      <w:r>
        <w:rPr>
          <w:noProof/>
        </w:rPr>
        <w:instrText xml:space="preserve"> PAGEREF _Toc433712893 \h </w:instrText>
      </w:r>
      <w:r>
        <w:rPr>
          <w:noProof/>
        </w:rPr>
      </w:r>
      <w:r>
        <w:rPr>
          <w:noProof/>
        </w:rPr>
        <w:fldChar w:fldCharType="separate"/>
      </w:r>
      <w:r>
        <w:rPr>
          <w:noProof/>
        </w:rPr>
        <w:t>18</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3.2</w:t>
      </w:r>
      <w:r>
        <w:rPr>
          <w:rFonts w:ascii="Calibri" w:eastAsia="Times New Roman" w:hAnsi="Calibri" w:cs="Times New Roman"/>
          <w:noProof/>
          <w:kern w:val="0"/>
          <w:sz w:val="22"/>
          <w:szCs w:val="22"/>
        </w:rPr>
        <w:tab/>
      </w:r>
      <w:r>
        <w:rPr>
          <w:noProof/>
        </w:rPr>
        <w:t>Manipulation des volumes logiques (LV)</w:t>
      </w:r>
      <w:r>
        <w:rPr>
          <w:noProof/>
        </w:rPr>
        <w:tab/>
      </w:r>
      <w:r>
        <w:rPr>
          <w:noProof/>
        </w:rPr>
        <w:fldChar w:fldCharType="begin"/>
      </w:r>
      <w:r>
        <w:rPr>
          <w:noProof/>
        </w:rPr>
        <w:instrText xml:space="preserve"> PAGEREF _Toc433712894 \h </w:instrText>
      </w:r>
      <w:r>
        <w:rPr>
          <w:noProof/>
        </w:rPr>
      </w:r>
      <w:r>
        <w:rPr>
          <w:noProof/>
        </w:rPr>
        <w:fldChar w:fldCharType="separate"/>
      </w:r>
      <w:r>
        <w:rPr>
          <w:noProof/>
        </w:rPr>
        <w:t>19</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3.2.1</w:t>
      </w:r>
      <w:r>
        <w:rPr>
          <w:rFonts w:ascii="Calibri" w:eastAsia="Times New Roman" w:hAnsi="Calibri" w:cs="Times New Roman"/>
          <w:noProof/>
          <w:kern w:val="0"/>
          <w:sz w:val="22"/>
          <w:szCs w:val="22"/>
        </w:rPr>
        <w:tab/>
      </w:r>
      <w:r>
        <w:rPr>
          <w:noProof/>
        </w:rPr>
        <w:t>Ajout</w:t>
      </w:r>
      <w:r>
        <w:rPr>
          <w:noProof/>
        </w:rPr>
        <w:tab/>
      </w:r>
      <w:r>
        <w:rPr>
          <w:noProof/>
        </w:rPr>
        <w:fldChar w:fldCharType="begin"/>
      </w:r>
      <w:r>
        <w:rPr>
          <w:noProof/>
        </w:rPr>
        <w:instrText xml:space="preserve"> PAGEREF _Toc433712895 \h </w:instrText>
      </w:r>
      <w:r>
        <w:rPr>
          <w:noProof/>
        </w:rPr>
      </w:r>
      <w:r>
        <w:rPr>
          <w:noProof/>
        </w:rPr>
        <w:fldChar w:fldCharType="separate"/>
      </w:r>
      <w:r>
        <w:rPr>
          <w:noProof/>
        </w:rPr>
        <w:t>19</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3.2.1.1</w:t>
      </w:r>
      <w:r>
        <w:rPr>
          <w:rFonts w:ascii="Calibri" w:eastAsia="Times New Roman" w:hAnsi="Calibri" w:cs="Times New Roman"/>
          <w:noProof/>
          <w:kern w:val="0"/>
          <w:sz w:val="22"/>
          <w:szCs w:val="22"/>
        </w:rPr>
        <w:tab/>
      </w:r>
      <w:r>
        <w:rPr>
          <w:noProof/>
        </w:rPr>
        <w:t>Principe</w:t>
      </w:r>
      <w:r>
        <w:rPr>
          <w:noProof/>
        </w:rPr>
        <w:tab/>
      </w:r>
      <w:r>
        <w:rPr>
          <w:noProof/>
        </w:rPr>
        <w:fldChar w:fldCharType="begin"/>
      </w:r>
      <w:r>
        <w:rPr>
          <w:noProof/>
        </w:rPr>
        <w:instrText xml:space="preserve"> PAGEREF _Toc433712896 \h </w:instrText>
      </w:r>
      <w:r>
        <w:rPr>
          <w:noProof/>
        </w:rPr>
      </w:r>
      <w:r>
        <w:rPr>
          <w:noProof/>
        </w:rPr>
        <w:fldChar w:fldCharType="separate"/>
      </w:r>
      <w:r>
        <w:rPr>
          <w:noProof/>
        </w:rPr>
        <w:t>19</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3.2.1.2</w:t>
      </w:r>
      <w:r>
        <w:rPr>
          <w:rFonts w:ascii="Calibri" w:eastAsia="Times New Roman" w:hAnsi="Calibri" w:cs="Times New Roman"/>
          <w:noProof/>
          <w:kern w:val="0"/>
          <w:sz w:val="22"/>
          <w:szCs w:val="22"/>
        </w:rPr>
        <w:tab/>
      </w:r>
      <w:r>
        <w:rPr>
          <w:noProof/>
        </w:rPr>
        <w:t>Exemple</w:t>
      </w:r>
      <w:r>
        <w:rPr>
          <w:noProof/>
        </w:rPr>
        <w:tab/>
      </w:r>
      <w:r>
        <w:rPr>
          <w:noProof/>
        </w:rPr>
        <w:fldChar w:fldCharType="begin"/>
      </w:r>
      <w:r>
        <w:rPr>
          <w:noProof/>
        </w:rPr>
        <w:instrText xml:space="preserve"> PAGEREF _Toc433712897 \h </w:instrText>
      </w:r>
      <w:r>
        <w:rPr>
          <w:noProof/>
        </w:rPr>
      </w:r>
      <w:r>
        <w:rPr>
          <w:noProof/>
        </w:rPr>
        <w:fldChar w:fldCharType="separate"/>
      </w:r>
      <w:r>
        <w:rPr>
          <w:noProof/>
        </w:rPr>
        <w:t>19</w:t>
      </w:r>
      <w:r>
        <w:rPr>
          <w:noProof/>
        </w:rPr>
        <w:fldChar w:fldCharType="end"/>
      </w:r>
    </w:p>
    <w:p w:rsidR="003B089B" w:rsidRDefault="003B089B" w:rsidP="003B089B">
      <w:pPr>
        <w:pStyle w:val="TM5"/>
        <w:tabs>
          <w:tab w:val="left" w:pos="2286"/>
        </w:tabs>
        <w:rPr>
          <w:rFonts w:ascii="Calibri" w:eastAsia="Times New Roman" w:hAnsi="Calibri" w:cs="Times New Roman"/>
          <w:noProof/>
          <w:kern w:val="0"/>
          <w:sz w:val="22"/>
          <w:szCs w:val="22"/>
        </w:rPr>
      </w:pPr>
      <w:r w:rsidRPr="00976664">
        <w:rPr>
          <w:rFonts w:cs="Times New Roman"/>
          <w:noProof/>
        </w:rPr>
        <w:t>3.2.1.2.1</w:t>
      </w:r>
      <w:r>
        <w:rPr>
          <w:rFonts w:ascii="Calibri" w:eastAsia="Times New Roman" w:hAnsi="Calibri" w:cs="Times New Roman"/>
          <w:noProof/>
          <w:kern w:val="0"/>
          <w:sz w:val="22"/>
          <w:szCs w:val="22"/>
        </w:rPr>
        <w:tab/>
      </w:r>
      <w:r w:rsidRPr="00976664">
        <w:rPr>
          <w:rFonts w:cs="Times New Roman"/>
          <w:noProof/>
        </w:rPr>
        <w:t>Vérification de l’espace disponible sur le VG</w:t>
      </w:r>
      <w:r>
        <w:rPr>
          <w:noProof/>
        </w:rPr>
        <w:tab/>
      </w:r>
      <w:r>
        <w:rPr>
          <w:noProof/>
        </w:rPr>
        <w:fldChar w:fldCharType="begin"/>
      </w:r>
      <w:r>
        <w:rPr>
          <w:noProof/>
        </w:rPr>
        <w:instrText xml:space="preserve"> PAGEREF _Toc433712898 \h </w:instrText>
      </w:r>
      <w:r>
        <w:rPr>
          <w:noProof/>
        </w:rPr>
      </w:r>
      <w:r>
        <w:rPr>
          <w:noProof/>
        </w:rPr>
        <w:fldChar w:fldCharType="separate"/>
      </w:r>
      <w:r>
        <w:rPr>
          <w:noProof/>
        </w:rPr>
        <w:t>19</w:t>
      </w:r>
      <w:r>
        <w:rPr>
          <w:noProof/>
        </w:rPr>
        <w:fldChar w:fldCharType="end"/>
      </w:r>
    </w:p>
    <w:p w:rsidR="003B089B" w:rsidRDefault="003B089B" w:rsidP="003B089B">
      <w:pPr>
        <w:pStyle w:val="TM5"/>
        <w:tabs>
          <w:tab w:val="left" w:pos="2286"/>
        </w:tabs>
        <w:rPr>
          <w:rFonts w:ascii="Calibri" w:eastAsia="Times New Roman" w:hAnsi="Calibri" w:cs="Times New Roman"/>
          <w:noProof/>
          <w:kern w:val="0"/>
          <w:sz w:val="22"/>
          <w:szCs w:val="22"/>
        </w:rPr>
      </w:pPr>
      <w:r>
        <w:rPr>
          <w:noProof/>
        </w:rPr>
        <w:t>3.2.1.2.2</w:t>
      </w:r>
      <w:r>
        <w:rPr>
          <w:rFonts w:ascii="Calibri" w:eastAsia="Times New Roman" w:hAnsi="Calibri" w:cs="Times New Roman"/>
          <w:noProof/>
          <w:kern w:val="0"/>
          <w:sz w:val="22"/>
          <w:szCs w:val="22"/>
        </w:rPr>
        <w:tab/>
      </w:r>
      <w:r>
        <w:rPr>
          <w:noProof/>
        </w:rPr>
        <w:t>Création du LV</w:t>
      </w:r>
      <w:r>
        <w:rPr>
          <w:noProof/>
        </w:rPr>
        <w:tab/>
      </w:r>
      <w:r>
        <w:rPr>
          <w:noProof/>
        </w:rPr>
        <w:fldChar w:fldCharType="begin"/>
      </w:r>
      <w:r>
        <w:rPr>
          <w:noProof/>
        </w:rPr>
        <w:instrText xml:space="preserve"> PAGEREF _Toc433712899 \h </w:instrText>
      </w:r>
      <w:r>
        <w:rPr>
          <w:noProof/>
        </w:rPr>
      </w:r>
      <w:r>
        <w:rPr>
          <w:noProof/>
        </w:rPr>
        <w:fldChar w:fldCharType="separate"/>
      </w:r>
      <w:r>
        <w:rPr>
          <w:noProof/>
        </w:rPr>
        <w:t>19</w:t>
      </w:r>
      <w:r>
        <w:rPr>
          <w:noProof/>
        </w:rPr>
        <w:fldChar w:fldCharType="end"/>
      </w:r>
    </w:p>
    <w:p w:rsidR="003B089B" w:rsidRDefault="003B089B" w:rsidP="003B089B">
      <w:pPr>
        <w:pStyle w:val="TM5"/>
        <w:tabs>
          <w:tab w:val="left" w:pos="2286"/>
        </w:tabs>
        <w:rPr>
          <w:rFonts w:ascii="Calibri" w:eastAsia="Times New Roman" w:hAnsi="Calibri" w:cs="Times New Roman"/>
          <w:noProof/>
          <w:kern w:val="0"/>
          <w:sz w:val="22"/>
          <w:szCs w:val="22"/>
        </w:rPr>
      </w:pPr>
      <w:r>
        <w:rPr>
          <w:noProof/>
        </w:rPr>
        <w:t>3.2.1.2.3</w:t>
      </w:r>
      <w:r>
        <w:rPr>
          <w:rFonts w:ascii="Calibri" w:eastAsia="Times New Roman" w:hAnsi="Calibri" w:cs="Times New Roman"/>
          <w:noProof/>
          <w:kern w:val="0"/>
          <w:sz w:val="22"/>
          <w:szCs w:val="22"/>
        </w:rPr>
        <w:tab/>
      </w:r>
      <w:r>
        <w:rPr>
          <w:noProof/>
        </w:rPr>
        <w:t>Vérification</w:t>
      </w:r>
      <w:r>
        <w:rPr>
          <w:noProof/>
        </w:rPr>
        <w:tab/>
      </w:r>
      <w:r>
        <w:rPr>
          <w:noProof/>
        </w:rPr>
        <w:fldChar w:fldCharType="begin"/>
      </w:r>
      <w:r>
        <w:rPr>
          <w:noProof/>
        </w:rPr>
        <w:instrText xml:space="preserve"> PAGEREF _Toc433712900 \h </w:instrText>
      </w:r>
      <w:r>
        <w:rPr>
          <w:noProof/>
        </w:rPr>
      </w:r>
      <w:r>
        <w:rPr>
          <w:noProof/>
        </w:rPr>
        <w:fldChar w:fldCharType="separate"/>
      </w:r>
      <w:r>
        <w:rPr>
          <w:noProof/>
        </w:rPr>
        <w:t>20</w:t>
      </w:r>
      <w:r>
        <w:rPr>
          <w:noProof/>
        </w:rPr>
        <w:fldChar w:fldCharType="end"/>
      </w:r>
    </w:p>
    <w:p w:rsidR="003B089B" w:rsidRDefault="003B089B" w:rsidP="003B089B">
      <w:pPr>
        <w:pStyle w:val="TM5"/>
        <w:tabs>
          <w:tab w:val="left" w:pos="2286"/>
        </w:tabs>
        <w:rPr>
          <w:rFonts w:ascii="Calibri" w:eastAsia="Times New Roman" w:hAnsi="Calibri" w:cs="Times New Roman"/>
          <w:noProof/>
          <w:kern w:val="0"/>
          <w:sz w:val="22"/>
          <w:szCs w:val="22"/>
        </w:rPr>
      </w:pPr>
      <w:r>
        <w:rPr>
          <w:noProof/>
        </w:rPr>
        <w:t>3.2.1.2.4</w:t>
      </w:r>
      <w:r>
        <w:rPr>
          <w:rFonts w:ascii="Calibri" w:eastAsia="Times New Roman" w:hAnsi="Calibri" w:cs="Times New Roman"/>
          <w:noProof/>
          <w:kern w:val="0"/>
          <w:sz w:val="22"/>
          <w:szCs w:val="22"/>
        </w:rPr>
        <w:tab/>
      </w:r>
      <w:r>
        <w:rPr>
          <w:noProof/>
        </w:rPr>
        <w:t>Création du système de fichiers</w:t>
      </w:r>
      <w:r>
        <w:rPr>
          <w:noProof/>
        </w:rPr>
        <w:tab/>
      </w:r>
      <w:r>
        <w:rPr>
          <w:noProof/>
        </w:rPr>
        <w:fldChar w:fldCharType="begin"/>
      </w:r>
      <w:r>
        <w:rPr>
          <w:noProof/>
        </w:rPr>
        <w:instrText xml:space="preserve"> PAGEREF _Toc433712901 \h </w:instrText>
      </w:r>
      <w:r>
        <w:rPr>
          <w:noProof/>
        </w:rPr>
      </w:r>
      <w:r>
        <w:rPr>
          <w:noProof/>
        </w:rPr>
        <w:fldChar w:fldCharType="separate"/>
      </w:r>
      <w:r>
        <w:rPr>
          <w:noProof/>
        </w:rPr>
        <w:t>20</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3.2.2</w:t>
      </w:r>
      <w:r>
        <w:rPr>
          <w:rFonts w:ascii="Calibri" w:eastAsia="Times New Roman" w:hAnsi="Calibri" w:cs="Times New Roman"/>
          <w:noProof/>
          <w:kern w:val="0"/>
          <w:sz w:val="22"/>
          <w:szCs w:val="22"/>
        </w:rPr>
        <w:tab/>
      </w:r>
      <w:r>
        <w:rPr>
          <w:noProof/>
        </w:rPr>
        <w:t>Redimensionnement</w:t>
      </w:r>
      <w:r>
        <w:rPr>
          <w:noProof/>
        </w:rPr>
        <w:tab/>
      </w:r>
      <w:r>
        <w:rPr>
          <w:noProof/>
        </w:rPr>
        <w:fldChar w:fldCharType="begin"/>
      </w:r>
      <w:r>
        <w:rPr>
          <w:noProof/>
        </w:rPr>
        <w:instrText xml:space="preserve"> PAGEREF _Toc433712902 \h </w:instrText>
      </w:r>
      <w:r>
        <w:rPr>
          <w:noProof/>
        </w:rPr>
      </w:r>
      <w:r>
        <w:rPr>
          <w:noProof/>
        </w:rPr>
        <w:fldChar w:fldCharType="separate"/>
      </w:r>
      <w:r>
        <w:rPr>
          <w:noProof/>
        </w:rPr>
        <w:t>21</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3.2.2.1</w:t>
      </w:r>
      <w:r>
        <w:rPr>
          <w:rFonts w:ascii="Calibri" w:eastAsia="Times New Roman" w:hAnsi="Calibri" w:cs="Times New Roman"/>
          <w:noProof/>
          <w:kern w:val="0"/>
          <w:sz w:val="22"/>
          <w:szCs w:val="22"/>
        </w:rPr>
        <w:tab/>
      </w:r>
      <w:r>
        <w:rPr>
          <w:noProof/>
        </w:rPr>
        <w:t>Extension</w:t>
      </w:r>
      <w:r>
        <w:rPr>
          <w:noProof/>
        </w:rPr>
        <w:tab/>
      </w:r>
      <w:r>
        <w:rPr>
          <w:noProof/>
        </w:rPr>
        <w:fldChar w:fldCharType="begin"/>
      </w:r>
      <w:r>
        <w:rPr>
          <w:noProof/>
        </w:rPr>
        <w:instrText xml:space="preserve"> PAGEREF _Toc433712903 \h </w:instrText>
      </w:r>
      <w:r>
        <w:rPr>
          <w:noProof/>
        </w:rPr>
      </w:r>
      <w:r>
        <w:rPr>
          <w:noProof/>
        </w:rPr>
        <w:fldChar w:fldCharType="separate"/>
      </w:r>
      <w:r>
        <w:rPr>
          <w:noProof/>
        </w:rPr>
        <w:t>21</w:t>
      </w:r>
      <w:r>
        <w:rPr>
          <w:noProof/>
        </w:rPr>
        <w:fldChar w:fldCharType="end"/>
      </w:r>
    </w:p>
    <w:p w:rsidR="003B089B" w:rsidRDefault="003B089B" w:rsidP="003B089B">
      <w:pPr>
        <w:pStyle w:val="TM5"/>
        <w:tabs>
          <w:tab w:val="left" w:pos="2286"/>
        </w:tabs>
        <w:rPr>
          <w:rFonts w:ascii="Calibri" w:eastAsia="Times New Roman" w:hAnsi="Calibri" w:cs="Times New Roman"/>
          <w:noProof/>
          <w:kern w:val="0"/>
          <w:sz w:val="22"/>
          <w:szCs w:val="22"/>
        </w:rPr>
      </w:pPr>
      <w:r>
        <w:rPr>
          <w:noProof/>
        </w:rPr>
        <w:t>3.2.2.1.1</w:t>
      </w:r>
      <w:r>
        <w:rPr>
          <w:rFonts w:ascii="Calibri" w:eastAsia="Times New Roman" w:hAnsi="Calibri" w:cs="Times New Roman"/>
          <w:noProof/>
          <w:kern w:val="0"/>
          <w:sz w:val="22"/>
          <w:szCs w:val="22"/>
        </w:rPr>
        <w:tab/>
      </w:r>
      <w:r>
        <w:rPr>
          <w:noProof/>
        </w:rPr>
        <w:t>Prérequis</w:t>
      </w:r>
      <w:r>
        <w:rPr>
          <w:noProof/>
        </w:rPr>
        <w:tab/>
      </w:r>
      <w:r>
        <w:rPr>
          <w:noProof/>
        </w:rPr>
        <w:fldChar w:fldCharType="begin"/>
      </w:r>
      <w:r>
        <w:rPr>
          <w:noProof/>
        </w:rPr>
        <w:instrText xml:space="preserve"> PAGEREF _Toc433712904 \h </w:instrText>
      </w:r>
      <w:r>
        <w:rPr>
          <w:noProof/>
        </w:rPr>
      </w:r>
      <w:r>
        <w:rPr>
          <w:noProof/>
        </w:rPr>
        <w:fldChar w:fldCharType="separate"/>
      </w:r>
      <w:r>
        <w:rPr>
          <w:noProof/>
        </w:rPr>
        <w:t>21</w:t>
      </w:r>
      <w:r>
        <w:rPr>
          <w:noProof/>
        </w:rPr>
        <w:fldChar w:fldCharType="end"/>
      </w:r>
    </w:p>
    <w:p w:rsidR="003B089B" w:rsidRDefault="003B089B" w:rsidP="003B089B">
      <w:pPr>
        <w:pStyle w:val="TM5"/>
        <w:tabs>
          <w:tab w:val="left" w:pos="2286"/>
        </w:tabs>
        <w:rPr>
          <w:rFonts w:ascii="Calibri" w:eastAsia="Times New Roman" w:hAnsi="Calibri" w:cs="Times New Roman"/>
          <w:noProof/>
          <w:kern w:val="0"/>
          <w:sz w:val="22"/>
          <w:szCs w:val="22"/>
        </w:rPr>
      </w:pPr>
      <w:r>
        <w:rPr>
          <w:noProof/>
        </w:rPr>
        <w:t>3.2.2.1.2</w:t>
      </w:r>
      <w:r>
        <w:rPr>
          <w:rFonts w:ascii="Calibri" w:eastAsia="Times New Roman" w:hAnsi="Calibri" w:cs="Times New Roman"/>
          <w:noProof/>
          <w:kern w:val="0"/>
          <w:sz w:val="22"/>
          <w:szCs w:val="22"/>
        </w:rPr>
        <w:tab/>
      </w:r>
      <w:r>
        <w:rPr>
          <w:noProof/>
        </w:rPr>
        <w:t>Principe</w:t>
      </w:r>
      <w:r>
        <w:rPr>
          <w:noProof/>
        </w:rPr>
        <w:tab/>
      </w:r>
      <w:r>
        <w:rPr>
          <w:noProof/>
        </w:rPr>
        <w:fldChar w:fldCharType="begin"/>
      </w:r>
      <w:r>
        <w:rPr>
          <w:noProof/>
        </w:rPr>
        <w:instrText xml:space="preserve"> PAGEREF _Toc433712905 \h </w:instrText>
      </w:r>
      <w:r>
        <w:rPr>
          <w:noProof/>
        </w:rPr>
      </w:r>
      <w:r>
        <w:rPr>
          <w:noProof/>
        </w:rPr>
        <w:fldChar w:fldCharType="separate"/>
      </w:r>
      <w:r>
        <w:rPr>
          <w:noProof/>
        </w:rPr>
        <w:t>21</w:t>
      </w:r>
      <w:r>
        <w:rPr>
          <w:noProof/>
        </w:rPr>
        <w:fldChar w:fldCharType="end"/>
      </w:r>
    </w:p>
    <w:p w:rsidR="003B089B" w:rsidRDefault="003B089B" w:rsidP="003B089B">
      <w:pPr>
        <w:pStyle w:val="TM5"/>
        <w:tabs>
          <w:tab w:val="left" w:pos="2286"/>
        </w:tabs>
        <w:rPr>
          <w:rFonts w:ascii="Calibri" w:eastAsia="Times New Roman" w:hAnsi="Calibri" w:cs="Times New Roman"/>
          <w:noProof/>
          <w:kern w:val="0"/>
          <w:sz w:val="22"/>
          <w:szCs w:val="22"/>
        </w:rPr>
      </w:pPr>
      <w:r>
        <w:rPr>
          <w:noProof/>
        </w:rPr>
        <w:t>3.2.2.1.3</w:t>
      </w:r>
      <w:r>
        <w:rPr>
          <w:rFonts w:ascii="Calibri" w:eastAsia="Times New Roman" w:hAnsi="Calibri" w:cs="Times New Roman"/>
          <w:noProof/>
          <w:kern w:val="0"/>
          <w:sz w:val="22"/>
          <w:szCs w:val="22"/>
        </w:rPr>
        <w:tab/>
      </w:r>
      <w:r>
        <w:rPr>
          <w:noProof/>
        </w:rPr>
        <w:t>Exemple</w:t>
      </w:r>
      <w:r>
        <w:rPr>
          <w:noProof/>
        </w:rPr>
        <w:tab/>
      </w:r>
      <w:r>
        <w:rPr>
          <w:noProof/>
        </w:rPr>
        <w:fldChar w:fldCharType="begin"/>
      </w:r>
      <w:r>
        <w:rPr>
          <w:noProof/>
        </w:rPr>
        <w:instrText xml:space="preserve"> PAGEREF _Toc433712906 \h </w:instrText>
      </w:r>
      <w:r>
        <w:rPr>
          <w:noProof/>
        </w:rPr>
      </w:r>
      <w:r>
        <w:rPr>
          <w:noProof/>
        </w:rPr>
        <w:fldChar w:fldCharType="separate"/>
      </w:r>
      <w:r>
        <w:rPr>
          <w:noProof/>
        </w:rPr>
        <w:t>21</w:t>
      </w:r>
      <w:r>
        <w:rPr>
          <w:noProof/>
        </w:rPr>
        <w:fldChar w:fldCharType="end"/>
      </w:r>
    </w:p>
    <w:p w:rsidR="003B089B" w:rsidRDefault="003B089B" w:rsidP="003B089B">
      <w:pPr>
        <w:pStyle w:val="TM6"/>
        <w:tabs>
          <w:tab w:val="left" w:pos="2554"/>
        </w:tabs>
        <w:rPr>
          <w:rFonts w:ascii="Calibri" w:eastAsia="Times New Roman" w:hAnsi="Calibri" w:cs="Times New Roman"/>
          <w:kern w:val="0"/>
          <w:sz w:val="22"/>
          <w:szCs w:val="22"/>
        </w:rPr>
      </w:pPr>
      <w:r>
        <w:t>3.2.2.1.3.1</w:t>
      </w:r>
      <w:r>
        <w:rPr>
          <w:rFonts w:ascii="Calibri" w:eastAsia="Times New Roman" w:hAnsi="Calibri" w:cs="Times New Roman"/>
          <w:kern w:val="0"/>
          <w:sz w:val="22"/>
          <w:szCs w:val="22"/>
        </w:rPr>
        <w:tab/>
      </w:r>
      <w:r>
        <w:t>Vérifier l’espace libre du VG et identifier le LV et sa taille</w:t>
      </w:r>
      <w:r>
        <w:tab/>
      </w:r>
      <w:r>
        <w:fldChar w:fldCharType="begin"/>
      </w:r>
      <w:r>
        <w:instrText xml:space="preserve"> PAGEREF _Toc433712907 \h </w:instrText>
      </w:r>
      <w:r>
        <w:fldChar w:fldCharType="separate"/>
      </w:r>
      <w:r>
        <w:t>21</w:t>
      </w:r>
      <w:r>
        <w:fldChar w:fldCharType="end"/>
      </w:r>
    </w:p>
    <w:p w:rsidR="003B089B" w:rsidRDefault="003B089B" w:rsidP="003B089B">
      <w:pPr>
        <w:pStyle w:val="TM6"/>
        <w:tabs>
          <w:tab w:val="left" w:pos="2554"/>
        </w:tabs>
        <w:rPr>
          <w:rFonts w:ascii="Calibri" w:eastAsia="Times New Roman" w:hAnsi="Calibri" w:cs="Times New Roman"/>
          <w:kern w:val="0"/>
          <w:sz w:val="22"/>
          <w:szCs w:val="22"/>
        </w:rPr>
      </w:pPr>
      <w:r>
        <w:t>3.2.2.1.3.2</w:t>
      </w:r>
      <w:r>
        <w:rPr>
          <w:rFonts w:ascii="Calibri" w:eastAsia="Times New Roman" w:hAnsi="Calibri" w:cs="Times New Roman"/>
          <w:kern w:val="0"/>
          <w:sz w:val="22"/>
          <w:szCs w:val="22"/>
        </w:rPr>
        <w:tab/>
      </w:r>
      <w:r>
        <w:t>Étendre l’enveloppe du LV et le système de fichiers</w:t>
      </w:r>
      <w:r>
        <w:tab/>
      </w:r>
      <w:r>
        <w:fldChar w:fldCharType="begin"/>
      </w:r>
      <w:r>
        <w:instrText xml:space="preserve"> PAGEREF _Toc433712908 \h </w:instrText>
      </w:r>
      <w:r>
        <w:fldChar w:fldCharType="separate"/>
      </w:r>
      <w:r>
        <w:t>21</w:t>
      </w:r>
      <w:r>
        <w:fldChar w:fldCharType="end"/>
      </w:r>
    </w:p>
    <w:p w:rsidR="003B089B" w:rsidRDefault="003B089B" w:rsidP="003B089B">
      <w:pPr>
        <w:pStyle w:val="TM6"/>
        <w:tabs>
          <w:tab w:val="left" w:pos="2554"/>
        </w:tabs>
        <w:rPr>
          <w:rFonts w:ascii="Calibri" w:eastAsia="Times New Roman" w:hAnsi="Calibri" w:cs="Times New Roman"/>
          <w:kern w:val="0"/>
          <w:sz w:val="22"/>
          <w:szCs w:val="22"/>
        </w:rPr>
      </w:pPr>
      <w:r>
        <w:t>3.2.2.1.3.3</w:t>
      </w:r>
      <w:r>
        <w:rPr>
          <w:rFonts w:ascii="Calibri" w:eastAsia="Times New Roman" w:hAnsi="Calibri" w:cs="Times New Roman"/>
          <w:kern w:val="0"/>
          <w:sz w:val="22"/>
          <w:szCs w:val="22"/>
        </w:rPr>
        <w:tab/>
      </w:r>
      <w:r>
        <w:t>Vérifier le résultat</w:t>
      </w:r>
      <w:r>
        <w:tab/>
      </w:r>
      <w:r>
        <w:fldChar w:fldCharType="begin"/>
      </w:r>
      <w:r>
        <w:instrText xml:space="preserve"> PAGEREF _Toc433712909 \h </w:instrText>
      </w:r>
      <w:r>
        <w:fldChar w:fldCharType="separate"/>
      </w:r>
      <w:r>
        <w:t>22</w:t>
      </w:r>
      <w:r>
        <w:fldChar w:fldCharType="end"/>
      </w:r>
    </w:p>
    <w:p w:rsidR="003B089B" w:rsidRDefault="003B089B" w:rsidP="003B089B">
      <w:pPr>
        <w:pStyle w:val="TM5"/>
        <w:tabs>
          <w:tab w:val="left" w:pos="2286"/>
        </w:tabs>
        <w:rPr>
          <w:rFonts w:ascii="Calibri" w:eastAsia="Times New Roman" w:hAnsi="Calibri" w:cs="Times New Roman"/>
          <w:noProof/>
          <w:kern w:val="0"/>
          <w:sz w:val="22"/>
          <w:szCs w:val="22"/>
        </w:rPr>
      </w:pPr>
      <w:r>
        <w:rPr>
          <w:noProof/>
        </w:rPr>
        <w:t>3.2.2.1.4</w:t>
      </w:r>
      <w:r>
        <w:rPr>
          <w:rFonts w:ascii="Calibri" w:eastAsia="Times New Roman" w:hAnsi="Calibri" w:cs="Times New Roman"/>
          <w:noProof/>
          <w:kern w:val="0"/>
          <w:sz w:val="22"/>
          <w:szCs w:val="22"/>
        </w:rPr>
        <w:tab/>
      </w:r>
      <w:r>
        <w:rPr>
          <w:noProof/>
        </w:rPr>
        <w:t>Particularité de la partition swap</w:t>
      </w:r>
      <w:r>
        <w:rPr>
          <w:noProof/>
        </w:rPr>
        <w:tab/>
      </w:r>
      <w:r>
        <w:rPr>
          <w:noProof/>
        </w:rPr>
        <w:fldChar w:fldCharType="begin"/>
      </w:r>
      <w:r>
        <w:rPr>
          <w:noProof/>
        </w:rPr>
        <w:instrText xml:space="preserve"> PAGEREF _Toc433712910 \h </w:instrText>
      </w:r>
      <w:r>
        <w:rPr>
          <w:noProof/>
        </w:rPr>
      </w:r>
      <w:r>
        <w:rPr>
          <w:noProof/>
        </w:rPr>
        <w:fldChar w:fldCharType="separate"/>
      </w:r>
      <w:r>
        <w:rPr>
          <w:noProof/>
        </w:rPr>
        <w:t>22</w:t>
      </w:r>
      <w:r>
        <w:rPr>
          <w:noProof/>
        </w:rPr>
        <w:fldChar w:fldCharType="end"/>
      </w:r>
    </w:p>
    <w:p w:rsidR="003B089B" w:rsidRDefault="003B089B" w:rsidP="003B089B">
      <w:pPr>
        <w:pStyle w:val="TM6"/>
        <w:tabs>
          <w:tab w:val="left" w:pos="2554"/>
        </w:tabs>
        <w:rPr>
          <w:rFonts w:ascii="Calibri" w:eastAsia="Times New Roman" w:hAnsi="Calibri" w:cs="Times New Roman"/>
          <w:kern w:val="0"/>
          <w:sz w:val="22"/>
          <w:szCs w:val="22"/>
        </w:rPr>
      </w:pPr>
      <w:r>
        <w:lastRenderedPageBreak/>
        <w:t>3.2.2.1.4.1</w:t>
      </w:r>
      <w:r>
        <w:rPr>
          <w:rFonts w:ascii="Calibri" w:eastAsia="Times New Roman" w:hAnsi="Calibri" w:cs="Times New Roman"/>
          <w:kern w:val="0"/>
          <w:sz w:val="22"/>
          <w:szCs w:val="22"/>
        </w:rPr>
        <w:tab/>
      </w:r>
      <w:r>
        <w:t>Principe</w:t>
      </w:r>
      <w:r>
        <w:tab/>
      </w:r>
      <w:r>
        <w:fldChar w:fldCharType="begin"/>
      </w:r>
      <w:r>
        <w:instrText xml:space="preserve"> PAGEREF _Toc433712911 \h </w:instrText>
      </w:r>
      <w:r>
        <w:fldChar w:fldCharType="separate"/>
      </w:r>
      <w:r>
        <w:t>22</w:t>
      </w:r>
      <w:r>
        <w:fldChar w:fldCharType="end"/>
      </w:r>
    </w:p>
    <w:p w:rsidR="003B089B" w:rsidRDefault="003B089B" w:rsidP="003B089B">
      <w:pPr>
        <w:pStyle w:val="TM6"/>
        <w:tabs>
          <w:tab w:val="left" w:pos="2554"/>
        </w:tabs>
        <w:rPr>
          <w:rFonts w:ascii="Calibri" w:eastAsia="Times New Roman" w:hAnsi="Calibri" w:cs="Times New Roman"/>
          <w:kern w:val="0"/>
          <w:sz w:val="22"/>
          <w:szCs w:val="22"/>
        </w:rPr>
      </w:pPr>
      <w:r>
        <w:t>3.2.2.1.4.2</w:t>
      </w:r>
      <w:r>
        <w:rPr>
          <w:rFonts w:ascii="Calibri" w:eastAsia="Times New Roman" w:hAnsi="Calibri" w:cs="Times New Roman"/>
          <w:kern w:val="0"/>
          <w:sz w:val="22"/>
          <w:szCs w:val="22"/>
        </w:rPr>
        <w:tab/>
      </w:r>
      <w:r>
        <w:t>Démontage de la partition de swap</w:t>
      </w:r>
      <w:r>
        <w:tab/>
      </w:r>
      <w:r>
        <w:fldChar w:fldCharType="begin"/>
      </w:r>
      <w:r>
        <w:instrText xml:space="preserve"> PAGEREF _Toc433712912 \h </w:instrText>
      </w:r>
      <w:r>
        <w:fldChar w:fldCharType="separate"/>
      </w:r>
      <w:r>
        <w:t>22</w:t>
      </w:r>
      <w:r>
        <w:fldChar w:fldCharType="end"/>
      </w:r>
    </w:p>
    <w:p w:rsidR="003B089B" w:rsidRDefault="003B089B" w:rsidP="003B089B">
      <w:pPr>
        <w:pStyle w:val="TM6"/>
        <w:tabs>
          <w:tab w:val="left" w:pos="2554"/>
        </w:tabs>
        <w:rPr>
          <w:rFonts w:ascii="Calibri" w:eastAsia="Times New Roman" w:hAnsi="Calibri" w:cs="Times New Roman"/>
          <w:kern w:val="0"/>
          <w:sz w:val="22"/>
          <w:szCs w:val="22"/>
        </w:rPr>
      </w:pPr>
      <w:r>
        <w:t>3.2.2.1.4.3</w:t>
      </w:r>
      <w:r>
        <w:rPr>
          <w:rFonts w:ascii="Calibri" w:eastAsia="Times New Roman" w:hAnsi="Calibri" w:cs="Times New Roman"/>
          <w:kern w:val="0"/>
          <w:sz w:val="22"/>
          <w:szCs w:val="22"/>
        </w:rPr>
        <w:tab/>
      </w:r>
      <w:r>
        <w:t>Extension du LV</w:t>
      </w:r>
      <w:r>
        <w:tab/>
      </w:r>
      <w:r>
        <w:fldChar w:fldCharType="begin"/>
      </w:r>
      <w:r>
        <w:instrText xml:space="preserve"> PAGEREF _Toc433712913 \h </w:instrText>
      </w:r>
      <w:r>
        <w:fldChar w:fldCharType="separate"/>
      </w:r>
      <w:r>
        <w:t>22</w:t>
      </w:r>
      <w:r>
        <w:fldChar w:fldCharType="end"/>
      </w:r>
    </w:p>
    <w:p w:rsidR="003B089B" w:rsidRDefault="003B089B" w:rsidP="003B089B">
      <w:pPr>
        <w:pStyle w:val="TM6"/>
        <w:tabs>
          <w:tab w:val="left" w:pos="2554"/>
        </w:tabs>
        <w:rPr>
          <w:rFonts w:ascii="Calibri" w:eastAsia="Times New Roman" w:hAnsi="Calibri" w:cs="Times New Roman"/>
          <w:kern w:val="0"/>
          <w:sz w:val="22"/>
          <w:szCs w:val="22"/>
        </w:rPr>
      </w:pPr>
      <w:r>
        <w:t>3.2.2.1.4.4</w:t>
      </w:r>
      <w:r>
        <w:rPr>
          <w:rFonts w:ascii="Calibri" w:eastAsia="Times New Roman" w:hAnsi="Calibri" w:cs="Times New Roman"/>
          <w:kern w:val="0"/>
          <w:sz w:val="22"/>
          <w:szCs w:val="22"/>
        </w:rPr>
        <w:tab/>
      </w:r>
      <w:r>
        <w:t>Génération de la nouvelle partition swap</w:t>
      </w:r>
      <w:r>
        <w:tab/>
      </w:r>
      <w:r>
        <w:fldChar w:fldCharType="begin"/>
      </w:r>
      <w:r>
        <w:instrText xml:space="preserve"> PAGEREF _Toc433712914 \h </w:instrText>
      </w:r>
      <w:r>
        <w:fldChar w:fldCharType="separate"/>
      </w:r>
      <w:r>
        <w:t>23</w:t>
      </w:r>
      <w:r>
        <w:fldChar w:fldCharType="end"/>
      </w:r>
    </w:p>
    <w:p w:rsidR="003B089B" w:rsidRDefault="003B089B" w:rsidP="003B089B">
      <w:pPr>
        <w:pStyle w:val="TM6"/>
        <w:tabs>
          <w:tab w:val="left" w:pos="2554"/>
        </w:tabs>
        <w:rPr>
          <w:rFonts w:ascii="Calibri" w:eastAsia="Times New Roman" w:hAnsi="Calibri" w:cs="Times New Roman"/>
          <w:kern w:val="0"/>
          <w:sz w:val="22"/>
          <w:szCs w:val="22"/>
        </w:rPr>
      </w:pPr>
      <w:r>
        <w:t>3.2.2.1.4.5</w:t>
      </w:r>
      <w:r>
        <w:rPr>
          <w:rFonts w:ascii="Calibri" w:eastAsia="Times New Roman" w:hAnsi="Calibri" w:cs="Times New Roman"/>
          <w:kern w:val="0"/>
          <w:sz w:val="22"/>
          <w:szCs w:val="22"/>
        </w:rPr>
        <w:tab/>
      </w:r>
      <w:r>
        <w:t>Remontage/réactivation de la partition de swap</w:t>
      </w:r>
      <w:r>
        <w:tab/>
      </w:r>
      <w:r>
        <w:fldChar w:fldCharType="begin"/>
      </w:r>
      <w:r>
        <w:instrText xml:space="preserve"> PAGEREF _Toc433712915 \h </w:instrText>
      </w:r>
      <w:r>
        <w:fldChar w:fldCharType="separate"/>
      </w:r>
      <w:r>
        <w:t>23</w:t>
      </w:r>
      <w: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3.2.2.2</w:t>
      </w:r>
      <w:r>
        <w:rPr>
          <w:rFonts w:ascii="Calibri" w:eastAsia="Times New Roman" w:hAnsi="Calibri" w:cs="Times New Roman"/>
          <w:noProof/>
          <w:kern w:val="0"/>
          <w:sz w:val="22"/>
          <w:szCs w:val="22"/>
        </w:rPr>
        <w:tab/>
      </w:r>
      <w:r>
        <w:rPr>
          <w:noProof/>
        </w:rPr>
        <w:t>Réduction</w:t>
      </w:r>
      <w:r>
        <w:rPr>
          <w:noProof/>
        </w:rPr>
        <w:tab/>
      </w:r>
      <w:r>
        <w:rPr>
          <w:noProof/>
        </w:rPr>
        <w:fldChar w:fldCharType="begin"/>
      </w:r>
      <w:r>
        <w:rPr>
          <w:noProof/>
        </w:rPr>
        <w:instrText xml:space="preserve"> PAGEREF _Toc433712916 \h </w:instrText>
      </w:r>
      <w:r>
        <w:rPr>
          <w:noProof/>
        </w:rPr>
      </w:r>
      <w:r>
        <w:rPr>
          <w:noProof/>
        </w:rPr>
        <w:fldChar w:fldCharType="separate"/>
      </w:r>
      <w:r>
        <w:rPr>
          <w:noProof/>
        </w:rPr>
        <w:t>23</w:t>
      </w:r>
      <w:r>
        <w:rPr>
          <w:noProof/>
        </w:rPr>
        <w:fldChar w:fldCharType="end"/>
      </w:r>
    </w:p>
    <w:p w:rsidR="003B089B" w:rsidRDefault="003B089B" w:rsidP="003B089B">
      <w:pPr>
        <w:pStyle w:val="TM5"/>
        <w:tabs>
          <w:tab w:val="left" w:pos="2286"/>
        </w:tabs>
        <w:rPr>
          <w:rFonts w:ascii="Calibri" w:eastAsia="Times New Roman" w:hAnsi="Calibri" w:cs="Times New Roman"/>
          <w:noProof/>
          <w:kern w:val="0"/>
          <w:sz w:val="22"/>
          <w:szCs w:val="22"/>
        </w:rPr>
      </w:pPr>
      <w:r w:rsidRPr="00976664">
        <w:rPr>
          <w:rFonts w:cs="Times New Roman"/>
          <w:noProof/>
        </w:rPr>
        <w:t>3.2.2.2.1</w:t>
      </w:r>
      <w:r>
        <w:rPr>
          <w:rFonts w:ascii="Calibri" w:eastAsia="Times New Roman" w:hAnsi="Calibri" w:cs="Times New Roman"/>
          <w:noProof/>
          <w:kern w:val="0"/>
          <w:sz w:val="22"/>
          <w:szCs w:val="22"/>
        </w:rPr>
        <w:tab/>
      </w:r>
      <w:r>
        <w:rPr>
          <w:noProof/>
        </w:rPr>
        <w:t>Principe</w:t>
      </w:r>
      <w:r>
        <w:rPr>
          <w:noProof/>
        </w:rPr>
        <w:tab/>
      </w:r>
      <w:r>
        <w:rPr>
          <w:noProof/>
        </w:rPr>
        <w:fldChar w:fldCharType="begin"/>
      </w:r>
      <w:r>
        <w:rPr>
          <w:noProof/>
        </w:rPr>
        <w:instrText xml:space="preserve"> PAGEREF _Toc433712917 \h </w:instrText>
      </w:r>
      <w:r>
        <w:rPr>
          <w:noProof/>
        </w:rPr>
      </w:r>
      <w:r>
        <w:rPr>
          <w:noProof/>
        </w:rPr>
        <w:fldChar w:fldCharType="separate"/>
      </w:r>
      <w:r>
        <w:rPr>
          <w:noProof/>
        </w:rPr>
        <w:t>23</w:t>
      </w:r>
      <w:r>
        <w:rPr>
          <w:noProof/>
        </w:rPr>
        <w:fldChar w:fldCharType="end"/>
      </w:r>
    </w:p>
    <w:p w:rsidR="003B089B" w:rsidRDefault="003B089B" w:rsidP="003B089B">
      <w:pPr>
        <w:pStyle w:val="TM5"/>
        <w:tabs>
          <w:tab w:val="left" w:pos="2286"/>
        </w:tabs>
        <w:rPr>
          <w:rFonts w:ascii="Calibri" w:eastAsia="Times New Roman" w:hAnsi="Calibri" w:cs="Times New Roman"/>
          <w:noProof/>
          <w:kern w:val="0"/>
          <w:sz w:val="22"/>
          <w:szCs w:val="22"/>
        </w:rPr>
      </w:pPr>
      <w:r>
        <w:rPr>
          <w:noProof/>
        </w:rPr>
        <w:t>3.2.2.2.2</w:t>
      </w:r>
      <w:r>
        <w:rPr>
          <w:rFonts w:ascii="Calibri" w:eastAsia="Times New Roman" w:hAnsi="Calibri" w:cs="Times New Roman"/>
          <w:noProof/>
          <w:kern w:val="0"/>
          <w:sz w:val="22"/>
          <w:szCs w:val="22"/>
        </w:rPr>
        <w:tab/>
      </w:r>
      <w:r>
        <w:rPr>
          <w:noProof/>
        </w:rPr>
        <w:t>Exemple</w:t>
      </w:r>
      <w:r>
        <w:rPr>
          <w:noProof/>
        </w:rPr>
        <w:tab/>
      </w:r>
      <w:r>
        <w:rPr>
          <w:noProof/>
        </w:rPr>
        <w:fldChar w:fldCharType="begin"/>
      </w:r>
      <w:r>
        <w:rPr>
          <w:noProof/>
        </w:rPr>
        <w:instrText xml:space="preserve"> PAGEREF _Toc433712918 \h </w:instrText>
      </w:r>
      <w:r>
        <w:rPr>
          <w:noProof/>
        </w:rPr>
      </w:r>
      <w:r>
        <w:rPr>
          <w:noProof/>
        </w:rPr>
        <w:fldChar w:fldCharType="separate"/>
      </w:r>
      <w:r>
        <w:rPr>
          <w:noProof/>
        </w:rPr>
        <w:t>23</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3.2.3</w:t>
      </w:r>
      <w:r>
        <w:rPr>
          <w:rFonts w:ascii="Calibri" w:eastAsia="Times New Roman" w:hAnsi="Calibri" w:cs="Times New Roman"/>
          <w:noProof/>
          <w:kern w:val="0"/>
          <w:sz w:val="22"/>
          <w:szCs w:val="22"/>
        </w:rPr>
        <w:tab/>
      </w:r>
      <w:r>
        <w:rPr>
          <w:noProof/>
        </w:rPr>
        <w:t>Suppression</w:t>
      </w:r>
      <w:r>
        <w:rPr>
          <w:noProof/>
        </w:rPr>
        <w:tab/>
      </w:r>
      <w:r>
        <w:rPr>
          <w:noProof/>
        </w:rPr>
        <w:fldChar w:fldCharType="begin"/>
      </w:r>
      <w:r>
        <w:rPr>
          <w:noProof/>
        </w:rPr>
        <w:instrText xml:space="preserve"> PAGEREF _Toc433712919 \h </w:instrText>
      </w:r>
      <w:r>
        <w:rPr>
          <w:noProof/>
        </w:rPr>
      </w:r>
      <w:r>
        <w:rPr>
          <w:noProof/>
        </w:rPr>
        <w:fldChar w:fldCharType="separate"/>
      </w:r>
      <w:r>
        <w:rPr>
          <w:noProof/>
        </w:rPr>
        <w:t>24</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3.2.3.1</w:t>
      </w:r>
      <w:r>
        <w:rPr>
          <w:rFonts w:ascii="Calibri" w:eastAsia="Times New Roman" w:hAnsi="Calibri" w:cs="Times New Roman"/>
          <w:noProof/>
          <w:kern w:val="0"/>
          <w:sz w:val="22"/>
          <w:szCs w:val="22"/>
        </w:rPr>
        <w:tab/>
      </w:r>
      <w:r>
        <w:rPr>
          <w:noProof/>
        </w:rPr>
        <w:t xml:space="preserve">Modifier le fichier </w:t>
      </w:r>
      <w:r w:rsidRPr="00976664">
        <w:rPr>
          <w:rFonts w:ascii="DejaVu Sans Mono" w:hAnsi="DejaVu Sans Mono"/>
          <w:noProof/>
          <w:kern w:val="0"/>
          <w:u w:val="dotted"/>
        </w:rPr>
        <w:t>/etc/fstab</w:t>
      </w:r>
      <w:r>
        <w:rPr>
          <w:noProof/>
        </w:rPr>
        <w:tab/>
      </w:r>
      <w:r>
        <w:rPr>
          <w:noProof/>
        </w:rPr>
        <w:fldChar w:fldCharType="begin"/>
      </w:r>
      <w:r>
        <w:rPr>
          <w:noProof/>
        </w:rPr>
        <w:instrText xml:space="preserve"> PAGEREF _Toc433712920 \h </w:instrText>
      </w:r>
      <w:r>
        <w:rPr>
          <w:noProof/>
        </w:rPr>
      </w:r>
      <w:r>
        <w:rPr>
          <w:noProof/>
        </w:rPr>
        <w:fldChar w:fldCharType="separate"/>
      </w:r>
      <w:r>
        <w:rPr>
          <w:noProof/>
        </w:rPr>
        <w:t>24</w:t>
      </w:r>
      <w:r>
        <w:rPr>
          <w:noProof/>
        </w:rPr>
        <w:fldChar w:fldCharType="end"/>
      </w:r>
    </w:p>
    <w:p w:rsidR="003B089B" w:rsidRDefault="003B089B" w:rsidP="003B089B">
      <w:pPr>
        <w:pStyle w:val="TM4"/>
        <w:tabs>
          <w:tab w:val="left" w:pos="1803"/>
        </w:tabs>
        <w:rPr>
          <w:rFonts w:ascii="Calibri" w:eastAsia="Times New Roman" w:hAnsi="Calibri" w:cs="Times New Roman"/>
          <w:noProof/>
          <w:kern w:val="0"/>
          <w:sz w:val="22"/>
          <w:szCs w:val="22"/>
        </w:rPr>
      </w:pPr>
      <w:r>
        <w:rPr>
          <w:noProof/>
        </w:rPr>
        <w:t>3.2.3.2</w:t>
      </w:r>
      <w:r>
        <w:rPr>
          <w:rFonts w:ascii="Calibri" w:eastAsia="Times New Roman" w:hAnsi="Calibri" w:cs="Times New Roman"/>
          <w:noProof/>
          <w:kern w:val="0"/>
          <w:sz w:val="22"/>
          <w:szCs w:val="22"/>
        </w:rPr>
        <w:tab/>
      </w:r>
      <w:r>
        <w:rPr>
          <w:noProof/>
        </w:rPr>
        <w:t>Supprimer le LV</w:t>
      </w:r>
      <w:r>
        <w:rPr>
          <w:noProof/>
        </w:rPr>
        <w:tab/>
      </w:r>
      <w:r>
        <w:rPr>
          <w:noProof/>
        </w:rPr>
        <w:fldChar w:fldCharType="begin"/>
      </w:r>
      <w:r>
        <w:rPr>
          <w:noProof/>
        </w:rPr>
        <w:instrText xml:space="preserve"> PAGEREF _Toc433712921 \h </w:instrText>
      </w:r>
      <w:r>
        <w:rPr>
          <w:noProof/>
        </w:rPr>
      </w:r>
      <w:r>
        <w:rPr>
          <w:noProof/>
        </w:rPr>
        <w:fldChar w:fldCharType="separate"/>
      </w:r>
      <w:r>
        <w:rPr>
          <w:noProof/>
        </w:rPr>
        <w:t>25</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3.2.4</w:t>
      </w:r>
      <w:r>
        <w:rPr>
          <w:rFonts w:ascii="Calibri" w:eastAsia="Times New Roman" w:hAnsi="Calibri" w:cs="Times New Roman"/>
          <w:noProof/>
          <w:kern w:val="0"/>
          <w:sz w:val="22"/>
          <w:szCs w:val="22"/>
        </w:rPr>
        <w:tab/>
      </w:r>
      <w:r w:rsidRPr="00A01429">
        <w:rPr>
          <w:noProof/>
        </w:rPr>
        <w:t>Activation</w:t>
      </w:r>
      <w:r>
        <w:rPr>
          <w:noProof/>
        </w:rPr>
        <w:tab/>
      </w:r>
      <w:r>
        <w:rPr>
          <w:noProof/>
        </w:rPr>
        <w:fldChar w:fldCharType="begin"/>
      </w:r>
      <w:r>
        <w:rPr>
          <w:noProof/>
        </w:rPr>
        <w:instrText xml:space="preserve"> PAGEREF _Toc433712922 \h </w:instrText>
      </w:r>
      <w:r>
        <w:rPr>
          <w:noProof/>
        </w:rPr>
      </w:r>
      <w:r>
        <w:rPr>
          <w:noProof/>
        </w:rPr>
        <w:fldChar w:fldCharType="separate"/>
      </w:r>
      <w:r>
        <w:rPr>
          <w:noProof/>
        </w:rPr>
        <w:t>25</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3.2.5</w:t>
      </w:r>
      <w:r>
        <w:rPr>
          <w:rFonts w:ascii="Calibri" w:eastAsia="Times New Roman" w:hAnsi="Calibri" w:cs="Times New Roman"/>
          <w:noProof/>
          <w:kern w:val="0"/>
          <w:sz w:val="22"/>
          <w:szCs w:val="22"/>
        </w:rPr>
        <w:tab/>
      </w:r>
      <w:r>
        <w:rPr>
          <w:noProof/>
        </w:rPr>
        <w:t>Désactivation</w:t>
      </w:r>
      <w:r>
        <w:rPr>
          <w:noProof/>
        </w:rPr>
        <w:tab/>
      </w:r>
      <w:r>
        <w:rPr>
          <w:noProof/>
        </w:rPr>
        <w:fldChar w:fldCharType="begin"/>
      </w:r>
      <w:r>
        <w:rPr>
          <w:noProof/>
        </w:rPr>
        <w:instrText xml:space="preserve"> PAGEREF _Toc433712923 \h </w:instrText>
      </w:r>
      <w:r>
        <w:rPr>
          <w:noProof/>
        </w:rPr>
      </w:r>
      <w:r>
        <w:rPr>
          <w:noProof/>
        </w:rPr>
        <w:fldChar w:fldCharType="separate"/>
      </w:r>
      <w:r>
        <w:rPr>
          <w:noProof/>
        </w:rPr>
        <w:t>25</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3.3</w:t>
      </w:r>
      <w:r>
        <w:rPr>
          <w:rFonts w:ascii="Calibri" w:eastAsia="Times New Roman" w:hAnsi="Calibri" w:cs="Times New Roman"/>
          <w:noProof/>
          <w:kern w:val="0"/>
          <w:sz w:val="22"/>
          <w:szCs w:val="22"/>
        </w:rPr>
        <w:tab/>
      </w:r>
      <w:r>
        <w:rPr>
          <w:noProof/>
        </w:rPr>
        <w:t>Manipulation des groupes de volumes (VG)</w:t>
      </w:r>
      <w:r>
        <w:rPr>
          <w:noProof/>
        </w:rPr>
        <w:tab/>
      </w:r>
      <w:r>
        <w:rPr>
          <w:noProof/>
        </w:rPr>
        <w:fldChar w:fldCharType="begin"/>
      </w:r>
      <w:r>
        <w:rPr>
          <w:noProof/>
        </w:rPr>
        <w:instrText xml:space="preserve"> PAGEREF _Toc433712924 \h </w:instrText>
      </w:r>
      <w:r>
        <w:rPr>
          <w:noProof/>
        </w:rPr>
      </w:r>
      <w:r>
        <w:rPr>
          <w:noProof/>
        </w:rPr>
        <w:fldChar w:fldCharType="separate"/>
      </w:r>
      <w:r>
        <w:rPr>
          <w:noProof/>
        </w:rPr>
        <w:t>25</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3.3.1</w:t>
      </w:r>
      <w:r>
        <w:rPr>
          <w:rFonts w:ascii="Calibri" w:eastAsia="Times New Roman" w:hAnsi="Calibri" w:cs="Times New Roman"/>
          <w:noProof/>
          <w:kern w:val="0"/>
          <w:sz w:val="22"/>
          <w:szCs w:val="22"/>
        </w:rPr>
        <w:tab/>
      </w:r>
      <w:r>
        <w:rPr>
          <w:noProof/>
        </w:rPr>
        <w:t>Extension</w:t>
      </w:r>
      <w:r>
        <w:rPr>
          <w:noProof/>
        </w:rPr>
        <w:tab/>
      </w:r>
      <w:r>
        <w:rPr>
          <w:noProof/>
        </w:rPr>
        <w:fldChar w:fldCharType="begin"/>
      </w:r>
      <w:r>
        <w:rPr>
          <w:noProof/>
        </w:rPr>
        <w:instrText xml:space="preserve"> PAGEREF _Toc433712925 \h </w:instrText>
      </w:r>
      <w:r>
        <w:rPr>
          <w:noProof/>
        </w:rPr>
      </w:r>
      <w:r>
        <w:rPr>
          <w:noProof/>
        </w:rPr>
        <w:fldChar w:fldCharType="separate"/>
      </w:r>
      <w:r>
        <w:rPr>
          <w:noProof/>
        </w:rPr>
        <w:t>25</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3.3.2</w:t>
      </w:r>
      <w:r>
        <w:rPr>
          <w:rFonts w:ascii="Calibri" w:eastAsia="Times New Roman" w:hAnsi="Calibri" w:cs="Times New Roman"/>
          <w:noProof/>
          <w:kern w:val="0"/>
          <w:sz w:val="22"/>
          <w:szCs w:val="22"/>
        </w:rPr>
        <w:tab/>
      </w:r>
      <w:r>
        <w:rPr>
          <w:noProof/>
        </w:rPr>
        <w:t>Export</w:t>
      </w:r>
      <w:r>
        <w:rPr>
          <w:noProof/>
        </w:rPr>
        <w:tab/>
      </w:r>
      <w:r>
        <w:rPr>
          <w:noProof/>
        </w:rPr>
        <w:fldChar w:fldCharType="begin"/>
      </w:r>
      <w:r>
        <w:rPr>
          <w:noProof/>
        </w:rPr>
        <w:instrText xml:space="preserve"> PAGEREF _Toc433712926 \h </w:instrText>
      </w:r>
      <w:r>
        <w:rPr>
          <w:noProof/>
        </w:rPr>
      </w:r>
      <w:r>
        <w:rPr>
          <w:noProof/>
        </w:rPr>
        <w:fldChar w:fldCharType="separate"/>
      </w:r>
      <w:r>
        <w:rPr>
          <w:noProof/>
        </w:rPr>
        <w:t>26</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3.3.3</w:t>
      </w:r>
      <w:r>
        <w:rPr>
          <w:rFonts w:ascii="Calibri" w:eastAsia="Times New Roman" w:hAnsi="Calibri" w:cs="Times New Roman"/>
          <w:noProof/>
          <w:kern w:val="0"/>
          <w:sz w:val="22"/>
          <w:szCs w:val="22"/>
        </w:rPr>
        <w:tab/>
      </w:r>
      <w:r>
        <w:rPr>
          <w:noProof/>
        </w:rPr>
        <w:t>Import</w:t>
      </w:r>
      <w:r>
        <w:rPr>
          <w:noProof/>
        </w:rPr>
        <w:tab/>
      </w:r>
      <w:r>
        <w:rPr>
          <w:noProof/>
        </w:rPr>
        <w:fldChar w:fldCharType="begin"/>
      </w:r>
      <w:r>
        <w:rPr>
          <w:noProof/>
        </w:rPr>
        <w:instrText xml:space="preserve"> PAGEREF _Toc433712927 \h </w:instrText>
      </w:r>
      <w:r>
        <w:rPr>
          <w:noProof/>
        </w:rPr>
      </w:r>
      <w:r>
        <w:rPr>
          <w:noProof/>
        </w:rPr>
        <w:fldChar w:fldCharType="separate"/>
      </w:r>
      <w:r>
        <w:rPr>
          <w:noProof/>
        </w:rPr>
        <w:t>26</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3.3.4</w:t>
      </w:r>
      <w:r>
        <w:rPr>
          <w:rFonts w:ascii="Calibri" w:eastAsia="Times New Roman" w:hAnsi="Calibri" w:cs="Times New Roman"/>
          <w:noProof/>
          <w:kern w:val="0"/>
          <w:sz w:val="22"/>
          <w:szCs w:val="22"/>
        </w:rPr>
        <w:tab/>
      </w:r>
      <w:r>
        <w:rPr>
          <w:noProof/>
        </w:rPr>
        <w:t>Suppression</w:t>
      </w:r>
      <w:r>
        <w:rPr>
          <w:noProof/>
        </w:rPr>
        <w:tab/>
      </w:r>
      <w:r>
        <w:rPr>
          <w:noProof/>
        </w:rPr>
        <w:fldChar w:fldCharType="begin"/>
      </w:r>
      <w:r>
        <w:rPr>
          <w:noProof/>
        </w:rPr>
        <w:instrText xml:space="preserve"> PAGEREF _Toc433712928 \h </w:instrText>
      </w:r>
      <w:r>
        <w:rPr>
          <w:noProof/>
        </w:rPr>
      </w:r>
      <w:r>
        <w:rPr>
          <w:noProof/>
        </w:rPr>
        <w:fldChar w:fldCharType="separate"/>
      </w:r>
      <w:r>
        <w:rPr>
          <w:noProof/>
        </w:rPr>
        <w:t>26</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3.4</w:t>
      </w:r>
      <w:r>
        <w:rPr>
          <w:rFonts w:ascii="Calibri" w:eastAsia="Times New Roman" w:hAnsi="Calibri" w:cs="Times New Roman"/>
          <w:noProof/>
          <w:kern w:val="0"/>
          <w:sz w:val="22"/>
          <w:szCs w:val="22"/>
        </w:rPr>
        <w:tab/>
      </w:r>
      <w:r>
        <w:rPr>
          <w:noProof/>
        </w:rPr>
        <w:t>Suppression d’un disque d’un volume physique</w:t>
      </w:r>
      <w:r>
        <w:rPr>
          <w:noProof/>
        </w:rPr>
        <w:tab/>
      </w:r>
      <w:r>
        <w:rPr>
          <w:noProof/>
        </w:rPr>
        <w:fldChar w:fldCharType="begin"/>
      </w:r>
      <w:r>
        <w:rPr>
          <w:noProof/>
        </w:rPr>
        <w:instrText xml:space="preserve"> PAGEREF _Toc433712929 \h </w:instrText>
      </w:r>
      <w:r>
        <w:rPr>
          <w:noProof/>
        </w:rPr>
      </w:r>
      <w:r>
        <w:rPr>
          <w:noProof/>
        </w:rPr>
        <w:fldChar w:fldCharType="separate"/>
      </w:r>
      <w:r>
        <w:rPr>
          <w:noProof/>
        </w:rPr>
        <w:t>27</w:t>
      </w:r>
      <w:r>
        <w:rPr>
          <w:noProof/>
        </w:rPr>
        <w:fldChar w:fldCharType="end"/>
      </w:r>
    </w:p>
    <w:p w:rsidR="003B089B" w:rsidRDefault="003B089B" w:rsidP="003B089B">
      <w:pPr>
        <w:pStyle w:val="TM1"/>
        <w:tabs>
          <w:tab w:val="left" w:pos="566"/>
        </w:tabs>
        <w:rPr>
          <w:rFonts w:ascii="Calibri" w:eastAsia="Times New Roman" w:hAnsi="Calibri" w:cs="Times New Roman"/>
          <w:noProof/>
          <w:kern w:val="0"/>
          <w:sz w:val="22"/>
          <w:szCs w:val="22"/>
        </w:rPr>
      </w:pPr>
      <w:r>
        <w:rPr>
          <w:noProof/>
        </w:rPr>
        <w:t>4</w:t>
      </w:r>
      <w:r>
        <w:rPr>
          <w:rFonts w:ascii="Calibri" w:eastAsia="Times New Roman" w:hAnsi="Calibri" w:cs="Times New Roman"/>
          <w:noProof/>
          <w:kern w:val="0"/>
          <w:sz w:val="22"/>
          <w:szCs w:val="22"/>
        </w:rPr>
        <w:tab/>
      </w:r>
      <w:r>
        <w:rPr>
          <w:noProof/>
        </w:rPr>
        <w:t>Stockage réseau (NAS)</w:t>
      </w:r>
      <w:r>
        <w:rPr>
          <w:noProof/>
        </w:rPr>
        <w:tab/>
      </w:r>
      <w:r>
        <w:rPr>
          <w:noProof/>
        </w:rPr>
        <w:fldChar w:fldCharType="begin"/>
      </w:r>
      <w:r>
        <w:rPr>
          <w:noProof/>
        </w:rPr>
        <w:instrText xml:space="preserve"> PAGEREF _Toc433712930 \h </w:instrText>
      </w:r>
      <w:r>
        <w:rPr>
          <w:noProof/>
        </w:rPr>
      </w:r>
      <w:r>
        <w:rPr>
          <w:noProof/>
        </w:rPr>
        <w:fldChar w:fldCharType="separate"/>
      </w:r>
      <w:r>
        <w:rPr>
          <w:noProof/>
        </w:rPr>
        <w:t>28</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4.1</w:t>
      </w:r>
      <w:r>
        <w:rPr>
          <w:rFonts w:ascii="Calibri" w:eastAsia="Times New Roman" w:hAnsi="Calibri" w:cs="Times New Roman"/>
          <w:noProof/>
          <w:kern w:val="0"/>
          <w:sz w:val="22"/>
          <w:szCs w:val="22"/>
        </w:rPr>
        <w:tab/>
      </w:r>
      <w:r>
        <w:rPr>
          <w:noProof/>
        </w:rPr>
        <w:t>Préconisations</w:t>
      </w:r>
      <w:r>
        <w:rPr>
          <w:noProof/>
        </w:rPr>
        <w:tab/>
      </w:r>
      <w:r>
        <w:rPr>
          <w:noProof/>
        </w:rPr>
        <w:fldChar w:fldCharType="begin"/>
      </w:r>
      <w:r>
        <w:rPr>
          <w:noProof/>
        </w:rPr>
        <w:instrText xml:space="preserve"> PAGEREF _Toc433712931 \h </w:instrText>
      </w:r>
      <w:r>
        <w:rPr>
          <w:noProof/>
        </w:rPr>
      </w:r>
      <w:r>
        <w:rPr>
          <w:noProof/>
        </w:rPr>
        <w:fldChar w:fldCharType="separate"/>
      </w:r>
      <w:r>
        <w:rPr>
          <w:noProof/>
        </w:rPr>
        <w:t>28</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4.2</w:t>
      </w:r>
      <w:r>
        <w:rPr>
          <w:rFonts w:ascii="Calibri" w:eastAsia="Times New Roman" w:hAnsi="Calibri" w:cs="Times New Roman"/>
          <w:noProof/>
          <w:kern w:val="0"/>
          <w:sz w:val="22"/>
          <w:szCs w:val="22"/>
        </w:rPr>
        <w:tab/>
      </w:r>
      <w:r>
        <w:rPr>
          <w:noProof/>
        </w:rPr>
        <w:t>Interconnexion Windows</w:t>
      </w:r>
      <w:r>
        <w:rPr>
          <w:noProof/>
        </w:rPr>
        <w:tab/>
      </w:r>
      <w:r>
        <w:rPr>
          <w:noProof/>
        </w:rPr>
        <w:fldChar w:fldCharType="begin"/>
      </w:r>
      <w:r>
        <w:rPr>
          <w:noProof/>
        </w:rPr>
        <w:instrText xml:space="preserve"> PAGEREF _Toc433712932 \h </w:instrText>
      </w:r>
      <w:r>
        <w:rPr>
          <w:noProof/>
        </w:rPr>
      </w:r>
      <w:r>
        <w:rPr>
          <w:noProof/>
        </w:rPr>
        <w:fldChar w:fldCharType="separate"/>
      </w:r>
      <w:r>
        <w:rPr>
          <w:noProof/>
        </w:rPr>
        <w:t>28</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4.3</w:t>
      </w:r>
      <w:r>
        <w:rPr>
          <w:rFonts w:ascii="Calibri" w:eastAsia="Times New Roman" w:hAnsi="Calibri" w:cs="Times New Roman"/>
          <w:noProof/>
          <w:kern w:val="0"/>
          <w:sz w:val="22"/>
          <w:szCs w:val="22"/>
        </w:rPr>
        <w:tab/>
      </w:r>
      <w:r>
        <w:rPr>
          <w:noProof/>
        </w:rPr>
        <w:t>Interconnexion AIX</w:t>
      </w:r>
      <w:r>
        <w:rPr>
          <w:noProof/>
        </w:rPr>
        <w:tab/>
      </w:r>
      <w:r>
        <w:rPr>
          <w:noProof/>
        </w:rPr>
        <w:fldChar w:fldCharType="begin"/>
      </w:r>
      <w:r>
        <w:rPr>
          <w:noProof/>
        </w:rPr>
        <w:instrText xml:space="preserve"> PAGEREF _Toc433712933 \h </w:instrText>
      </w:r>
      <w:r>
        <w:rPr>
          <w:noProof/>
        </w:rPr>
      </w:r>
      <w:r>
        <w:rPr>
          <w:noProof/>
        </w:rPr>
        <w:fldChar w:fldCharType="separate"/>
      </w:r>
      <w:r>
        <w:rPr>
          <w:noProof/>
        </w:rPr>
        <w:t>28</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4.4</w:t>
      </w:r>
      <w:r>
        <w:rPr>
          <w:rFonts w:ascii="Calibri" w:eastAsia="Times New Roman" w:hAnsi="Calibri" w:cs="Times New Roman"/>
          <w:noProof/>
          <w:kern w:val="0"/>
          <w:sz w:val="22"/>
          <w:szCs w:val="22"/>
        </w:rPr>
        <w:tab/>
      </w:r>
      <w:r>
        <w:rPr>
          <w:noProof/>
        </w:rPr>
        <w:t>Problèmes UID</w:t>
      </w:r>
      <w:r>
        <w:rPr>
          <w:noProof/>
        </w:rPr>
        <w:tab/>
      </w:r>
      <w:r>
        <w:rPr>
          <w:noProof/>
        </w:rPr>
        <w:fldChar w:fldCharType="begin"/>
      </w:r>
      <w:r>
        <w:rPr>
          <w:noProof/>
        </w:rPr>
        <w:instrText xml:space="preserve"> PAGEREF _Toc433712934 \h </w:instrText>
      </w:r>
      <w:r>
        <w:rPr>
          <w:noProof/>
        </w:rPr>
      </w:r>
      <w:r>
        <w:rPr>
          <w:noProof/>
        </w:rPr>
        <w:fldChar w:fldCharType="separate"/>
      </w:r>
      <w:r>
        <w:rPr>
          <w:noProof/>
        </w:rPr>
        <w:t>28</w:t>
      </w:r>
      <w:r>
        <w:rPr>
          <w:noProof/>
        </w:rPr>
        <w:fldChar w:fldCharType="end"/>
      </w:r>
    </w:p>
    <w:p w:rsidR="003B089B" w:rsidRDefault="003B089B" w:rsidP="003B089B">
      <w:pPr>
        <w:pStyle w:val="TM1"/>
        <w:tabs>
          <w:tab w:val="left" w:pos="566"/>
        </w:tabs>
        <w:rPr>
          <w:rFonts w:ascii="Calibri" w:eastAsia="Times New Roman" w:hAnsi="Calibri" w:cs="Times New Roman"/>
          <w:noProof/>
          <w:kern w:val="0"/>
          <w:sz w:val="22"/>
          <w:szCs w:val="22"/>
        </w:rPr>
      </w:pPr>
      <w:r>
        <w:rPr>
          <w:noProof/>
        </w:rPr>
        <w:t>5</w:t>
      </w:r>
      <w:r>
        <w:rPr>
          <w:rFonts w:ascii="Calibri" w:eastAsia="Times New Roman" w:hAnsi="Calibri" w:cs="Times New Roman"/>
          <w:noProof/>
          <w:kern w:val="0"/>
          <w:sz w:val="22"/>
          <w:szCs w:val="22"/>
        </w:rPr>
        <w:tab/>
      </w:r>
      <w:r>
        <w:rPr>
          <w:noProof/>
        </w:rPr>
        <w:t>Manipulation du matériel</w:t>
      </w:r>
      <w:r>
        <w:rPr>
          <w:noProof/>
        </w:rPr>
        <w:tab/>
      </w:r>
      <w:r>
        <w:rPr>
          <w:noProof/>
        </w:rPr>
        <w:fldChar w:fldCharType="begin"/>
      </w:r>
      <w:r>
        <w:rPr>
          <w:noProof/>
        </w:rPr>
        <w:instrText xml:space="preserve"> PAGEREF _Toc433712935 \h </w:instrText>
      </w:r>
      <w:r>
        <w:rPr>
          <w:noProof/>
        </w:rPr>
      </w:r>
      <w:r>
        <w:rPr>
          <w:noProof/>
        </w:rPr>
        <w:fldChar w:fldCharType="separate"/>
      </w:r>
      <w:r>
        <w:rPr>
          <w:noProof/>
        </w:rPr>
        <w:t>29</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5.1</w:t>
      </w:r>
      <w:r>
        <w:rPr>
          <w:rFonts w:ascii="Calibri" w:eastAsia="Times New Roman" w:hAnsi="Calibri" w:cs="Times New Roman"/>
          <w:noProof/>
          <w:kern w:val="0"/>
          <w:sz w:val="22"/>
          <w:szCs w:val="22"/>
        </w:rPr>
        <w:tab/>
      </w:r>
      <w:r>
        <w:rPr>
          <w:noProof/>
        </w:rPr>
        <w:t>Cartes contrôleur Raid intégrées</w:t>
      </w:r>
      <w:r>
        <w:rPr>
          <w:noProof/>
        </w:rPr>
        <w:tab/>
      </w:r>
      <w:r>
        <w:rPr>
          <w:noProof/>
        </w:rPr>
        <w:fldChar w:fldCharType="begin"/>
      </w:r>
      <w:r>
        <w:rPr>
          <w:noProof/>
        </w:rPr>
        <w:instrText xml:space="preserve"> PAGEREF _Toc433712936 \h </w:instrText>
      </w:r>
      <w:r>
        <w:rPr>
          <w:noProof/>
        </w:rPr>
      </w:r>
      <w:r>
        <w:rPr>
          <w:noProof/>
        </w:rPr>
        <w:fldChar w:fldCharType="separate"/>
      </w:r>
      <w:r>
        <w:rPr>
          <w:noProof/>
        </w:rPr>
        <w:t>29</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kern w:val="0"/>
        </w:rPr>
        <w:t>5.1.1</w:t>
      </w:r>
      <w:r>
        <w:rPr>
          <w:rFonts w:ascii="Calibri" w:eastAsia="Times New Roman" w:hAnsi="Calibri" w:cs="Times New Roman"/>
          <w:noProof/>
          <w:kern w:val="0"/>
          <w:sz w:val="22"/>
          <w:szCs w:val="22"/>
        </w:rPr>
        <w:tab/>
      </w:r>
      <w:r w:rsidRPr="00976664">
        <w:rPr>
          <w:noProof/>
          <w:kern w:val="0"/>
        </w:rPr>
        <w:t>Matériel HP SmartArray</w:t>
      </w:r>
      <w:r>
        <w:rPr>
          <w:noProof/>
        </w:rPr>
        <w:tab/>
      </w:r>
      <w:r>
        <w:rPr>
          <w:noProof/>
        </w:rPr>
        <w:fldChar w:fldCharType="begin"/>
      </w:r>
      <w:r>
        <w:rPr>
          <w:noProof/>
        </w:rPr>
        <w:instrText xml:space="preserve"> PAGEREF _Toc433712937 \h </w:instrText>
      </w:r>
      <w:r>
        <w:rPr>
          <w:noProof/>
        </w:rPr>
      </w:r>
      <w:r>
        <w:rPr>
          <w:noProof/>
        </w:rPr>
        <w:fldChar w:fldCharType="separate"/>
      </w:r>
      <w:r>
        <w:rPr>
          <w:noProof/>
        </w:rPr>
        <w:t>29</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Pr>
          <w:noProof/>
        </w:rPr>
        <w:t>5.2</w:t>
      </w:r>
      <w:r>
        <w:rPr>
          <w:rFonts w:ascii="Calibri" w:eastAsia="Times New Roman" w:hAnsi="Calibri" w:cs="Times New Roman"/>
          <w:noProof/>
          <w:kern w:val="0"/>
          <w:sz w:val="22"/>
          <w:szCs w:val="22"/>
        </w:rPr>
        <w:tab/>
      </w:r>
      <w:r>
        <w:rPr>
          <w:noProof/>
        </w:rPr>
        <w:t>Cartes fibre (HBA)</w:t>
      </w:r>
      <w:r>
        <w:rPr>
          <w:noProof/>
        </w:rPr>
        <w:tab/>
      </w:r>
      <w:r>
        <w:rPr>
          <w:noProof/>
        </w:rPr>
        <w:fldChar w:fldCharType="begin"/>
      </w:r>
      <w:r>
        <w:rPr>
          <w:noProof/>
        </w:rPr>
        <w:instrText xml:space="preserve"> PAGEREF _Toc433712938 \h </w:instrText>
      </w:r>
      <w:r>
        <w:rPr>
          <w:noProof/>
        </w:rPr>
      </w:r>
      <w:r>
        <w:rPr>
          <w:noProof/>
        </w:rPr>
        <w:fldChar w:fldCharType="separate"/>
      </w:r>
      <w:r>
        <w:rPr>
          <w:noProof/>
        </w:rPr>
        <w:t>31</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5.2.1</w:t>
      </w:r>
      <w:r>
        <w:rPr>
          <w:rFonts w:ascii="Calibri" w:eastAsia="Times New Roman" w:hAnsi="Calibri" w:cs="Times New Roman"/>
          <w:noProof/>
          <w:kern w:val="0"/>
          <w:sz w:val="22"/>
          <w:szCs w:val="22"/>
        </w:rPr>
        <w:tab/>
      </w:r>
      <w:r>
        <w:rPr>
          <w:noProof/>
        </w:rPr>
        <w:t>Matériel Brocade</w:t>
      </w:r>
      <w:r>
        <w:rPr>
          <w:noProof/>
        </w:rPr>
        <w:tab/>
      </w:r>
      <w:r>
        <w:rPr>
          <w:noProof/>
        </w:rPr>
        <w:fldChar w:fldCharType="begin"/>
      </w:r>
      <w:r>
        <w:rPr>
          <w:noProof/>
        </w:rPr>
        <w:instrText xml:space="preserve"> PAGEREF _Toc433712939 \h </w:instrText>
      </w:r>
      <w:r>
        <w:rPr>
          <w:noProof/>
        </w:rPr>
      </w:r>
      <w:r>
        <w:rPr>
          <w:noProof/>
        </w:rPr>
        <w:fldChar w:fldCharType="separate"/>
      </w:r>
      <w:r>
        <w:rPr>
          <w:noProof/>
        </w:rPr>
        <w:t>31</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5.2.2</w:t>
      </w:r>
      <w:r>
        <w:rPr>
          <w:rFonts w:ascii="Calibri" w:eastAsia="Times New Roman" w:hAnsi="Calibri" w:cs="Times New Roman"/>
          <w:noProof/>
          <w:kern w:val="0"/>
          <w:sz w:val="22"/>
          <w:szCs w:val="22"/>
        </w:rPr>
        <w:tab/>
      </w:r>
      <w:r>
        <w:rPr>
          <w:noProof/>
        </w:rPr>
        <w:t>Matériel QLogic</w:t>
      </w:r>
      <w:r>
        <w:rPr>
          <w:noProof/>
        </w:rPr>
        <w:tab/>
      </w:r>
      <w:r>
        <w:rPr>
          <w:noProof/>
        </w:rPr>
        <w:fldChar w:fldCharType="begin"/>
      </w:r>
      <w:r>
        <w:rPr>
          <w:noProof/>
        </w:rPr>
        <w:instrText xml:space="preserve"> PAGEREF _Toc433712940 \h </w:instrText>
      </w:r>
      <w:r>
        <w:rPr>
          <w:noProof/>
        </w:rPr>
      </w:r>
      <w:r>
        <w:rPr>
          <w:noProof/>
        </w:rPr>
        <w:fldChar w:fldCharType="separate"/>
      </w:r>
      <w:r>
        <w:rPr>
          <w:noProof/>
        </w:rPr>
        <w:t>31</w:t>
      </w:r>
      <w:r>
        <w:rPr>
          <w:noProof/>
        </w:rPr>
        <w:fldChar w:fldCharType="end"/>
      </w:r>
    </w:p>
    <w:p w:rsidR="003B089B" w:rsidRDefault="003B089B" w:rsidP="003B089B">
      <w:pPr>
        <w:pStyle w:val="TM3"/>
        <w:tabs>
          <w:tab w:val="left" w:pos="1540"/>
        </w:tabs>
        <w:rPr>
          <w:rFonts w:ascii="Calibri" w:eastAsia="Times New Roman" w:hAnsi="Calibri" w:cs="Times New Roman"/>
          <w:noProof/>
          <w:kern w:val="0"/>
          <w:sz w:val="22"/>
          <w:szCs w:val="22"/>
        </w:rPr>
      </w:pPr>
      <w:r w:rsidRPr="00A01429">
        <w:rPr>
          <w:noProof/>
        </w:rPr>
        <w:t>5.2.3</w:t>
      </w:r>
      <w:r>
        <w:rPr>
          <w:rFonts w:ascii="Calibri" w:eastAsia="Times New Roman" w:hAnsi="Calibri" w:cs="Times New Roman"/>
          <w:noProof/>
          <w:kern w:val="0"/>
          <w:sz w:val="22"/>
          <w:szCs w:val="22"/>
        </w:rPr>
        <w:tab/>
      </w:r>
      <w:r>
        <w:rPr>
          <w:noProof/>
        </w:rPr>
        <w:t>Matériel Emulex</w:t>
      </w:r>
      <w:r>
        <w:rPr>
          <w:noProof/>
        </w:rPr>
        <w:tab/>
      </w:r>
      <w:r>
        <w:rPr>
          <w:noProof/>
        </w:rPr>
        <w:fldChar w:fldCharType="begin"/>
      </w:r>
      <w:r>
        <w:rPr>
          <w:noProof/>
        </w:rPr>
        <w:instrText xml:space="preserve"> PAGEREF _Toc433712941 \h </w:instrText>
      </w:r>
      <w:r>
        <w:rPr>
          <w:noProof/>
        </w:rPr>
      </w:r>
      <w:r>
        <w:rPr>
          <w:noProof/>
        </w:rPr>
        <w:fldChar w:fldCharType="separate"/>
      </w:r>
      <w:r>
        <w:rPr>
          <w:noProof/>
        </w:rPr>
        <w:t>35</w:t>
      </w:r>
      <w:r>
        <w:rPr>
          <w:noProof/>
        </w:rPr>
        <w:fldChar w:fldCharType="end"/>
      </w:r>
    </w:p>
    <w:p w:rsidR="003B089B" w:rsidRDefault="003B089B" w:rsidP="003B089B">
      <w:pPr>
        <w:pStyle w:val="TM1"/>
        <w:tabs>
          <w:tab w:val="left" w:pos="566"/>
        </w:tabs>
        <w:rPr>
          <w:rFonts w:ascii="Calibri" w:eastAsia="Times New Roman" w:hAnsi="Calibri" w:cs="Times New Roman"/>
          <w:noProof/>
          <w:kern w:val="0"/>
          <w:sz w:val="22"/>
          <w:szCs w:val="22"/>
        </w:rPr>
      </w:pPr>
      <w:r w:rsidRPr="00A01429">
        <w:rPr>
          <w:noProof/>
        </w:rPr>
        <w:t>6</w:t>
      </w:r>
      <w:r>
        <w:rPr>
          <w:rFonts w:ascii="Calibri" w:eastAsia="Times New Roman" w:hAnsi="Calibri" w:cs="Times New Roman"/>
          <w:noProof/>
          <w:kern w:val="0"/>
          <w:sz w:val="22"/>
          <w:szCs w:val="22"/>
        </w:rPr>
        <w:tab/>
      </w:r>
      <w:r w:rsidRPr="00A01429">
        <w:rPr>
          <w:noProof/>
        </w:rPr>
        <w:t>Migration LUN à chaud</w:t>
      </w:r>
      <w:r>
        <w:rPr>
          <w:noProof/>
        </w:rPr>
        <w:tab/>
      </w:r>
      <w:r>
        <w:rPr>
          <w:noProof/>
        </w:rPr>
        <w:fldChar w:fldCharType="begin"/>
      </w:r>
      <w:r>
        <w:rPr>
          <w:noProof/>
        </w:rPr>
        <w:instrText xml:space="preserve"> PAGEREF _Toc433712942 \h </w:instrText>
      </w:r>
      <w:r>
        <w:rPr>
          <w:noProof/>
        </w:rPr>
      </w:r>
      <w:r>
        <w:rPr>
          <w:noProof/>
        </w:rPr>
        <w:fldChar w:fldCharType="separate"/>
      </w:r>
      <w:r>
        <w:rPr>
          <w:noProof/>
        </w:rPr>
        <w:t>38</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sidRPr="00A01429">
        <w:rPr>
          <w:noProof/>
          <w:kern w:val="0"/>
        </w:rPr>
        <w:t>6.1</w:t>
      </w:r>
      <w:r>
        <w:rPr>
          <w:rFonts w:ascii="Calibri" w:eastAsia="Times New Roman" w:hAnsi="Calibri" w:cs="Times New Roman"/>
          <w:noProof/>
          <w:kern w:val="0"/>
          <w:sz w:val="22"/>
          <w:szCs w:val="22"/>
        </w:rPr>
        <w:tab/>
      </w:r>
      <w:r w:rsidRPr="00A01429">
        <w:rPr>
          <w:noProof/>
          <w:kern w:val="0"/>
        </w:rPr>
        <w:t>Actualiser les luns</w:t>
      </w:r>
      <w:r>
        <w:rPr>
          <w:noProof/>
        </w:rPr>
        <w:tab/>
      </w:r>
      <w:r>
        <w:rPr>
          <w:noProof/>
        </w:rPr>
        <w:fldChar w:fldCharType="begin"/>
      </w:r>
      <w:r>
        <w:rPr>
          <w:noProof/>
        </w:rPr>
        <w:instrText xml:space="preserve"> PAGEREF _Toc433712943 \h </w:instrText>
      </w:r>
      <w:r>
        <w:rPr>
          <w:noProof/>
        </w:rPr>
      </w:r>
      <w:r>
        <w:rPr>
          <w:noProof/>
        </w:rPr>
        <w:fldChar w:fldCharType="separate"/>
      </w:r>
      <w:r>
        <w:rPr>
          <w:noProof/>
        </w:rPr>
        <w:t>38</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sidRPr="00976664">
        <w:rPr>
          <w:noProof/>
          <w:kern w:val="0"/>
        </w:rPr>
        <w:t>6.2</w:t>
      </w:r>
      <w:r>
        <w:rPr>
          <w:rFonts w:ascii="Calibri" w:eastAsia="Times New Roman" w:hAnsi="Calibri" w:cs="Times New Roman"/>
          <w:noProof/>
          <w:kern w:val="0"/>
          <w:sz w:val="22"/>
          <w:szCs w:val="22"/>
        </w:rPr>
        <w:tab/>
      </w:r>
      <w:r w:rsidRPr="00976664">
        <w:rPr>
          <w:noProof/>
          <w:kern w:val="0"/>
        </w:rPr>
        <w:t>Mettre à jour le multipath</w:t>
      </w:r>
      <w:r>
        <w:rPr>
          <w:noProof/>
        </w:rPr>
        <w:tab/>
      </w:r>
      <w:r>
        <w:rPr>
          <w:noProof/>
        </w:rPr>
        <w:fldChar w:fldCharType="begin"/>
      </w:r>
      <w:r>
        <w:rPr>
          <w:noProof/>
        </w:rPr>
        <w:instrText xml:space="preserve"> PAGEREF _Toc433712944 \h </w:instrText>
      </w:r>
      <w:r>
        <w:rPr>
          <w:noProof/>
        </w:rPr>
      </w:r>
      <w:r>
        <w:rPr>
          <w:noProof/>
        </w:rPr>
        <w:fldChar w:fldCharType="separate"/>
      </w:r>
      <w:r>
        <w:rPr>
          <w:noProof/>
        </w:rPr>
        <w:t>38</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sidRPr="00976664">
        <w:rPr>
          <w:noProof/>
          <w:kern w:val="0"/>
        </w:rPr>
        <w:t>6.3</w:t>
      </w:r>
      <w:r>
        <w:rPr>
          <w:rFonts w:ascii="Calibri" w:eastAsia="Times New Roman" w:hAnsi="Calibri" w:cs="Times New Roman"/>
          <w:noProof/>
          <w:kern w:val="0"/>
          <w:sz w:val="22"/>
          <w:szCs w:val="22"/>
        </w:rPr>
        <w:tab/>
      </w:r>
      <w:r w:rsidRPr="00976664">
        <w:rPr>
          <w:noProof/>
          <w:kern w:val="0"/>
        </w:rPr>
        <w:t>Creation du volume physique et ajout dans le volume group</w:t>
      </w:r>
      <w:r>
        <w:rPr>
          <w:noProof/>
        </w:rPr>
        <w:tab/>
      </w:r>
      <w:r>
        <w:rPr>
          <w:noProof/>
        </w:rPr>
        <w:fldChar w:fldCharType="begin"/>
      </w:r>
      <w:r>
        <w:rPr>
          <w:noProof/>
        </w:rPr>
        <w:instrText xml:space="preserve"> PAGEREF _Toc433712945 \h </w:instrText>
      </w:r>
      <w:r>
        <w:rPr>
          <w:noProof/>
        </w:rPr>
      </w:r>
      <w:r>
        <w:rPr>
          <w:noProof/>
        </w:rPr>
        <w:fldChar w:fldCharType="separate"/>
      </w:r>
      <w:r>
        <w:rPr>
          <w:noProof/>
        </w:rPr>
        <w:t>38</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sidRPr="00976664">
        <w:rPr>
          <w:noProof/>
          <w:kern w:val="0"/>
        </w:rPr>
        <w:t>6.4</w:t>
      </w:r>
      <w:r>
        <w:rPr>
          <w:rFonts w:ascii="Calibri" w:eastAsia="Times New Roman" w:hAnsi="Calibri" w:cs="Times New Roman"/>
          <w:noProof/>
          <w:kern w:val="0"/>
          <w:sz w:val="22"/>
          <w:szCs w:val="22"/>
        </w:rPr>
        <w:tab/>
      </w:r>
      <w:r w:rsidRPr="00976664">
        <w:rPr>
          <w:noProof/>
          <w:kern w:val="0"/>
        </w:rPr>
        <w:t>Mise en place du mirror</w:t>
      </w:r>
      <w:r>
        <w:rPr>
          <w:noProof/>
        </w:rPr>
        <w:tab/>
      </w:r>
      <w:r>
        <w:rPr>
          <w:noProof/>
        </w:rPr>
        <w:fldChar w:fldCharType="begin"/>
      </w:r>
      <w:r>
        <w:rPr>
          <w:noProof/>
        </w:rPr>
        <w:instrText xml:space="preserve"> PAGEREF _Toc433712946 \h </w:instrText>
      </w:r>
      <w:r>
        <w:rPr>
          <w:noProof/>
        </w:rPr>
      </w:r>
      <w:r>
        <w:rPr>
          <w:noProof/>
        </w:rPr>
        <w:fldChar w:fldCharType="separate"/>
      </w:r>
      <w:r>
        <w:rPr>
          <w:noProof/>
        </w:rPr>
        <w:t>38</w:t>
      </w:r>
      <w:r>
        <w:rPr>
          <w:noProof/>
        </w:rPr>
        <w:fldChar w:fldCharType="end"/>
      </w:r>
    </w:p>
    <w:p w:rsidR="003B089B" w:rsidRDefault="003B089B" w:rsidP="003B089B">
      <w:pPr>
        <w:pStyle w:val="TM2"/>
        <w:tabs>
          <w:tab w:val="left" w:pos="849"/>
        </w:tabs>
        <w:rPr>
          <w:rFonts w:ascii="Calibri" w:eastAsia="Times New Roman" w:hAnsi="Calibri" w:cs="Times New Roman"/>
          <w:noProof/>
          <w:kern w:val="0"/>
          <w:sz w:val="22"/>
          <w:szCs w:val="22"/>
        </w:rPr>
      </w:pPr>
      <w:r w:rsidRPr="00A01429">
        <w:rPr>
          <w:noProof/>
          <w:kern w:val="0"/>
        </w:rPr>
        <w:t>6.5</w:t>
      </w:r>
      <w:r>
        <w:rPr>
          <w:rFonts w:ascii="Calibri" w:eastAsia="Times New Roman" w:hAnsi="Calibri" w:cs="Times New Roman"/>
          <w:noProof/>
          <w:kern w:val="0"/>
          <w:sz w:val="22"/>
          <w:szCs w:val="22"/>
        </w:rPr>
        <w:tab/>
      </w:r>
      <w:r w:rsidRPr="00A01429">
        <w:rPr>
          <w:noProof/>
          <w:kern w:val="0"/>
        </w:rPr>
        <w:t>Suppression de l’ancien LUN</w:t>
      </w:r>
      <w:r>
        <w:rPr>
          <w:noProof/>
        </w:rPr>
        <w:tab/>
      </w:r>
      <w:r>
        <w:rPr>
          <w:noProof/>
        </w:rPr>
        <w:fldChar w:fldCharType="begin"/>
      </w:r>
      <w:r>
        <w:rPr>
          <w:noProof/>
        </w:rPr>
        <w:instrText xml:space="preserve"> PAGEREF _Toc433712947 \h </w:instrText>
      </w:r>
      <w:r>
        <w:rPr>
          <w:noProof/>
        </w:rPr>
      </w:r>
      <w:r>
        <w:rPr>
          <w:noProof/>
        </w:rPr>
        <w:fldChar w:fldCharType="separate"/>
      </w:r>
      <w:r>
        <w:rPr>
          <w:noProof/>
        </w:rPr>
        <w:t>38</w:t>
      </w:r>
      <w:r>
        <w:rPr>
          <w:noProof/>
        </w:rPr>
        <w:fldChar w:fldCharType="end"/>
      </w:r>
    </w:p>
    <w:p w:rsidR="003B089B" w:rsidRDefault="003B089B" w:rsidP="003B089B">
      <w:pPr>
        <w:pStyle w:val="TM1"/>
        <w:tabs>
          <w:tab w:val="left" w:pos="566"/>
        </w:tabs>
        <w:rPr>
          <w:rFonts w:ascii="Calibri" w:eastAsia="Times New Roman" w:hAnsi="Calibri" w:cs="Times New Roman"/>
          <w:noProof/>
          <w:kern w:val="0"/>
          <w:sz w:val="22"/>
          <w:szCs w:val="22"/>
        </w:rPr>
      </w:pPr>
      <w:r>
        <w:rPr>
          <w:noProof/>
        </w:rPr>
        <w:t>7</w:t>
      </w:r>
      <w:r>
        <w:rPr>
          <w:rFonts w:ascii="Calibri" w:eastAsia="Times New Roman" w:hAnsi="Calibri" w:cs="Times New Roman"/>
          <w:noProof/>
          <w:kern w:val="0"/>
          <w:sz w:val="22"/>
          <w:szCs w:val="22"/>
        </w:rPr>
        <w:tab/>
      </w:r>
      <w:r>
        <w:rPr>
          <w:noProof/>
        </w:rPr>
        <w:t>Bibliographie</w:t>
      </w:r>
      <w:r>
        <w:rPr>
          <w:noProof/>
        </w:rPr>
        <w:tab/>
      </w:r>
      <w:r>
        <w:rPr>
          <w:noProof/>
        </w:rPr>
        <w:fldChar w:fldCharType="begin"/>
      </w:r>
      <w:r>
        <w:rPr>
          <w:noProof/>
        </w:rPr>
        <w:instrText xml:space="preserve"> PAGEREF _Toc433712948 \h </w:instrText>
      </w:r>
      <w:r>
        <w:rPr>
          <w:noProof/>
        </w:rPr>
      </w:r>
      <w:r>
        <w:rPr>
          <w:noProof/>
        </w:rPr>
        <w:fldChar w:fldCharType="separate"/>
      </w:r>
      <w:r>
        <w:rPr>
          <w:noProof/>
        </w:rPr>
        <w:t>39</w:t>
      </w:r>
      <w:r>
        <w:rPr>
          <w:noProof/>
        </w:rPr>
        <w:fldChar w:fldCharType="end"/>
      </w:r>
    </w:p>
    <w:p w:rsidR="003B089B" w:rsidRDefault="003B089B" w:rsidP="003B089B">
      <w:pPr>
        <w:pStyle w:val="TM2"/>
        <w:sectPr w:rsidR="003B089B">
          <w:type w:val="continuous"/>
          <w:pgSz w:w="11906" w:h="16838"/>
          <w:pgMar w:top="1661" w:right="1134" w:bottom="1416" w:left="1134" w:header="850" w:footer="850" w:gutter="0"/>
          <w:cols w:space="720"/>
        </w:sectPr>
      </w:pPr>
      <w:r>
        <w:fldChar w:fldCharType="end"/>
      </w:r>
    </w:p>
    <w:p w:rsidR="003B089B" w:rsidRDefault="003B089B" w:rsidP="003B089B">
      <w:pPr>
        <w:pStyle w:val="Corpsdetexte"/>
        <w:sectPr w:rsidR="003B089B">
          <w:type w:val="continuous"/>
          <w:pgSz w:w="11906" w:h="16838"/>
          <w:pgMar w:top="1661" w:right="1134" w:bottom="1416" w:left="1134" w:header="850" w:footer="850" w:gutter="0"/>
          <w:cols w:space="720"/>
          <w:formProt w:val="0"/>
        </w:sectPr>
      </w:pPr>
    </w:p>
    <w:p w:rsidR="003B089B" w:rsidRDefault="003B089B" w:rsidP="003B089B">
      <w:pPr>
        <w:pStyle w:val="Titre1"/>
      </w:pPr>
      <w:bookmarkStart w:id="0" w:name="_Toc263951812"/>
      <w:bookmarkStart w:id="1" w:name="_Toc433712866"/>
      <w:r>
        <w:lastRenderedPageBreak/>
        <w:t>Gestion du matériel</w:t>
      </w:r>
      <w:bookmarkEnd w:id="0"/>
      <w:bookmarkEnd w:id="1"/>
    </w:p>
    <w:p w:rsidR="003B089B" w:rsidRDefault="003B089B" w:rsidP="003B089B">
      <w:pPr>
        <w:pStyle w:val="Titre2"/>
      </w:pPr>
      <w:bookmarkStart w:id="2" w:name="_Toc263951813"/>
      <w:bookmarkStart w:id="3" w:name="_Toc433712867"/>
      <w:r>
        <w:t>Identification matérielle des cartes FC</w:t>
      </w:r>
      <w:bookmarkEnd w:id="2"/>
      <w:bookmarkEnd w:id="3"/>
    </w:p>
    <w:p w:rsidR="003B089B" w:rsidRPr="00913345" w:rsidRDefault="003B089B" w:rsidP="003B089B">
      <w:pPr>
        <w:pStyle w:val="Titre3"/>
      </w:pPr>
      <w:bookmarkStart w:id="4" w:name="_Toc433712868"/>
      <w:r>
        <w:t xml:space="preserve">Avec </w:t>
      </w:r>
      <w:r w:rsidRPr="00133B79">
        <w:rPr>
          <w:rStyle w:val="Termetechnique"/>
        </w:rPr>
        <w:t>lspci</w:t>
      </w:r>
      <w:bookmarkEnd w:id="4"/>
    </w:p>
    <w:p w:rsidR="003B089B" w:rsidRPr="006A688C" w:rsidRDefault="003B089B" w:rsidP="003B089B">
      <w:pPr>
        <w:pStyle w:val="Corpsdetexte"/>
        <w:rPr>
          <w:kern w:val="0"/>
        </w:rPr>
      </w:pPr>
      <w:r>
        <w:rPr>
          <w:kern w:val="0"/>
        </w:rPr>
        <w:t xml:space="preserve">Toutes les cartes fibres ont le type PCI </w:t>
      </w:r>
      <w:r w:rsidRPr="00642B86">
        <w:rPr>
          <w:rStyle w:val="Surbrillance"/>
        </w:rPr>
        <w:t>0c04</w:t>
      </w:r>
      <w:r>
        <w:rPr>
          <w:kern w:val="0"/>
        </w:rPr>
        <w:t>. On peut donc lister l'intégralité des cartes fibres présentes sur le bus PCI via la commande :</w:t>
      </w:r>
    </w:p>
    <w:p w:rsidR="003B089B" w:rsidRDefault="003B089B" w:rsidP="003B089B">
      <w:pPr>
        <w:pStyle w:val="Commande"/>
      </w:pPr>
      <w:r>
        <w:t>lspci -n | awk '/0c04/ {print $1}' | xargs -n1 lspci -s 2&gt;/dev/null</w:t>
      </w:r>
    </w:p>
    <w:p w:rsidR="003B089B" w:rsidRDefault="003B089B" w:rsidP="003B089B">
      <w:pPr>
        <w:pStyle w:val="Corpsdetexte"/>
        <w:rPr>
          <w:kern w:val="0"/>
        </w:rPr>
      </w:pPr>
    </w:p>
    <w:p w:rsidR="003B089B" w:rsidRDefault="003B089B" w:rsidP="003B089B">
      <w:pPr>
        <w:pStyle w:val="Corpsdetexte"/>
        <w:rPr>
          <w:kern w:val="0"/>
        </w:rPr>
      </w:pPr>
      <w:r>
        <w:rPr>
          <w:kern w:val="0"/>
        </w:rPr>
        <w:t>Exemple :</w:t>
      </w:r>
    </w:p>
    <w:p w:rsidR="003B089B" w:rsidRDefault="003B089B" w:rsidP="003B089B">
      <w:pPr>
        <w:pStyle w:val="Commande"/>
      </w:pPr>
      <w:r>
        <w:t xml:space="preserve"># lspci -n | awk '/0c04/ {print $1}' | xargs -n1 lspci -s 2&gt;/dev/null </w:t>
      </w:r>
    </w:p>
    <w:p w:rsidR="003B089B" w:rsidRDefault="003B089B" w:rsidP="003B089B">
      <w:pPr>
        <w:pStyle w:val="Console"/>
        <w:rPr>
          <w:kern w:val="0"/>
          <w:lang w:val="en-GB"/>
        </w:rPr>
      </w:pPr>
      <w:r w:rsidRPr="00EB2295">
        <w:rPr>
          <w:kern w:val="0"/>
          <w:lang w:val="en-US"/>
        </w:rPr>
        <w:t xml:space="preserve">07:00.0 Fibre Channel: QLogic Corp. </w:t>
      </w:r>
      <w:r>
        <w:rPr>
          <w:kern w:val="0"/>
          <w:lang w:val="en-GB"/>
        </w:rPr>
        <w:t>ISP2432-based 4Gb Fibre Channel to PCI Express HBA (rev 02)</w:t>
      </w:r>
    </w:p>
    <w:p w:rsidR="003B089B" w:rsidRDefault="003B089B" w:rsidP="003B089B">
      <w:pPr>
        <w:pStyle w:val="Console"/>
        <w:rPr>
          <w:kern w:val="0"/>
          <w:lang w:val="en-GB"/>
        </w:rPr>
      </w:pPr>
      <w:r w:rsidRPr="00EB2295">
        <w:rPr>
          <w:kern w:val="0"/>
          <w:lang w:val="en-US"/>
        </w:rPr>
        <w:t xml:space="preserve">07:00.1 Fibre Channel: QLogic Corp. </w:t>
      </w:r>
      <w:r>
        <w:rPr>
          <w:kern w:val="0"/>
          <w:lang w:val="en-GB"/>
        </w:rPr>
        <w:t>ISP2432-based 4Gb Fibre Channel to PCI Express HBA (rev 02)</w:t>
      </w:r>
    </w:p>
    <w:p w:rsidR="003B089B" w:rsidRDefault="003B089B" w:rsidP="003B089B">
      <w:pPr>
        <w:pStyle w:val="Console"/>
        <w:rPr>
          <w:kern w:val="0"/>
          <w:lang w:val="en-GB"/>
        </w:rPr>
      </w:pPr>
      <w:r>
        <w:rPr>
          <w:kern w:val="0"/>
          <w:lang w:val="en-GB"/>
        </w:rPr>
        <w:t>0a:00.0 Fibre Channel: Brocade Communications Systems, Inc. 415 4Gb/815 8Gb PCIe FC HBA (rev 01)</w:t>
      </w:r>
    </w:p>
    <w:p w:rsidR="003B089B" w:rsidRDefault="003B089B" w:rsidP="003B089B">
      <w:pPr>
        <w:pStyle w:val="Console"/>
        <w:rPr>
          <w:kern w:val="0"/>
          <w:lang w:val="en-GB"/>
        </w:rPr>
      </w:pPr>
      <w:r>
        <w:rPr>
          <w:kern w:val="0"/>
          <w:lang w:val="en-GB"/>
        </w:rPr>
        <w:t>0a:00.1 Fibre Channel: Brocade Communications Systems, Inc. 415 4Gb/815 8Gb PCIe FC HBA (rev 01)</w:t>
      </w:r>
    </w:p>
    <w:p w:rsidR="003B089B" w:rsidRDefault="003B089B" w:rsidP="003B089B">
      <w:pPr>
        <w:pStyle w:val="Console"/>
        <w:rPr>
          <w:kern w:val="0"/>
          <w:lang w:val="en-GB"/>
        </w:rPr>
      </w:pPr>
      <w:r>
        <w:rPr>
          <w:kern w:val="0"/>
          <w:lang w:val="en-GB"/>
        </w:rPr>
        <w:t>10:00.0 Fibre Channel: Emulex Corporation Zephyr-X LightPulse Fibre Channel Host Adapter (rev 02)</w:t>
      </w:r>
    </w:p>
    <w:p w:rsidR="003B089B" w:rsidRDefault="003B089B" w:rsidP="003B089B">
      <w:pPr>
        <w:pStyle w:val="Console"/>
        <w:rPr>
          <w:kern w:val="0"/>
          <w:lang w:val="en-GB"/>
        </w:rPr>
      </w:pPr>
      <w:r>
        <w:rPr>
          <w:kern w:val="0"/>
          <w:lang w:val="en-GB"/>
        </w:rPr>
        <w:t>10:00.1 Fibre Channel: Emulex Corporation Zephyr-X LightPulse Fibre Channel Host Adapter (rev 02)</w:t>
      </w:r>
    </w:p>
    <w:p w:rsidR="003B089B" w:rsidRPr="00CA3D48" w:rsidRDefault="003B089B" w:rsidP="003B089B">
      <w:pPr>
        <w:pStyle w:val="Corpsdetexte"/>
        <w:rPr>
          <w:lang w:val="en-GB"/>
        </w:rPr>
      </w:pPr>
    </w:p>
    <w:p w:rsidR="003B089B" w:rsidRDefault="003B089B" w:rsidP="003B089B">
      <w:pPr>
        <w:pStyle w:val="Corpsdetexte"/>
      </w:pPr>
      <w:r>
        <w:t xml:space="preserve">Le fait de </w:t>
      </w:r>
      <w:r w:rsidRPr="00536093">
        <w:t>trouver deux entrée</w:t>
      </w:r>
      <w:r>
        <w:t>s avec les mêmes identifiants PCI (ici :</w:t>
      </w:r>
      <w:r w:rsidRPr="00536093">
        <w:t xml:space="preserve"> 07:00) indique la présence d'une seule ca</w:t>
      </w:r>
      <w:r>
        <w:t xml:space="preserve">rte avec deux ports distincts. </w:t>
      </w:r>
      <w:r w:rsidRPr="00536093">
        <w:t xml:space="preserve">Dans l'exemple </w:t>
      </w:r>
      <w:r>
        <w:t xml:space="preserve">ci-dessus, </w:t>
      </w:r>
      <w:r w:rsidRPr="00536093">
        <w:t>trois ca</w:t>
      </w:r>
      <w:r>
        <w:t>rtes bi-port sont présentes.</w:t>
      </w:r>
    </w:p>
    <w:p w:rsidR="003B089B" w:rsidRPr="006A688C" w:rsidRDefault="003B089B" w:rsidP="003B089B">
      <w:pPr>
        <w:pStyle w:val="Titre3"/>
      </w:pPr>
      <w:bookmarkStart w:id="5" w:name="_Ref269389208"/>
      <w:bookmarkStart w:id="6" w:name="_Toc433712869"/>
      <w:r>
        <w:t xml:space="preserve">Avec </w:t>
      </w:r>
      <w:r w:rsidRPr="00133B79">
        <w:rPr>
          <w:rStyle w:val="Termetechnique"/>
        </w:rPr>
        <w:t>systool</w:t>
      </w:r>
      <w:bookmarkEnd w:id="5"/>
      <w:bookmarkEnd w:id="6"/>
    </w:p>
    <w:p w:rsidR="003B089B" w:rsidRDefault="003B089B" w:rsidP="003B089B">
      <w:pPr>
        <w:pStyle w:val="Corpsdetexte"/>
        <w:rPr>
          <w:kern w:val="0"/>
        </w:rPr>
      </w:pPr>
      <w:r>
        <w:rPr>
          <w:kern w:val="0"/>
        </w:rPr>
        <w:t xml:space="preserve">Toutes les cartes fibres vues par le système peuvent être listées par la commande : </w:t>
      </w:r>
    </w:p>
    <w:p w:rsidR="003B089B" w:rsidRDefault="003B089B" w:rsidP="003B089B">
      <w:pPr>
        <w:pStyle w:val="Commande"/>
        <w:rPr>
          <w:lang w:val="en-GB"/>
        </w:rPr>
      </w:pPr>
      <w:r>
        <w:rPr>
          <w:lang w:val="en-GB"/>
        </w:rPr>
        <w:t>systool -c fc_host -v</w:t>
      </w:r>
    </w:p>
    <w:p w:rsidR="003B089B" w:rsidRPr="00913345" w:rsidRDefault="003B089B" w:rsidP="003B089B">
      <w:pPr>
        <w:pStyle w:val="Corpsdetexte"/>
        <w:rPr>
          <w:lang w:val="en-GB"/>
        </w:rPr>
      </w:pPr>
    </w:p>
    <w:p w:rsidR="003B089B" w:rsidRPr="00D03EAE" w:rsidRDefault="003B089B" w:rsidP="003B089B">
      <w:pPr>
        <w:pStyle w:val="Corpsdetexte"/>
        <w:keepNext/>
        <w:rPr>
          <w:kern w:val="0"/>
          <w:lang w:val="en-US"/>
        </w:rPr>
      </w:pPr>
      <w:r w:rsidRPr="00D03EAE">
        <w:rPr>
          <w:kern w:val="0"/>
          <w:lang w:val="en-US"/>
        </w:rPr>
        <w:lastRenderedPageBreak/>
        <w:t>Exemple :</w:t>
      </w:r>
    </w:p>
    <w:p w:rsidR="003B089B" w:rsidRDefault="003B089B" w:rsidP="003B089B">
      <w:pPr>
        <w:pStyle w:val="Commande"/>
        <w:keepNext/>
        <w:rPr>
          <w:lang w:val="en-GB"/>
        </w:rPr>
      </w:pPr>
      <w:r>
        <w:rPr>
          <w:lang w:val="en-GB"/>
        </w:rPr>
        <w:t xml:space="preserve"># </w:t>
      </w:r>
      <w:r>
        <w:rPr>
          <w:bCs/>
          <w:lang w:val="en-GB"/>
        </w:rPr>
        <w:t>systool -c fc_host -v</w:t>
      </w:r>
    </w:p>
    <w:p w:rsidR="003B089B" w:rsidRDefault="003B089B" w:rsidP="003B089B">
      <w:pPr>
        <w:pStyle w:val="Console"/>
        <w:keepNext/>
        <w:rPr>
          <w:kern w:val="0"/>
          <w:lang w:val="en-GB"/>
        </w:rPr>
      </w:pPr>
      <w:r>
        <w:rPr>
          <w:kern w:val="0"/>
          <w:lang w:val="en-GB"/>
        </w:rPr>
        <w:t>Class = "fc_host"</w:t>
      </w:r>
    </w:p>
    <w:p w:rsidR="003B089B" w:rsidRDefault="003B089B" w:rsidP="003B089B">
      <w:pPr>
        <w:pStyle w:val="Console"/>
        <w:keepNext/>
        <w:rPr>
          <w:kern w:val="0"/>
          <w:lang w:val="en-GB"/>
        </w:rPr>
      </w:pPr>
    </w:p>
    <w:p w:rsidR="003B089B" w:rsidRDefault="003B089B" w:rsidP="003B089B">
      <w:pPr>
        <w:pStyle w:val="Console"/>
        <w:keepNext/>
        <w:rPr>
          <w:kern w:val="0"/>
          <w:lang w:val="en-GB"/>
        </w:rPr>
      </w:pPr>
      <w:r>
        <w:rPr>
          <w:kern w:val="0"/>
          <w:lang w:val="en-GB"/>
        </w:rPr>
        <w:t xml:space="preserve">  Class Device = "</w:t>
      </w:r>
      <w:r w:rsidRPr="00182AA1">
        <w:rPr>
          <w:rStyle w:val="Surbrillance"/>
          <w:lang w:val="en-GB"/>
        </w:rPr>
        <w:t>host2</w:t>
      </w:r>
      <w:r>
        <w:rPr>
          <w:kern w:val="0"/>
          <w:lang w:val="en-GB"/>
        </w:rPr>
        <w:t>"</w:t>
      </w:r>
    </w:p>
    <w:p w:rsidR="003B089B" w:rsidRDefault="003B089B" w:rsidP="003B089B">
      <w:pPr>
        <w:pStyle w:val="Console"/>
        <w:keepNext/>
        <w:rPr>
          <w:kern w:val="0"/>
          <w:lang w:val="en-GB"/>
        </w:rPr>
      </w:pPr>
      <w:r>
        <w:rPr>
          <w:kern w:val="0"/>
          <w:lang w:val="en-GB"/>
        </w:rPr>
        <w:t xml:space="preserve">  Class Device path = "/sys/class/fc_host/host2"</w:t>
      </w:r>
    </w:p>
    <w:p w:rsidR="003B089B" w:rsidRDefault="003B089B" w:rsidP="003B089B">
      <w:pPr>
        <w:pStyle w:val="Console"/>
        <w:keepNext/>
        <w:rPr>
          <w:kern w:val="0"/>
          <w:lang w:val="en-GB"/>
        </w:rPr>
      </w:pPr>
      <w:r>
        <w:rPr>
          <w:kern w:val="0"/>
          <w:lang w:val="en-GB"/>
        </w:rPr>
        <w:t xml:space="preserve">    fabric_name         = "0x100000051e037d88"</w:t>
      </w:r>
    </w:p>
    <w:p w:rsidR="003B089B" w:rsidRDefault="003B089B" w:rsidP="003B089B">
      <w:pPr>
        <w:pStyle w:val="Console"/>
        <w:keepNext/>
        <w:rPr>
          <w:kern w:val="0"/>
          <w:lang w:val="en-GB"/>
        </w:rPr>
      </w:pPr>
      <w:r>
        <w:rPr>
          <w:kern w:val="0"/>
          <w:lang w:val="en-GB"/>
        </w:rPr>
        <w:t xml:space="preserve">    issue_lip           = &lt;store method only&gt;</w:t>
      </w:r>
    </w:p>
    <w:p w:rsidR="003B089B" w:rsidRDefault="003B089B" w:rsidP="003B089B">
      <w:pPr>
        <w:pStyle w:val="Console"/>
        <w:keepNext/>
        <w:rPr>
          <w:kern w:val="0"/>
          <w:lang w:val="en-GB"/>
        </w:rPr>
      </w:pPr>
      <w:r>
        <w:rPr>
          <w:kern w:val="0"/>
          <w:lang w:val="en-GB"/>
        </w:rPr>
        <w:t xml:space="preserve">    node_name           = "0x50014380013418ad"</w:t>
      </w:r>
    </w:p>
    <w:p w:rsidR="003B089B" w:rsidRPr="00182AA1" w:rsidRDefault="003B089B" w:rsidP="003B089B">
      <w:pPr>
        <w:pStyle w:val="Console"/>
        <w:keepNext/>
        <w:rPr>
          <w:kern w:val="0"/>
          <w:lang w:val="en-GB"/>
        </w:rPr>
      </w:pPr>
      <w:r>
        <w:rPr>
          <w:kern w:val="0"/>
          <w:lang w:val="en-GB"/>
        </w:rPr>
        <w:t xml:space="preserve">    </w:t>
      </w:r>
      <w:r w:rsidRPr="00182AA1">
        <w:rPr>
          <w:kern w:val="0"/>
          <w:lang w:val="en-GB"/>
        </w:rPr>
        <w:t>port_id             = "0x640500"</w:t>
      </w:r>
    </w:p>
    <w:p w:rsidR="003B089B" w:rsidRPr="00182AA1" w:rsidRDefault="003B089B" w:rsidP="003B089B">
      <w:pPr>
        <w:pStyle w:val="Console"/>
        <w:keepNext/>
        <w:rPr>
          <w:kern w:val="0"/>
          <w:lang w:val="en-GB"/>
        </w:rPr>
      </w:pPr>
      <w:r w:rsidRPr="00182AA1">
        <w:rPr>
          <w:kern w:val="0"/>
          <w:lang w:val="en-GB"/>
        </w:rPr>
        <w:t xml:space="preserve">    </w:t>
      </w:r>
      <w:r w:rsidRPr="00182AA1">
        <w:rPr>
          <w:rStyle w:val="Surbrillance"/>
          <w:lang w:val="en-GB"/>
        </w:rPr>
        <w:t>port_name           = "0x50014380013418ac</w:t>
      </w:r>
      <w:r w:rsidRPr="00182AA1">
        <w:rPr>
          <w:kern w:val="0"/>
          <w:lang w:val="en-GB"/>
        </w:rPr>
        <w:t>"</w:t>
      </w:r>
    </w:p>
    <w:p w:rsidR="003B089B" w:rsidRDefault="003B089B" w:rsidP="003B089B">
      <w:pPr>
        <w:pStyle w:val="Console"/>
        <w:keepNext/>
        <w:rPr>
          <w:kern w:val="0"/>
          <w:lang w:val="en-GB"/>
        </w:rPr>
      </w:pPr>
      <w:r w:rsidRPr="00182AA1">
        <w:rPr>
          <w:kern w:val="0"/>
          <w:lang w:val="en-GB"/>
        </w:rPr>
        <w:t xml:space="preserve">    </w:t>
      </w:r>
      <w:r w:rsidRPr="00182AA1">
        <w:rPr>
          <w:rStyle w:val="Surbrillance"/>
          <w:lang w:val="en-GB"/>
        </w:rPr>
        <w:t>port_state          = "Online</w:t>
      </w:r>
      <w:r w:rsidRPr="00182AA1">
        <w:rPr>
          <w:kern w:val="0"/>
          <w:lang w:val="en-GB"/>
        </w:rPr>
        <w:t>"</w:t>
      </w:r>
    </w:p>
    <w:p w:rsidR="003B089B" w:rsidRDefault="003B089B" w:rsidP="003B089B">
      <w:pPr>
        <w:pStyle w:val="Console"/>
        <w:keepNext/>
        <w:rPr>
          <w:kern w:val="0"/>
          <w:lang w:val="en-GB"/>
        </w:rPr>
      </w:pPr>
      <w:r>
        <w:rPr>
          <w:kern w:val="0"/>
          <w:lang w:val="en-GB"/>
        </w:rPr>
        <w:t xml:space="preserve">    port_type           = "NPort (fabric via point-to-point)"</w:t>
      </w:r>
    </w:p>
    <w:p w:rsidR="003B089B" w:rsidRDefault="003B089B" w:rsidP="003B089B">
      <w:pPr>
        <w:pStyle w:val="Console"/>
        <w:keepNext/>
        <w:rPr>
          <w:kern w:val="0"/>
          <w:lang w:val="en-GB"/>
        </w:rPr>
      </w:pPr>
      <w:r>
        <w:rPr>
          <w:kern w:val="0"/>
          <w:lang w:val="en-GB"/>
        </w:rPr>
        <w:t xml:space="preserve">    </w:t>
      </w:r>
      <w:r w:rsidRPr="00182AA1">
        <w:rPr>
          <w:rStyle w:val="Surbrillance"/>
          <w:lang w:val="en-GB"/>
        </w:rPr>
        <w:t>speed               = "2 Gbit</w:t>
      </w:r>
      <w:r w:rsidRPr="00182AA1">
        <w:rPr>
          <w:kern w:val="0"/>
          <w:lang w:val="en-GB"/>
        </w:rPr>
        <w:t>"</w:t>
      </w:r>
    </w:p>
    <w:p w:rsidR="003B089B" w:rsidRDefault="003B089B" w:rsidP="003B089B">
      <w:pPr>
        <w:pStyle w:val="Console"/>
        <w:keepNext/>
        <w:rPr>
          <w:kern w:val="0"/>
          <w:lang w:val="en-GB"/>
        </w:rPr>
      </w:pPr>
      <w:r>
        <w:rPr>
          <w:kern w:val="0"/>
          <w:lang w:val="en-GB"/>
        </w:rPr>
        <w:t xml:space="preserve">    supported_classes   = "Class 3"</w:t>
      </w:r>
    </w:p>
    <w:p w:rsidR="003B089B" w:rsidRDefault="003B089B" w:rsidP="003B089B">
      <w:pPr>
        <w:pStyle w:val="Console"/>
        <w:keepNext/>
        <w:rPr>
          <w:kern w:val="0"/>
          <w:lang w:val="en-GB"/>
        </w:rPr>
      </w:pPr>
      <w:r>
        <w:rPr>
          <w:kern w:val="0"/>
          <w:lang w:val="en-GB"/>
        </w:rPr>
        <w:t xml:space="preserve">    supported_speeds    = "1 Gbit, 2 Gbit, 4 Gbit"</w:t>
      </w:r>
    </w:p>
    <w:p w:rsidR="003B089B" w:rsidRDefault="003B089B" w:rsidP="003B089B">
      <w:pPr>
        <w:pStyle w:val="Console"/>
        <w:keepNext/>
        <w:rPr>
          <w:kern w:val="0"/>
          <w:lang w:val="en-GB"/>
        </w:rPr>
      </w:pPr>
      <w:r>
        <w:rPr>
          <w:kern w:val="0"/>
          <w:lang w:val="en-GB"/>
        </w:rPr>
        <w:t xml:space="preserve">    symbolic_name       = "HPAE312A FW:v4.04.09 DVR:v8.03.01.04.05.05-k"</w:t>
      </w:r>
    </w:p>
    <w:p w:rsidR="003B089B" w:rsidRDefault="003B089B" w:rsidP="003B089B">
      <w:pPr>
        <w:pStyle w:val="Console"/>
        <w:keepNext/>
        <w:rPr>
          <w:kern w:val="0"/>
          <w:lang w:val="en-GB"/>
        </w:rPr>
      </w:pPr>
      <w:r>
        <w:rPr>
          <w:kern w:val="0"/>
          <w:lang w:val="en-GB"/>
        </w:rPr>
        <w:t xml:space="preserve">    system_hostname     = ""</w:t>
      </w:r>
    </w:p>
    <w:p w:rsidR="003B089B" w:rsidRDefault="003B089B" w:rsidP="003B089B">
      <w:pPr>
        <w:pStyle w:val="Console"/>
        <w:keepNext/>
        <w:rPr>
          <w:kern w:val="0"/>
          <w:lang w:val="en-GB"/>
        </w:rPr>
      </w:pPr>
      <w:r>
        <w:rPr>
          <w:kern w:val="0"/>
          <w:lang w:val="en-GB"/>
        </w:rPr>
        <w:t xml:space="preserve">    tgtid_bind_type     = "wwpn (World Wide Port Name)"</w:t>
      </w:r>
    </w:p>
    <w:p w:rsidR="003B089B" w:rsidRDefault="003B089B" w:rsidP="003B089B">
      <w:pPr>
        <w:pStyle w:val="Console"/>
        <w:keepNext/>
        <w:rPr>
          <w:kern w:val="0"/>
          <w:lang w:val="en-GB"/>
        </w:rPr>
      </w:pPr>
      <w:r>
        <w:rPr>
          <w:kern w:val="0"/>
          <w:lang w:val="en-GB"/>
        </w:rPr>
        <w:t xml:space="preserve">    uevent              = &lt;store method only&gt;</w:t>
      </w:r>
    </w:p>
    <w:p w:rsidR="003B089B" w:rsidRDefault="003B089B" w:rsidP="003B089B">
      <w:pPr>
        <w:pStyle w:val="Console"/>
        <w:keepNext/>
        <w:rPr>
          <w:kern w:val="0"/>
          <w:lang w:val="en-GB"/>
        </w:rPr>
      </w:pPr>
    </w:p>
    <w:p w:rsidR="003B089B" w:rsidRDefault="003B089B" w:rsidP="003B089B">
      <w:pPr>
        <w:pStyle w:val="Console"/>
        <w:keepNext/>
        <w:rPr>
          <w:kern w:val="0"/>
          <w:lang w:val="en-GB"/>
        </w:rPr>
      </w:pPr>
      <w:r>
        <w:rPr>
          <w:kern w:val="0"/>
          <w:lang w:val="en-GB"/>
        </w:rPr>
        <w:t xml:space="preserve">    Device = "host2"</w:t>
      </w:r>
    </w:p>
    <w:p w:rsidR="003B089B" w:rsidRPr="00EB2295" w:rsidRDefault="003B089B" w:rsidP="003B089B">
      <w:pPr>
        <w:pStyle w:val="Console"/>
        <w:keepNext/>
        <w:rPr>
          <w:kern w:val="0"/>
        </w:rPr>
      </w:pPr>
      <w:r>
        <w:rPr>
          <w:kern w:val="0"/>
          <w:lang w:val="en-GB"/>
        </w:rPr>
        <w:t xml:space="preserve">    </w:t>
      </w:r>
      <w:r w:rsidRPr="00EB2295">
        <w:rPr>
          <w:kern w:val="0"/>
        </w:rPr>
        <w:t>Device path = "/sys/devices/pci0000:00/0000:00:09.0/0000:</w:t>
      </w:r>
      <w:r w:rsidRPr="00536093">
        <w:rPr>
          <w:rStyle w:val="Surbrillance"/>
        </w:rPr>
        <w:t>07:00.0/host2</w:t>
      </w:r>
      <w:r w:rsidRPr="00EB2295">
        <w:rPr>
          <w:kern w:val="0"/>
        </w:rPr>
        <w:t>"</w:t>
      </w:r>
    </w:p>
    <w:p w:rsidR="003B089B" w:rsidRDefault="003B089B" w:rsidP="003B089B">
      <w:pPr>
        <w:pStyle w:val="Console"/>
        <w:keepNext/>
        <w:rPr>
          <w:kern w:val="0"/>
          <w:lang w:val="en-GB"/>
        </w:rPr>
      </w:pPr>
      <w:r w:rsidRPr="00EB2295">
        <w:rPr>
          <w:kern w:val="0"/>
        </w:rPr>
        <w:t xml:space="preserve">      </w:t>
      </w:r>
      <w:r>
        <w:rPr>
          <w:kern w:val="0"/>
          <w:lang w:val="en-GB"/>
        </w:rPr>
        <w:t xml:space="preserve">ct                  = </w:t>
      </w:r>
    </w:p>
    <w:p w:rsidR="003B089B" w:rsidRDefault="003B089B" w:rsidP="003B089B">
      <w:pPr>
        <w:pStyle w:val="Console"/>
        <w:keepNext/>
        <w:rPr>
          <w:kern w:val="0"/>
          <w:lang w:val="en-GB"/>
        </w:rPr>
      </w:pPr>
      <w:r>
        <w:rPr>
          <w:kern w:val="0"/>
          <w:lang w:val="en-GB"/>
        </w:rPr>
        <w:t xml:space="preserve">      els                 = </w:t>
      </w:r>
    </w:p>
    <w:p w:rsidR="003B089B" w:rsidRDefault="003B089B" w:rsidP="003B089B">
      <w:pPr>
        <w:pStyle w:val="Console"/>
        <w:keepNext/>
        <w:rPr>
          <w:kern w:val="0"/>
          <w:lang w:val="en-GB"/>
        </w:rPr>
      </w:pPr>
      <w:r>
        <w:rPr>
          <w:kern w:val="0"/>
          <w:lang w:val="en-GB"/>
        </w:rPr>
        <w:t xml:space="preserve">      fw_dump             = </w:t>
      </w:r>
    </w:p>
    <w:p w:rsidR="003B089B" w:rsidRDefault="003B089B" w:rsidP="003B089B">
      <w:pPr>
        <w:pStyle w:val="Console"/>
        <w:keepNext/>
        <w:rPr>
          <w:kern w:val="0"/>
          <w:lang w:val="en-GB"/>
        </w:rPr>
      </w:pPr>
      <w:r>
        <w:rPr>
          <w:kern w:val="0"/>
          <w:lang w:val="en-GB"/>
        </w:rPr>
        <w:t xml:space="preserve">      nvram               = "ISP "</w:t>
      </w:r>
    </w:p>
    <w:p w:rsidR="003B089B" w:rsidRDefault="003B089B" w:rsidP="003B089B">
      <w:pPr>
        <w:pStyle w:val="Console"/>
        <w:keepNext/>
        <w:rPr>
          <w:kern w:val="0"/>
          <w:lang w:val="en-GB"/>
        </w:rPr>
      </w:pPr>
      <w:r>
        <w:rPr>
          <w:kern w:val="0"/>
          <w:lang w:val="en-GB"/>
        </w:rPr>
        <w:t xml:space="preserve">      optrom_ctl          = &lt;store method only&gt;</w:t>
      </w:r>
    </w:p>
    <w:p w:rsidR="003B089B" w:rsidRDefault="003B089B" w:rsidP="003B089B">
      <w:pPr>
        <w:pStyle w:val="Console"/>
        <w:keepNext/>
        <w:rPr>
          <w:kern w:val="0"/>
          <w:lang w:val="en-GB"/>
        </w:rPr>
      </w:pPr>
      <w:r>
        <w:rPr>
          <w:kern w:val="0"/>
          <w:lang w:val="en-GB"/>
        </w:rPr>
        <w:t xml:space="preserve">      optrom              = </w:t>
      </w:r>
    </w:p>
    <w:p w:rsidR="003B089B" w:rsidRDefault="003B089B" w:rsidP="003B089B">
      <w:pPr>
        <w:pStyle w:val="Console"/>
        <w:keepNext/>
        <w:rPr>
          <w:kern w:val="0"/>
          <w:lang w:val="en-GB"/>
        </w:rPr>
      </w:pPr>
      <w:r>
        <w:rPr>
          <w:kern w:val="0"/>
          <w:lang w:val="en-GB"/>
        </w:rPr>
        <w:t xml:space="preserve">      reset               = &lt;store method only&gt;</w:t>
      </w:r>
    </w:p>
    <w:p w:rsidR="003B089B" w:rsidRDefault="003B089B" w:rsidP="003B089B">
      <w:pPr>
        <w:pStyle w:val="Console"/>
        <w:keepNext/>
        <w:rPr>
          <w:kern w:val="0"/>
          <w:lang w:val="en-GB"/>
        </w:rPr>
      </w:pPr>
      <w:r>
        <w:rPr>
          <w:kern w:val="0"/>
          <w:lang w:val="en-GB"/>
        </w:rPr>
        <w:t xml:space="preserve">      sfp                 = ""</w:t>
      </w:r>
    </w:p>
    <w:p w:rsidR="003B089B" w:rsidRDefault="003B089B" w:rsidP="003B089B">
      <w:pPr>
        <w:pStyle w:val="Console"/>
        <w:keepNext/>
        <w:rPr>
          <w:kern w:val="0"/>
          <w:lang w:val="en-GB"/>
        </w:rPr>
      </w:pPr>
      <w:r>
        <w:rPr>
          <w:kern w:val="0"/>
          <w:lang w:val="en-GB"/>
        </w:rPr>
        <w:t xml:space="preserve">      uevent              = &lt;store method only&gt;</w:t>
      </w:r>
    </w:p>
    <w:p w:rsidR="003B089B" w:rsidRDefault="003B089B" w:rsidP="003B089B">
      <w:pPr>
        <w:pStyle w:val="Console"/>
        <w:keepNext/>
        <w:rPr>
          <w:kern w:val="0"/>
        </w:rPr>
      </w:pPr>
      <w:r>
        <w:rPr>
          <w:kern w:val="0"/>
          <w:lang w:val="en-GB"/>
        </w:rPr>
        <w:t xml:space="preserve">      </w:t>
      </w:r>
      <w:r>
        <w:rPr>
          <w:kern w:val="0"/>
        </w:rPr>
        <w:t>vpd                 = "</w:t>
      </w:r>
      <w:r>
        <w:rPr>
          <w:rFonts w:ascii="Arial Unicode MS" w:hAnsi="Arial Unicode MS" w:cs="Arial Unicode MS"/>
          <w:kern w:val="0"/>
          <w:lang w:val="en-GB"/>
        </w:rPr>
        <w:t>!</w:t>
      </w:r>
      <w:r>
        <w:rPr>
          <w:kern w:val="0"/>
        </w:rPr>
        <w:t>"</w:t>
      </w:r>
    </w:p>
    <w:p w:rsidR="003B089B" w:rsidRDefault="003B089B" w:rsidP="003B089B">
      <w:pPr>
        <w:pStyle w:val="Corpsdetexte"/>
        <w:rPr>
          <w:kern w:val="0"/>
        </w:rPr>
      </w:pPr>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3B089B" w:rsidTr="00832FED">
        <w:trPr>
          <w:jc w:val="center"/>
        </w:trPr>
        <w:tc>
          <w:tcPr>
            <w:tcW w:w="850" w:type="dxa"/>
            <w:shd w:val="clear" w:color="auto" w:fill="auto"/>
          </w:tcPr>
          <w:p w:rsidR="003B089B" w:rsidRDefault="003B089B" w:rsidP="00832FED">
            <w:pPr>
              <w:pStyle w:val="Contenudetableau"/>
              <w:spacing w:before="57" w:after="57"/>
              <w:jc w:val="center"/>
            </w:pPr>
            <w:r w:rsidRPr="00A06195">
              <w:rPr>
                <w:noProof/>
              </w:rPr>
              <w:drawing>
                <wp:inline distT="0" distB="0" distL="0" distR="0">
                  <wp:extent cx="361950" cy="3619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Pr="00913345" w:rsidRDefault="003B089B" w:rsidP="00832FED">
            <w:pPr>
              <w:pStyle w:val="Information"/>
            </w:pPr>
            <w:r w:rsidRPr="00913345">
              <w:t xml:space="preserve">Notez </w:t>
            </w:r>
            <w:r>
              <w:t xml:space="preserve">particulièrement la valeur de </w:t>
            </w:r>
            <w:r w:rsidRPr="00133B79">
              <w:rPr>
                <w:rStyle w:val="Termetechnique"/>
              </w:rPr>
              <w:t>device path</w:t>
            </w:r>
            <w:r>
              <w:t xml:space="preserve"> q</w:t>
            </w:r>
            <w:r w:rsidRPr="00913345">
              <w:t>ui donne la</w:t>
            </w:r>
            <w:r>
              <w:t xml:space="preserve"> relation entre l’identifiant </w:t>
            </w:r>
            <w:r w:rsidRPr="00913345">
              <w:t>PCI et le nom attribué par le système.</w:t>
            </w:r>
          </w:p>
          <w:p w:rsidR="003B089B" w:rsidRDefault="003B089B" w:rsidP="00832FED">
            <w:pPr>
              <w:pStyle w:val="Information"/>
            </w:pPr>
            <w:r>
              <w:t>Ici, p</w:t>
            </w:r>
            <w:r w:rsidRPr="00913345">
              <w:t xml:space="preserve">ar Exemple : </w:t>
            </w:r>
            <w:r w:rsidRPr="00182AA1">
              <w:rPr>
                <w:rStyle w:val="Surbrillance"/>
              </w:rPr>
              <w:t>07:00.0/host2</w:t>
            </w:r>
          </w:p>
        </w:tc>
      </w:tr>
    </w:tbl>
    <w:p w:rsidR="003B089B" w:rsidRDefault="003B089B" w:rsidP="003B089B">
      <w:pPr>
        <w:pStyle w:val="Titre2"/>
      </w:pPr>
      <w:bookmarkStart w:id="7" w:name="_Toc263951818"/>
      <w:bookmarkStart w:id="8" w:name="_Toc433712870"/>
      <w:r>
        <w:t>Ajout et identification des périphériques</w:t>
      </w:r>
      <w:bookmarkEnd w:id="7"/>
      <w:bookmarkEnd w:id="8"/>
    </w:p>
    <w:p w:rsidR="003B089B" w:rsidRDefault="003B089B" w:rsidP="003B089B">
      <w:pPr>
        <w:pStyle w:val="Titre3"/>
      </w:pPr>
      <w:bookmarkStart w:id="9" w:name="_Toc433712871"/>
      <w:r>
        <w:t>Identification des périphériques</w:t>
      </w:r>
      <w:bookmarkEnd w:id="9"/>
    </w:p>
    <w:p w:rsidR="003B089B" w:rsidRDefault="003B089B" w:rsidP="003B089B">
      <w:pPr>
        <w:pStyle w:val="Titre4"/>
      </w:pPr>
      <w:bookmarkStart w:id="10" w:name="_Toc433712872"/>
      <w:r>
        <w:t xml:space="preserve">Avec </w:t>
      </w:r>
      <w:r w:rsidRPr="00891EC8">
        <w:rPr>
          <w:rStyle w:val="Termetechnique"/>
        </w:rPr>
        <w:t>lsscsi</w:t>
      </w:r>
      <w:bookmarkEnd w:id="10"/>
    </w:p>
    <w:p w:rsidR="003B089B" w:rsidRDefault="003B089B" w:rsidP="003B089B">
      <w:pPr>
        <w:pStyle w:val="Corpsdetexte"/>
      </w:pPr>
      <w:r>
        <w:t xml:space="preserve">La commande </w:t>
      </w:r>
      <w:r w:rsidRPr="00891EC8">
        <w:rPr>
          <w:rStyle w:val="Termetechnique"/>
        </w:rPr>
        <w:t>lsscsi</w:t>
      </w:r>
      <w:r>
        <w:t xml:space="preserve"> permet d’afficher une vue simplifiée des périphériques SCSI.</w:t>
      </w:r>
    </w:p>
    <w:p w:rsidR="003B089B" w:rsidRDefault="003B089B" w:rsidP="003B089B">
      <w:pPr>
        <w:pStyle w:val="Corpsdetexte"/>
      </w:pPr>
    </w:p>
    <w:p w:rsidR="003B089B" w:rsidRPr="00D03EAE" w:rsidRDefault="003B089B" w:rsidP="003B089B">
      <w:pPr>
        <w:pStyle w:val="Corpsdetexte"/>
        <w:keepNext/>
        <w:rPr>
          <w:lang w:val="en-US"/>
        </w:rPr>
      </w:pPr>
      <w:r w:rsidRPr="00D03EAE">
        <w:rPr>
          <w:lang w:val="en-US"/>
        </w:rPr>
        <w:lastRenderedPageBreak/>
        <w:t>Exemple :</w:t>
      </w:r>
    </w:p>
    <w:p w:rsidR="003B089B" w:rsidRPr="003A04C5" w:rsidRDefault="003B089B" w:rsidP="003B089B">
      <w:pPr>
        <w:pStyle w:val="Commande"/>
        <w:keepNext/>
        <w:rPr>
          <w:lang w:val="en-US"/>
        </w:rPr>
      </w:pPr>
      <w:r w:rsidRPr="003A04C5">
        <w:rPr>
          <w:lang w:val="en-US"/>
        </w:rPr>
        <w:t xml:space="preserve"># </w:t>
      </w:r>
      <w:r w:rsidRPr="003A04C5">
        <w:rPr>
          <w:bCs/>
          <w:lang w:val="en-US"/>
        </w:rPr>
        <w:t>lsscsi</w:t>
      </w:r>
    </w:p>
    <w:p w:rsidR="003B089B" w:rsidRPr="003A04C5" w:rsidRDefault="003B089B" w:rsidP="003B089B">
      <w:pPr>
        <w:pStyle w:val="Console"/>
        <w:keepNext/>
        <w:rPr>
          <w:lang w:val="en-US"/>
        </w:rPr>
      </w:pPr>
      <w:r w:rsidRPr="003A04C5">
        <w:rPr>
          <w:lang w:val="en-US"/>
        </w:rPr>
        <w:t>[0:0:0:0]    disk    ServeRA  System           V1.0  /dev/sda</w:t>
      </w:r>
    </w:p>
    <w:p w:rsidR="003B089B" w:rsidRPr="003A04C5" w:rsidRDefault="003B089B" w:rsidP="003B089B">
      <w:pPr>
        <w:pStyle w:val="Console"/>
        <w:keepNext/>
        <w:rPr>
          <w:lang w:val="en-US"/>
        </w:rPr>
      </w:pPr>
      <w:r w:rsidRPr="003A04C5">
        <w:rPr>
          <w:lang w:val="en-US"/>
        </w:rPr>
        <w:t>[0:0:1:0]    disk    ServeRA  SysAlt           V1.0  /dev/sdb</w:t>
      </w:r>
    </w:p>
    <w:p w:rsidR="003B089B" w:rsidRPr="003A04C5" w:rsidRDefault="003B089B" w:rsidP="003B089B">
      <w:pPr>
        <w:pStyle w:val="Console"/>
        <w:keepNext/>
        <w:rPr>
          <w:lang w:val="en-US"/>
        </w:rPr>
      </w:pPr>
      <w:r w:rsidRPr="003A04C5">
        <w:rPr>
          <w:lang w:val="en-US"/>
        </w:rPr>
        <w:t>[0:0:2:0]    disk    ServeRA  Data             V1.0  /dev/sdc</w:t>
      </w:r>
    </w:p>
    <w:p w:rsidR="003B089B" w:rsidRDefault="003B089B" w:rsidP="003B089B">
      <w:pPr>
        <w:pStyle w:val="Console"/>
        <w:keepNext/>
        <w:rPr>
          <w:lang w:val="en-GB"/>
        </w:rPr>
      </w:pPr>
      <w:r>
        <w:rPr>
          <w:lang w:val="en-GB"/>
        </w:rPr>
        <w:t xml:space="preserve">[0:1:0:0]    disk    IBM-ESXS ST973401SS       B51D  -       </w:t>
      </w:r>
    </w:p>
    <w:p w:rsidR="003B089B" w:rsidRDefault="003B089B" w:rsidP="003B089B">
      <w:pPr>
        <w:pStyle w:val="Console"/>
        <w:keepNext/>
        <w:rPr>
          <w:lang w:val="en-GB"/>
        </w:rPr>
      </w:pPr>
      <w:r>
        <w:rPr>
          <w:lang w:val="en-GB"/>
        </w:rPr>
        <w:t xml:space="preserve">[0:1:1:0]    disk    IBM-ESXS ST973401SS       B51D  -       </w:t>
      </w:r>
    </w:p>
    <w:p w:rsidR="003B089B" w:rsidRDefault="003B089B" w:rsidP="003B089B">
      <w:pPr>
        <w:pStyle w:val="Console"/>
        <w:keepNext/>
        <w:rPr>
          <w:lang w:val="en-GB"/>
        </w:rPr>
      </w:pPr>
      <w:r>
        <w:rPr>
          <w:lang w:val="en-GB"/>
        </w:rPr>
        <w:t xml:space="preserve">[0:1:2:0]    disk    IBM-ESXS ST973401SS       B51D  -       </w:t>
      </w:r>
    </w:p>
    <w:p w:rsidR="003B089B" w:rsidRDefault="003B089B" w:rsidP="003B089B">
      <w:pPr>
        <w:pStyle w:val="Console"/>
        <w:keepNext/>
        <w:rPr>
          <w:lang w:val="en-GB"/>
        </w:rPr>
      </w:pPr>
      <w:r>
        <w:rPr>
          <w:lang w:val="en-GB"/>
        </w:rPr>
        <w:t xml:space="preserve">[0:3:0:0]    enclosu IBM-ESXS VSC7160          1.07  -       </w:t>
      </w:r>
    </w:p>
    <w:p w:rsidR="003B089B" w:rsidRDefault="003B089B" w:rsidP="003B089B">
      <w:pPr>
        <w:pStyle w:val="Console"/>
        <w:keepNext/>
        <w:rPr>
          <w:lang w:val="en-GB"/>
        </w:rPr>
      </w:pPr>
      <w:r>
        <w:rPr>
          <w:lang w:val="en-GB"/>
        </w:rPr>
        <w:t>[3:0:0:0]    disk    HP       OPEN-V           6006  /dev/sdd</w:t>
      </w:r>
    </w:p>
    <w:p w:rsidR="003B089B" w:rsidRDefault="003B089B" w:rsidP="003B089B">
      <w:pPr>
        <w:pStyle w:val="Console"/>
        <w:keepNext/>
        <w:rPr>
          <w:lang w:val="en-GB"/>
        </w:rPr>
      </w:pPr>
      <w:r>
        <w:rPr>
          <w:lang w:val="en-GB"/>
        </w:rPr>
        <w:t>[4:0:0:0]    disk    HP       OPEN-V           6006  /dev/sde</w:t>
      </w:r>
    </w:p>
    <w:p w:rsidR="003B089B" w:rsidRPr="005621D2" w:rsidRDefault="003B089B" w:rsidP="003B089B">
      <w:pPr>
        <w:pStyle w:val="Corpsdetexte"/>
        <w:rPr>
          <w:lang w:val="en-GB"/>
        </w:rPr>
      </w:pPr>
    </w:p>
    <w:p w:rsidR="003B089B" w:rsidRPr="0024536E" w:rsidRDefault="003B089B" w:rsidP="003B089B">
      <w:pPr>
        <w:pStyle w:val="Titre4"/>
      </w:pPr>
      <w:bookmarkStart w:id="11" w:name="_Toc433712873"/>
      <w:r>
        <w:t xml:space="preserve">Avec </w:t>
      </w:r>
      <w:r w:rsidRPr="00891EC8">
        <w:rPr>
          <w:rStyle w:val="Termetechnique"/>
        </w:rPr>
        <w:t>/proc/scsi/scsi</w:t>
      </w:r>
      <w:bookmarkEnd w:id="11"/>
    </w:p>
    <w:p w:rsidR="003B089B" w:rsidRPr="00725EBF" w:rsidRDefault="003B089B" w:rsidP="003B089B">
      <w:pPr>
        <w:pStyle w:val="Corpsdetexte"/>
        <w:keepNext/>
      </w:pPr>
      <w:r>
        <w:t xml:space="preserve">Le contenu du ficher </w:t>
      </w:r>
      <w:r w:rsidRPr="00891EC8">
        <w:rPr>
          <w:rStyle w:val="Termetechnique"/>
        </w:rPr>
        <w:t>/proc/scsi/scsi</w:t>
      </w:r>
      <w:r>
        <w:t xml:space="preserve"> permet de visualiser les périphériques SCSI détectés par le système :</w:t>
      </w:r>
    </w:p>
    <w:p w:rsidR="003B089B" w:rsidRDefault="003B089B" w:rsidP="003B089B">
      <w:pPr>
        <w:pStyle w:val="Commande"/>
        <w:keepNext/>
        <w:rPr>
          <w:bCs/>
        </w:rPr>
      </w:pPr>
      <w:r>
        <w:t xml:space="preserve"># </w:t>
      </w:r>
      <w:r>
        <w:rPr>
          <w:bCs/>
        </w:rPr>
        <w:t>cat /proc/scsi/scsi</w:t>
      </w:r>
    </w:p>
    <w:p w:rsidR="003B089B" w:rsidRPr="003A04C5" w:rsidRDefault="003B089B" w:rsidP="003B089B">
      <w:pPr>
        <w:pStyle w:val="Console"/>
        <w:keepNext/>
      </w:pPr>
      <w:r w:rsidRPr="003A04C5">
        <w:t>Attached devices:</w:t>
      </w:r>
    </w:p>
    <w:p w:rsidR="003B089B" w:rsidRPr="00CA3D48" w:rsidRDefault="003B089B" w:rsidP="003B089B">
      <w:pPr>
        <w:pStyle w:val="Console"/>
        <w:keepNext/>
      </w:pPr>
      <w:r w:rsidRPr="00CA3D48">
        <w:t>Host: scsi3 Channel: 00 Id: 00 Lun: 00</w:t>
      </w:r>
    </w:p>
    <w:p w:rsidR="003B089B" w:rsidRPr="00CA3D48" w:rsidRDefault="003B089B" w:rsidP="003B089B">
      <w:pPr>
        <w:pStyle w:val="Console"/>
        <w:keepNext/>
      </w:pPr>
      <w:r w:rsidRPr="00CA3D48">
        <w:t xml:space="preserve">  Vendor: HP       Model: OPEN-V           Rev: 6006</w:t>
      </w:r>
    </w:p>
    <w:p w:rsidR="003B089B" w:rsidRPr="00CA3D48" w:rsidRDefault="003B089B" w:rsidP="003B089B">
      <w:pPr>
        <w:pStyle w:val="Console"/>
        <w:keepNext/>
      </w:pPr>
      <w:r w:rsidRPr="00CA3D48">
        <w:t xml:space="preserve">  Type:   Direct-Access                    ANSI SCSI revision: 03</w:t>
      </w:r>
    </w:p>
    <w:p w:rsidR="003B089B" w:rsidRDefault="003B089B" w:rsidP="003B089B">
      <w:pPr>
        <w:pStyle w:val="Console"/>
        <w:keepNext/>
        <w:rPr>
          <w:lang w:val="en-GB"/>
        </w:rPr>
      </w:pPr>
      <w:r>
        <w:rPr>
          <w:lang w:val="en-GB"/>
        </w:rPr>
        <w:t>Host: scsi4 Channel: 00 Id: 00 Lun: 00</w:t>
      </w:r>
    </w:p>
    <w:p w:rsidR="003B089B" w:rsidRDefault="003B089B" w:rsidP="003B089B">
      <w:pPr>
        <w:pStyle w:val="Console"/>
        <w:keepNext/>
        <w:rPr>
          <w:lang w:val="en-GB"/>
        </w:rPr>
      </w:pPr>
      <w:r>
        <w:rPr>
          <w:lang w:val="en-GB"/>
        </w:rPr>
        <w:t xml:space="preserve">  Vendor: HP       Model: OPEN-V           Rev: 6006</w:t>
      </w:r>
    </w:p>
    <w:p w:rsidR="003B089B" w:rsidRDefault="003B089B" w:rsidP="003B089B">
      <w:pPr>
        <w:pStyle w:val="Console"/>
        <w:keepNext/>
        <w:rPr>
          <w:lang w:val="en-GB"/>
        </w:rPr>
      </w:pPr>
      <w:r>
        <w:rPr>
          <w:lang w:val="en-GB"/>
        </w:rPr>
        <w:t xml:space="preserve">  Type:   Direct-Access                    ANSI SCSI revision: 03</w:t>
      </w:r>
    </w:p>
    <w:p w:rsidR="003B089B" w:rsidRDefault="003B089B" w:rsidP="003B089B">
      <w:pPr>
        <w:pStyle w:val="Console"/>
        <w:keepNext/>
        <w:rPr>
          <w:lang w:val="en-GB"/>
        </w:rPr>
      </w:pPr>
      <w:r>
        <w:rPr>
          <w:lang w:val="en-GB"/>
        </w:rPr>
        <w:t>Host: scsi0 Channel: 00 Id: 00 Lun: 00</w:t>
      </w:r>
    </w:p>
    <w:p w:rsidR="003B089B" w:rsidRDefault="003B089B" w:rsidP="003B089B">
      <w:pPr>
        <w:pStyle w:val="Console"/>
        <w:keepNext/>
        <w:rPr>
          <w:lang w:val="en-GB"/>
        </w:rPr>
      </w:pPr>
      <w:r>
        <w:rPr>
          <w:lang w:val="en-GB"/>
        </w:rPr>
        <w:t xml:space="preserve">  Vendor: TEAC     Model: DV-28S-W         Rev: C.2C</w:t>
      </w:r>
    </w:p>
    <w:p w:rsidR="003B089B" w:rsidRDefault="003B089B" w:rsidP="003B089B">
      <w:pPr>
        <w:pStyle w:val="Console"/>
        <w:keepNext/>
      </w:pPr>
      <w:r>
        <w:rPr>
          <w:lang w:val="en-GB"/>
        </w:rPr>
        <w:t xml:space="preserve">  </w:t>
      </w:r>
      <w:r>
        <w:t>Type:   CD-ROM                           ANSI SCSI revision: 05</w:t>
      </w:r>
    </w:p>
    <w:p w:rsidR="003B089B" w:rsidRDefault="003B089B" w:rsidP="003B089B">
      <w:pPr>
        <w:rPr>
          <w:sz w:val="20"/>
        </w:rPr>
      </w:pPr>
    </w:p>
    <w:p w:rsidR="003B089B" w:rsidRPr="001F0578" w:rsidRDefault="003B089B" w:rsidP="003B089B">
      <w:pPr>
        <w:pStyle w:val="Corpsdetexte"/>
      </w:pPr>
      <w:r w:rsidRPr="001F0578">
        <w:t xml:space="preserve">Les différents matériels branchés en </w:t>
      </w:r>
      <w:r>
        <w:t>SCSI</w:t>
      </w:r>
      <w:r w:rsidRPr="001F0578">
        <w:t xml:space="preserve"> se verront assignés un o</w:t>
      </w:r>
      <w:r>
        <w:t xml:space="preserve">u plusieurs fichiers de type </w:t>
      </w:r>
      <w:r w:rsidRPr="00891EC8">
        <w:rPr>
          <w:rStyle w:val="Termetechnique"/>
        </w:rPr>
        <w:t>dev</w:t>
      </w:r>
      <w:r w:rsidRPr="001F0578">
        <w:t xml:space="preserve"> en fonction de leur type :</w:t>
      </w:r>
    </w:p>
    <w:p w:rsidR="003B089B" w:rsidRPr="001F0578" w:rsidRDefault="003B089B" w:rsidP="003B089B">
      <w:pPr>
        <w:pStyle w:val="Corpsdetexte"/>
        <w:numPr>
          <w:ilvl w:val="0"/>
          <w:numId w:val="6"/>
        </w:numPr>
      </w:pPr>
      <w:r w:rsidRPr="00891EC8">
        <w:rPr>
          <w:rStyle w:val="Termetechnique"/>
        </w:rPr>
        <w:t>/dev/sd[a-z]*</w:t>
      </w:r>
      <w:r w:rsidRPr="001F0578">
        <w:t xml:space="preserve"> pour les disques.</w:t>
      </w:r>
    </w:p>
    <w:p w:rsidR="003B089B" w:rsidRPr="00951CF0" w:rsidRDefault="003B089B" w:rsidP="003B089B">
      <w:pPr>
        <w:pStyle w:val="Corpsdetexte"/>
        <w:numPr>
          <w:ilvl w:val="0"/>
          <w:numId w:val="6"/>
        </w:numPr>
      </w:pPr>
      <w:r w:rsidRPr="00891EC8">
        <w:rPr>
          <w:rStyle w:val="Termetechnique"/>
        </w:rPr>
        <w:t>/dev/st[0-9]*</w:t>
      </w:r>
      <w:r w:rsidRPr="001F0578">
        <w:t xml:space="preserve"> et </w:t>
      </w:r>
      <w:r w:rsidRPr="00891EC8">
        <w:rPr>
          <w:rStyle w:val="Termetechnique"/>
        </w:rPr>
        <w:t>/dev/tape/by-id/[a-z0-9]*</w:t>
      </w:r>
      <w:r w:rsidRPr="001F0578">
        <w:t xml:space="preserve"> pour les </w:t>
      </w:r>
      <w:r>
        <w:t>lecteurs de bandes</w:t>
      </w:r>
      <w:r w:rsidRPr="001F0578">
        <w:t>.</w:t>
      </w:r>
    </w:p>
    <w:p w:rsidR="003B089B" w:rsidRPr="001F0578" w:rsidRDefault="003B089B" w:rsidP="003B089B">
      <w:pPr>
        <w:pStyle w:val="Titre4"/>
      </w:pPr>
      <w:bookmarkStart w:id="12" w:name="_Toc433712874"/>
      <w:r>
        <w:t xml:space="preserve">Avec </w:t>
      </w:r>
      <w:r w:rsidRPr="00891EC8">
        <w:rPr>
          <w:rStyle w:val="Termetechnique"/>
        </w:rPr>
        <w:t>systool</w:t>
      </w:r>
      <w:bookmarkEnd w:id="12"/>
    </w:p>
    <w:p w:rsidR="003B089B" w:rsidRDefault="003B089B" w:rsidP="003B089B">
      <w:pPr>
        <w:pStyle w:val="Corpsdetexte"/>
        <w:keepNext/>
      </w:pPr>
      <w:r w:rsidRPr="001F0578">
        <w:t>Une autre méthode plus compl</w:t>
      </w:r>
      <w:r>
        <w:t>ète passe par la commande :</w:t>
      </w:r>
    </w:p>
    <w:p w:rsidR="003B089B" w:rsidRPr="00EB2295" w:rsidRDefault="003B089B" w:rsidP="003B089B">
      <w:pPr>
        <w:pStyle w:val="Commande"/>
        <w:rPr>
          <w:lang w:val="en-US"/>
        </w:rPr>
      </w:pPr>
      <w:r w:rsidRPr="00EB2295">
        <w:rPr>
          <w:lang w:val="en-US"/>
        </w:rPr>
        <w:t xml:space="preserve">systool -b scsi </w:t>
      </w:r>
      <w:r>
        <w:rPr>
          <w:lang w:val="en-US"/>
        </w:rPr>
        <w:t>-</w:t>
      </w:r>
      <w:r w:rsidRPr="00EB2295">
        <w:rPr>
          <w:lang w:val="en-US"/>
        </w:rPr>
        <w:t>v</w:t>
      </w:r>
    </w:p>
    <w:p w:rsidR="003B089B" w:rsidRPr="003A04C5" w:rsidRDefault="003B089B" w:rsidP="003B089B">
      <w:pPr>
        <w:pStyle w:val="Corpsdetexte"/>
        <w:rPr>
          <w:lang w:val="en-US"/>
        </w:rPr>
      </w:pPr>
    </w:p>
    <w:p w:rsidR="003B089B" w:rsidRPr="00D03EAE" w:rsidRDefault="003B089B" w:rsidP="003B089B">
      <w:pPr>
        <w:pStyle w:val="Corpsdetexte"/>
        <w:keepNext/>
        <w:rPr>
          <w:lang w:val="en-US"/>
        </w:rPr>
      </w:pPr>
      <w:r w:rsidRPr="00D03EAE">
        <w:rPr>
          <w:lang w:val="en-US"/>
        </w:rPr>
        <w:lastRenderedPageBreak/>
        <w:t>Exemple :</w:t>
      </w:r>
    </w:p>
    <w:p w:rsidR="003B089B" w:rsidRDefault="003B089B" w:rsidP="003B089B">
      <w:pPr>
        <w:pStyle w:val="Commande"/>
        <w:keepNext/>
        <w:rPr>
          <w:bCs/>
          <w:lang w:val="en-GB"/>
        </w:rPr>
      </w:pPr>
      <w:r>
        <w:rPr>
          <w:lang w:val="en-GB"/>
        </w:rPr>
        <w:t xml:space="preserve"># </w:t>
      </w:r>
      <w:r>
        <w:rPr>
          <w:bCs/>
          <w:lang w:val="en-GB"/>
        </w:rPr>
        <w:t>systool -b scsi -v</w:t>
      </w:r>
    </w:p>
    <w:p w:rsidR="003B089B" w:rsidRDefault="003B089B" w:rsidP="003B089B">
      <w:pPr>
        <w:pStyle w:val="Console"/>
        <w:keepNext/>
        <w:rPr>
          <w:lang w:val="en-GB"/>
        </w:rPr>
      </w:pPr>
      <w:r>
        <w:rPr>
          <w:lang w:val="en-GB"/>
        </w:rPr>
        <w:t>Bus = "scsi"</w:t>
      </w:r>
    </w:p>
    <w:p w:rsidR="003B089B" w:rsidRDefault="003B089B" w:rsidP="003B089B">
      <w:pPr>
        <w:pStyle w:val="Console"/>
        <w:keepNext/>
        <w:rPr>
          <w:lang w:val="en-GB"/>
        </w:rPr>
      </w:pPr>
    </w:p>
    <w:p w:rsidR="003B089B" w:rsidRDefault="003B089B" w:rsidP="003B089B">
      <w:pPr>
        <w:pStyle w:val="Console"/>
        <w:keepNext/>
        <w:rPr>
          <w:lang w:val="en-GB"/>
        </w:rPr>
      </w:pPr>
      <w:r>
        <w:rPr>
          <w:lang w:val="en-GB"/>
        </w:rPr>
        <w:t xml:space="preserve">  Device = "0:0:0:0"</w:t>
      </w:r>
    </w:p>
    <w:p w:rsidR="003B089B" w:rsidRDefault="003B089B" w:rsidP="003B089B">
      <w:pPr>
        <w:pStyle w:val="Console"/>
        <w:keepNext/>
        <w:rPr>
          <w:lang w:val="en-GB"/>
        </w:rPr>
      </w:pPr>
      <w:r>
        <w:rPr>
          <w:lang w:val="en-GB"/>
        </w:rPr>
        <w:t xml:space="preserve">  Device path = "/sys/devices/pci0000:00/0000:00:03.0/0000:04:00.0/host0/target0:0:0/0:0:0:0"</w:t>
      </w:r>
    </w:p>
    <w:p w:rsidR="003B089B" w:rsidRDefault="003B089B" w:rsidP="003B089B">
      <w:pPr>
        <w:pStyle w:val="Console"/>
        <w:keepNext/>
        <w:rPr>
          <w:lang w:val="en-GB"/>
        </w:rPr>
      </w:pPr>
      <w:r>
        <w:rPr>
          <w:lang w:val="en-GB"/>
        </w:rPr>
        <w:t xml:space="preserve">    delete              = &lt;store method only&gt;</w:t>
      </w:r>
    </w:p>
    <w:p w:rsidR="003B089B" w:rsidRDefault="003B089B" w:rsidP="003B089B">
      <w:pPr>
        <w:pStyle w:val="Console"/>
        <w:keepNext/>
        <w:rPr>
          <w:lang w:val="en-GB"/>
        </w:rPr>
      </w:pPr>
      <w:r>
        <w:rPr>
          <w:lang w:val="en-GB"/>
        </w:rPr>
        <w:t xml:space="preserve">    device_blocked      = "0"</w:t>
      </w:r>
    </w:p>
    <w:p w:rsidR="003B089B" w:rsidRDefault="003B089B" w:rsidP="003B089B">
      <w:pPr>
        <w:pStyle w:val="Console"/>
        <w:keepNext/>
        <w:rPr>
          <w:lang w:val="en-GB"/>
        </w:rPr>
      </w:pPr>
      <w:r>
        <w:rPr>
          <w:lang w:val="en-GB"/>
        </w:rPr>
        <w:t xml:space="preserve">    dh_state            = "detached"</w:t>
      </w:r>
    </w:p>
    <w:p w:rsidR="003B089B" w:rsidRDefault="003B089B" w:rsidP="003B089B">
      <w:pPr>
        <w:pStyle w:val="Console"/>
        <w:keepNext/>
        <w:rPr>
          <w:lang w:val="en-GB"/>
        </w:rPr>
      </w:pPr>
      <w:r>
        <w:rPr>
          <w:lang w:val="en-GB"/>
        </w:rPr>
        <w:t xml:space="preserve">    iocounterbits       = "32"</w:t>
      </w:r>
    </w:p>
    <w:p w:rsidR="003B089B" w:rsidRDefault="003B089B" w:rsidP="003B089B">
      <w:pPr>
        <w:pStyle w:val="Console"/>
        <w:keepNext/>
        <w:rPr>
          <w:lang w:val="en-GB"/>
        </w:rPr>
      </w:pPr>
      <w:r>
        <w:rPr>
          <w:lang w:val="en-GB"/>
        </w:rPr>
        <w:t xml:space="preserve">    iodone_cnt          = "0x5559"</w:t>
      </w:r>
    </w:p>
    <w:p w:rsidR="003B089B" w:rsidRPr="00EB2295" w:rsidRDefault="003B089B" w:rsidP="003B089B">
      <w:pPr>
        <w:pStyle w:val="Console"/>
        <w:keepNext/>
        <w:rPr>
          <w:lang w:val="en-US"/>
        </w:rPr>
      </w:pPr>
      <w:r>
        <w:rPr>
          <w:lang w:val="en-GB"/>
        </w:rPr>
        <w:t xml:space="preserve">    </w:t>
      </w:r>
      <w:r w:rsidRPr="00EB2295">
        <w:rPr>
          <w:lang w:val="en-US"/>
        </w:rPr>
        <w:t>ioerr_cnt           = "0x1"</w:t>
      </w:r>
    </w:p>
    <w:p w:rsidR="003B089B" w:rsidRDefault="003B089B" w:rsidP="003B089B">
      <w:pPr>
        <w:pStyle w:val="Console"/>
        <w:keepNext/>
        <w:rPr>
          <w:lang w:val="en-GB"/>
        </w:rPr>
      </w:pPr>
      <w:r w:rsidRPr="00EB2295">
        <w:rPr>
          <w:lang w:val="en-US"/>
        </w:rPr>
        <w:t xml:space="preserve">    </w:t>
      </w:r>
      <w:r>
        <w:rPr>
          <w:lang w:val="en-GB"/>
        </w:rPr>
        <w:t>iorequest_cnt       = "0x5559"</w:t>
      </w:r>
    </w:p>
    <w:p w:rsidR="003B089B" w:rsidRDefault="003B089B" w:rsidP="003B089B">
      <w:pPr>
        <w:pStyle w:val="Console"/>
        <w:keepNext/>
        <w:rPr>
          <w:lang w:val="en-GB"/>
        </w:rPr>
      </w:pPr>
      <w:r>
        <w:rPr>
          <w:lang w:val="en-GB"/>
        </w:rPr>
        <w:t xml:space="preserve">    level               = "RAID5"</w:t>
      </w:r>
    </w:p>
    <w:p w:rsidR="003B089B" w:rsidRDefault="003B089B" w:rsidP="003B089B">
      <w:pPr>
        <w:pStyle w:val="Console"/>
        <w:keepNext/>
        <w:rPr>
          <w:lang w:val="en-GB"/>
        </w:rPr>
      </w:pPr>
      <w:r>
        <w:rPr>
          <w:lang w:val="en-GB"/>
        </w:rPr>
        <w:t xml:space="preserve">    model               = "System          "</w:t>
      </w:r>
    </w:p>
    <w:p w:rsidR="003B089B" w:rsidRDefault="003B089B" w:rsidP="003B089B">
      <w:pPr>
        <w:pStyle w:val="Console"/>
        <w:keepNext/>
        <w:rPr>
          <w:lang w:val="en-GB"/>
        </w:rPr>
      </w:pPr>
      <w:r>
        <w:rPr>
          <w:lang w:val="en-GB"/>
        </w:rPr>
        <w:t xml:space="preserve">    queue_depth         = "79"</w:t>
      </w:r>
    </w:p>
    <w:p w:rsidR="003B089B" w:rsidRDefault="003B089B" w:rsidP="003B089B">
      <w:pPr>
        <w:pStyle w:val="Console"/>
        <w:keepNext/>
        <w:rPr>
          <w:lang w:val="en-GB"/>
        </w:rPr>
      </w:pPr>
      <w:r>
        <w:rPr>
          <w:lang w:val="en-GB"/>
        </w:rPr>
        <w:t xml:space="preserve">    queue_type          = "ordered"</w:t>
      </w:r>
    </w:p>
    <w:p w:rsidR="003B089B" w:rsidRDefault="003B089B" w:rsidP="003B089B">
      <w:pPr>
        <w:pStyle w:val="Console"/>
        <w:keepNext/>
        <w:rPr>
          <w:lang w:val="en-GB"/>
        </w:rPr>
      </w:pPr>
      <w:r>
        <w:rPr>
          <w:lang w:val="en-GB"/>
        </w:rPr>
        <w:t xml:space="preserve">    rescan              = &lt;store method only&gt;</w:t>
      </w:r>
    </w:p>
    <w:p w:rsidR="003B089B" w:rsidRDefault="003B089B" w:rsidP="003B089B">
      <w:pPr>
        <w:pStyle w:val="Console"/>
        <w:keepNext/>
        <w:rPr>
          <w:lang w:val="en-GB"/>
        </w:rPr>
      </w:pPr>
      <w:r>
        <w:rPr>
          <w:lang w:val="en-GB"/>
        </w:rPr>
        <w:t xml:space="preserve">    rev                 = "V1.0"</w:t>
      </w:r>
    </w:p>
    <w:p w:rsidR="003B089B" w:rsidRDefault="003B089B" w:rsidP="003B089B">
      <w:pPr>
        <w:pStyle w:val="Console"/>
        <w:keepNext/>
        <w:rPr>
          <w:lang w:val="en-GB"/>
        </w:rPr>
      </w:pPr>
      <w:r>
        <w:rPr>
          <w:lang w:val="en-GB"/>
        </w:rPr>
        <w:t xml:space="preserve">    scsi_level          = "3"</w:t>
      </w:r>
    </w:p>
    <w:p w:rsidR="003B089B" w:rsidRDefault="003B089B" w:rsidP="003B089B">
      <w:pPr>
        <w:pStyle w:val="Console"/>
        <w:keepNext/>
        <w:rPr>
          <w:lang w:val="en-GB"/>
        </w:rPr>
      </w:pPr>
      <w:r>
        <w:rPr>
          <w:lang w:val="en-GB"/>
        </w:rPr>
        <w:t xml:space="preserve">    state               = "running"</w:t>
      </w:r>
    </w:p>
    <w:p w:rsidR="003B089B" w:rsidRDefault="003B089B" w:rsidP="003B089B">
      <w:pPr>
        <w:pStyle w:val="Console"/>
        <w:keepNext/>
        <w:rPr>
          <w:lang w:val="en-GB"/>
        </w:rPr>
      </w:pPr>
      <w:r>
        <w:rPr>
          <w:lang w:val="en-GB"/>
        </w:rPr>
        <w:t xml:space="preserve">    timeout             = "60"</w:t>
      </w:r>
    </w:p>
    <w:p w:rsidR="003B089B" w:rsidRDefault="003B089B" w:rsidP="003B089B">
      <w:pPr>
        <w:pStyle w:val="Console"/>
        <w:keepNext/>
        <w:rPr>
          <w:lang w:val="en-GB"/>
        </w:rPr>
      </w:pPr>
      <w:r>
        <w:rPr>
          <w:lang w:val="en-GB"/>
        </w:rPr>
        <w:t xml:space="preserve">    type                = "0"</w:t>
      </w:r>
    </w:p>
    <w:p w:rsidR="003B089B" w:rsidRDefault="003B089B" w:rsidP="003B089B">
      <w:pPr>
        <w:pStyle w:val="Console"/>
        <w:keepNext/>
        <w:rPr>
          <w:lang w:val="en-GB"/>
        </w:rPr>
      </w:pPr>
      <w:r>
        <w:rPr>
          <w:lang w:val="en-GB"/>
        </w:rPr>
        <w:t xml:space="preserve">    uevent              = &lt;store method only&gt;</w:t>
      </w:r>
    </w:p>
    <w:p w:rsidR="003B089B" w:rsidRDefault="003B089B" w:rsidP="003B089B">
      <w:pPr>
        <w:pStyle w:val="Console"/>
        <w:keepNext/>
      </w:pPr>
      <w:r w:rsidRPr="00EB2295">
        <w:rPr>
          <w:lang w:val="en-US"/>
        </w:rPr>
        <w:t xml:space="preserve">    </w:t>
      </w:r>
      <w:r>
        <w:t>vendor              = "ServeRA "</w:t>
      </w:r>
    </w:p>
    <w:p w:rsidR="003B089B" w:rsidRDefault="003B089B" w:rsidP="003B089B">
      <w:pPr>
        <w:pStyle w:val="Contenudetableau"/>
        <w:suppressLineNumbers w:val="0"/>
        <w:rPr>
          <w:lang w:val="en-GB"/>
        </w:rPr>
      </w:pPr>
    </w:p>
    <w:p w:rsidR="003B089B" w:rsidRDefault="003B089B" w:rsidP="003B089B">
      <w:pPr>
        <w:pStyle w:val="Titre4"/>
      </w:pPr>
      <w:bookmarkStart w:id="13" w:name="_Toc433712875"/>
      <w:r>
        <w:lastRenderedPageBreak/>
        <w:t xml:space="preserve">Avec </w:t>
      </w:r>
      <w:r w:rsidRPr="00891EC8">
        <w:rPr>
          <w:rStyle w:val="Termetechnique"/>
        </w:rPr>
        <w:t>xpinfo</w:t>
      </w:r>
      <w:bookmarkEnd w:id="13"/>
    </w:p>
    <w:p w:rsidR="003B089B" w:rsidRDefault="003B089B" w:rsidP="003B089B">
      <w:pPr>
        <w:pStyle w:val="Corpsdetexte"/>
        <w:keepNext/>
      </w:pPr>
      <w:r>
        <w:t xml:space="preserve">La commande </w:t>
      </w:r>
      <w:r w:rsidRPr="00891EC8">
        <w:rPr>
          <w:rStyle w:val="Termetechnique"/>
        </w:rPr>
        <w:t>xpinfo</w:t>
      </w:r>
      <w:r>
        <w:t xml:space="preserve"> joue le même rôle pour les baies </w:t>
      </w:r>
      <w:r w:rsidRPr="00C8222E">
        <w:rPr>
          <w:noProof/>
        </w:rPr>
        <w:t>HP StorageWorks XP</w:t>
      </w:r>
      <w:r>
        <w:t>.</w:t>
      </w:r>
    </w:p>
    <w:p w:rsidR="003B089B" w:rsidRDefault="003B089B" w:rsidP="003B089B">
      <w:pPr>
        <w:pStyle w:val="Commande"/>
        <w:keepNext/>
        <w:rPr>
          <w:lang w:val="en-GB"/>
        </w:rPr>
      </w:pPr>
      <w:r>
        <w:rPr>
          <w:lang w:val="en-GB"/>
        </w:rPr>
        <w:t xml:space="preserve"># </w:t>
      </w:r>
      <w:r>
        <w:rPr>
          <w:bCs/>
          <w:lang w:val="en-GB"/>
        </w:rPr>
        <w:t>xpinfo</w:t>
      </w:r>
      <w:r>
        <w:rPr>
          <w:lang w:val="en-GB"/>
        </w:rPr>
        <w:t xml:space="preserve"> </w:t>
      </w:r>
    </w:p>
    <w:p w:rsidR="003B089B" w:rsidRDefault="003B089B" w:rsidP="003B089B">
      <w:pPr>
        <w:pStyle w:val="Console"/>
        <w:keepNext/>
        <w:rPr>
          <w:lang w:val="en-GB"/>
        </w:rPr>
      </w:pPr>
      <w:r>
        <w:rPr>
          <w:lang w:val="en-GB"/>
        </w:rPr>
        <w:t>Device File : /dev/sdd                                 Model : XP24000</w:t>
      </w:r>
    </w:p>
    <w:p w:rsidR="003B089B" w:rsidRDefault="003B089B" w:rsidP="003B089B">
      <w:pPr>
        <w:pStyle w:val="Console"/>
        <w:keepNext/>
        <w:rPr>
          <w:lang w:val="en-GB"/>
        </w:rPr>
      </w:pPr>
      <w:r>
        <w:rPr>
          <w:lang w:val="en-GB"/>
        </w:rPr>
        <w:t xml:space="preserve">       Port : CL4H                                  Serial # : 00075638</w:t>
      </w:r>
    </w:p>
    <w:p w:rsidR="003B089B" w:rsidRDefault="003B089B" w:rsidP="003B089B">
      <w:pPr>
        <w:pStyle w:val="Console"/>
        <w:keepNext/>
        <w:rPr>
          <w:lang w:val="en-GB"/>
        </w:rPr>
      </w:pPr>
      <w:r>
        <w:rPr>
          <w:lang w:val="en-GB"/>
        </w:rPr>
        <w:t>Host Target : 00                                    Code Rev : 6006</w:t>
      </w:r>
    </w:p>
    <w:p w:rsidR="003B089B" w:rsidRDefault="003B089B" w:rsidP="003B089B">
      <w:pPr>
        <w:pStyle w:val="Console"/>
        <w:keepNext/>
        <w:rPr>
          <w:lang w:val="en-GB"/>
        </w:rPr>
      </w:pPr>
      <w:r>
        <w:rPr>
          <w:lang w:val="en-GB"/>
        </w:rPr>
        <w:t xml:space="preserve">  Array LUN : 00                                   Subsystem : 000d</w:t>
      </w:r>
    </w:p>
    <w:p w:rsidR="003B089B" w:rsidRDefault="003B089B" w:rsidP="003B089B">
      <w:pPr>
        <w:pStyle w:val="Console"/>
        <w:keepNext/>
        <w:rPr>
          <w:lang w:val="en-GB"/>
        </w:rPr>
      </w:pPr>
      <w:r>
        <w:rPr>
          <w:lang w:val="en-GB"/>
        </w:rPr>
        <w:t xml:space="preserve">    CU:LDev : 09:1a                                 CT Group : ---</w:t>
      </w:r>
    </w:p>
    <w:p w:rsidR="003B089B" w:rsidRDefault="003B089B" w:rsidP="003B089B">
      <w:pPr>
        <w:pStyle w:val="Console"/>
        <w:keepNext/>
        <w:rPr>
          <w:lang w:val="en-GB"/>
        </w:rPr>
      </w:pPr>
      <w:r>
        <w:rPr>
          <w:lang w:val="en-GB"/>
        </w:rPr>
        <w:t xml:space="preserve">       Type : OPEN-V                               CA Volume : SMPL</w:t>
      </w:r>
    </w:p>
    <w:p w:rsidR="003B089B" w:rsidRPr="00951CF0" w:rsidRDefault="003B089B" w:rsidP="003B089B">
      <w:pPr>
        <w:pStyle w:val="Console"/>
        <w:keepNext/>
        <w:rPr>
          <w:lang w:val="de-AT"/>
        </w:rPr>
      </w:pPr>
      <w:r>
        <w:rPr>
          <w:lang w:val="en-GB"/>
        </w:rPr>
        <w:t xml:space="preserve">       </w:t>
      </w:r>
      <w:r w:rsidRPr="00951CF0">
        <w:rPr>
          <w:lang w:val="de-AT"/>
        </w:rPr>
        <w:t>Size : 59849 MB                            BC0 (MU#0) : SMPL</w:t>
      </w:r>
    </w:p>
    <w:p w:rsidR="003B089B" w:rsidRDefault="003B089B" w:rsidP="003B089B">
      <w:pPr>
        <w:pStyle w:val="Console"/>
        <w:keepNext/>
        <w:rPr>
          <w:lang w:val="de-DE"/>
        </w:rPr>
      </w:pPr>
      <w:r w:rsidRPr="00951CF0">
        <w:rPr>
          <w:lang w:val="de-AT"/>
        </w:rPr>
        <w:t xml:space="preserve">       </w:t>
      </w:r>
      <w:r>
        <w:rPr>
          <w:lang w:val="de-DE"/>
        </w:rPr>
        <w:t>ALPA : 75                                  BC1 (MU#1) : SMPL</w:t>
      </w:r>
    </w:p>
    <w:p w:rsidR="003B089B" w:rsidRDefault="003B089B" w:rsidP="003B089B">
      <w:pPr>
        <w:pStyle w:val="Console"/>
        <w:keepNext/>
        <w:rPr>
          <w:lang w:val="nl-NL"/>
        </w:rPr>
      </w:pPr>
      <w:r>
        <w:rPr>
          <w:lang w:val="de-DE"/>
        </w:rPr>
        <w:t xml:space="preserve">    </w:t>
      </w:r>
      <w:r>
        <w:rPr>
          <w:lang w:val="nl-NL"/>
        </w:rPr>
        <w:t>Loop Id : 3d                                  BC2 (MU#2) : SMPL</w:t>
      </w:r>
    </w:p>
    <w:p w:rsidR="003B089B" w:rsidRDefault="003B089B" w:rsidP="003B089B">
      <w:pPr>
        <w:pStyle w:val="Console"/>
        <w:keepNext/>
        <w:rPr>
          <w:lang w:val="en-GB"/>
        </w:rPr>
      </w:pPr>
      <w:r>
        <w:rPr>
          <w:lang w:val="nl-NL"/>
        </w:rPr>
        <w:t xml:space="preserve">    </w:t>
      </w:r>
      <w:r>
        <w:rPr>
          <w:lang w:val="en-GB"/>
        </w:rPr>
        <w:t xml:space="preserve">SCSI Id : ---                                </w:t>
      </w:r>
    </w:p>
    <w:p w:rsidR="003B089B" w:rsidRDefault="003B089B" w:rsidP="003B089B">
      <w:pPr>
        <w:pStyle w:val="Console"/>
        <w:keepNext/>
        <w:rPr>
          <w:lang w:val="en-GB"/>
        </w:rPr>
      </w:pPr>
      <w:r>
        <w:rPr>
          <w:lang w:val="en-GB"/>
        </w:rPr>
        <w:t xml:space="preserve"> RAID Level : TPVOL                               RAID Type  : ---</w:t>
      </w:r>
    </w:p>
    <w:p w:rsidR="003B089B" w:rsidRDefault="003B089B" w:rsidP="003B089B">
      <w:pPr>
        <w:pStyle w:val="Console"/>
        <w:keepNext/>
        <w:rPr>
          <w:lang w:val="en-GB"/>
        </w:rPr>
      </w:pPr>
      <w:r>
        <w:rPr>
          <w:lang w:val="en-GB"/>
        </w:rPr>
        <w:t xml:space="preserve"> RAID Group : ---                                   ACP Pair : ---</w:t>
      </w:r>
    </w:p>
    <w:p w:rsidR="003B089B" w:rsidRDefault="003B089B" w:rsidP="003B089B">
      <w:pPr>
        <w:pStyle w:val="Console"/>
        <w:keepNext/>
        <w:rPr>
          <w:lang w:val="en-GB"/>
        </w:rPr>
      </w:pPr>
      <w:r>
        <w:rPr>
          <w:lang w:val="en-GB"/>
        </w:rPr>
        <w:t xml:space="preserve"> Disk Mechs : ---     ---     ---     ---     </w:t>
      </w:r>
    </w:p>
    <w:p w:rsidR="003B089B" w:rsidRPr="00951CF0" w:rsidRDefault="003B089B" w:rsidP="003B089B">
      <w:pPr>
        <w:pStyle w:val="Console"/>
        <w:keepNext/>
      </w:pPr>
      <w:r>
        <w:rPr>
          <w:lang w:val="en-GB"/>
        </w:rPr>
        <w:t xml:space="preserve">     </w:t>
      </w:r>
      <w:r w:rsidRPr="00951CF0">
        <w:t>FC-LUN : 000127760000091a                      Port WWN : 50060e8015277637</w:t>
      </w:r>
    </w:p>
    <w:p w:rsidR="003B089B" w:rsidRPr="00951CF0" w:rsidRDefault="003B089B" w:rsidP="003B089B">
      <w:pPr>
        <w:pStyle w:val="Console"/>
        <w:keepNext/>
      </w:pPr>
      <w:r w:rsidRPr="00951CF0">
        <w:t>HBA Node WWN: 200000e08b9b5adf                   HBA Port WWN: 210000e08b9b5adf</w:t>
      </w:r>
    </w:p>
    <w:p w:rsidR="003B089B" w:rsidRDefault="003B089B" w:rsidP="003B089B">
      <w:pPr>
        <w:pStyle w:val="Console"/>
        <w:keepNext/>
        <w:rPr>
          <w:lang w:val="nl-NL"/>
        </w:rPr>
      </w:pPr>
      <w:r w:rsidRPr="00951CF0">
        <w:t xml:space="preserve"> </w:t>
      </w:r>
      <w:r>
        <w:rPr>
          <w:lang w:val="nl-NL"/>
        </w:rPr>
        <w:t>Vol Group  : ---                                Vol Manager : ---</w:t>
      </w:r>
    </w:p>
    <w:p w:rsidR="003B089B" w:rsidRDefault="003B089B" w:rsidP="003B089B">
      <w:pPr>
        <w:pStyle w:val="Console"/>
        <w:keepNext/>
        <w:rPr>
          <w:lang w:val="en-GB"/>
        </w:rPr>
      </w:pPr>
      <w:r>
        <w:rPr>
          <w:lang w:val="en-GB"/>
        </w:rPr>
        <w:t>Mount Points: ---</w:t>
      </w:r>
    </w:p>
    <w:p w:rsidR="003B089B" w:rsidRDefault="003B089B" w:rsidP="003B089B">
      <w:pPr>
        <w:pStyle w:val="Console"/>
        <w:keepNext/>
        <w:rPr>
          <w:lang w:val="en-GB"/>
        </w:rPr>
      </w:pPr>
      <w:r>
        <w:rPr>
          <w:lang w:val="en-GB"/>
        </w:rPr>
        <w:t xml:space="preserve">  DMP Paths : ---                                </w:t>
      </w:r>
    </w:p>
    <w:p w:rsidR="003B089B" w:rsidRPr="00951CF0" w:rsidRDefault="003B089B" w:rsidP="003B089B">
      <w:pPr>
        <w:pStyle w:val="Console"/>
        <w:keepNext/>
        <w:rPr>
          <w:lang w:val="en-GB"/>
        </w:rPr>
      </w:pPr>
      <w:r>
        <w:rPr>
          <w:lang w:val="en-GB"/>
        </w:rPr>
        <w:t xml:space="preserve">  </w:t>
      </w:r>
      <w:r w:rsidRPr="00951CF0">
        <w:rPr>
          <w:lang w:val="en-GB"/>
        </w:rPr>
        <w:t>SLPR : 0                                         CLPR : 0</w:t>
      </w:r>
    </w:p>
    <w:p w:rsidR="003B089B" w:rsidRPr="00951CF0" w:rsidRDefault="003B089B" w:rsidP="003B089B">
      <w:pPr>
        <w:pStyle w:val="Console"/>
        <w:keepNext/>
        <w:rPr>
          <w:lang w:val="en-GB"/>
        </w:rPr>
      </w:pPr>
    </w:p>
    <w:p w:rsidR="003B089B" w:rsidRPr="00951CF0" w:rsidRDefault="003B089B" w:rsidP="003B089B">
      <w:pPr>
        <w:pStyle w:val="Console"/>
        <w:keepNext/>
        <w:rPr>
          <w:lang w:val="en-GB"/>
        </w:rPr>
      </w:pPr>
      <w:r w:rsidRPr="00951CF0">
        <w:rPr>
          <w:lang w:val="en-GB"/>
        </w:rPr>
        <w:t>Device File : /dev/sde                                 Model : XP24000</w:t>
      </w:r>
    </w:p>
    <w:p w:rsidR="003B089B" w:rsidRPr="00951CF0" w:rsidRDefault="003B089B" w:rsidP="003B089B">
      <w:pPr>
        <w:pStyle w:val="Console"/>
        <w:keepNext/>
        <w:rPr>
          <w:lang w:val="en-GB"/>
        </w:rPr>
      </w:pPr>
      <w:r w:rsidRPr="00951CF0">
        <w:rPr>
          <w:lang w:val="en-GB"/>
        </w:rPr>
        <w:t xml:space="preserve">       Port : CL1B                                  Serial # : 00075638</w:t>
      </w:r>
    </w:p>
    <w:p w:rsidR="003B089B" w:rsidRDefault="003B089B" w:rsidP="003B089B">
      <w:pPr>
        <w:pStyle w:val="Console"/>
        <w:keepNext/>
        <w:rPr>
          <w:lang w:val="en-GB"/>
        </w:rPr>
      </w:pPr>
      <w:r>
        <w:rPr>
          <w:lang w:val="en-GB"/>
        </w:rPr>
        <w:t>Host Target : 00                                    Code Rev : 6006</w:t>
      </w:r>
    </w:p>
    <w:p w:rsidR="003B089B" w:rsidRDefault="003B089B" w:rsidP="003B089B">
      <w:pPr>
        <w:pStyle w:val="Console"/>
        <w:keepNext/>
        <w:rPr>
          <w:lang w:val="en-GB"/>
        </w:rPr>
      </w:pPr>
      <w:r>
        <w:rPr>
          <w:lang w:val="en-GB"/>
        </w:rPr>
        <w:t xml:space="preserve">  Array LUN : 00                                   Subsystem : 000d</w:t>
      </w:r>
    </w:p>
    <w:p w:rsidR="003B089B" w:rsidRDefault="003B089B" w:rsidP="003B089B">
      <w:pPr>
        <w:pStyle w:val="Console"/>
        <w:keepNext/>
        <w:rPr>
          <w:lang w:val="en-GB"/>
        </w:rPr>
      </w:pPr>
      <w:r>
        <w:rPr>
          <w:lang w:val="en-GB"/>
        </w:rPr>
        <w:t xml:space="preserve">    CU:LDev : 09:1a                                 CT Group : ---</w:t>
      </w:r>
    </w:p>
    <w:p w:rsidR="003B089B" w:rsidRDefault="003B089B" w:rsidP="003B089B">
      <w:pPr>
        <w:pStyle w:val="Console"/>
        <w:keepNext/>
        <w:rPr>
          <w:lang w:val="en-GB"/>
        </w:rPr>
      </w:pPr>
      <w:r>
        <w:rPr>
          <w:lang w:val="en-GB"/>
        </w:rPr>
        <w:t xml:space="preserve">       Type : OPEN-V                               CA Volume : SMPL</w:t>
      </w:r>
    </w:p>
    <w:p w:rsidR="003B089B" w:rsidRPr="00951CF0" w:rsidRDefault="003B089B" w:rsidP="003B089B">
      <w:pPr>
        <w:pStyle w:val="Console"/>
        <w:keepNext/>
        <w:rPr>
          <w:lang w:val="de-AT"/>
        </w:rPr>
      </w:pPr>
      <w:r>
        <w:rPr>
          <w:lang w:val="en-GB"/>
        </w:rPr>
        <w:t xml:space="preserve">       </w:t>
      </w:r>
      <w:r w:rsidRPr="00951CF0">
        <w:rPr>
          <w:lang w:val="de-AT"/>
        </w:rPr>
        <w:t>Size : 59849 MB                            BC0 (MU#0) : SMPL</w:t>
      </w:r>
    </w:p>
    <w:p w:rsidR="003B089B" w:rsidRDefault="003B089B" w:rsidP="003B089B">
      <w:pPr>
        <w:pStyle w:val="Console"/>
        <w:keepNext/>
        <w:rPr>
          <w:lang w:val="de-DE"/>
        </w:rPr>
      </w:pPr>
      <w:r w:rsidRPr="00951CF0">
        <w:rPr>
          <w:lang w:val="de-AT"/>
        </w:rPr>
        <w:t xml:space="preserve">       </w:t>
      </w:r>
      <w:r>
        <w:rPr>
          <w:lang w:val="de-DE"/>
        </w:rPr>
        <w:t>ALPA : e1                                  BC1 (MU#1) : SMPL</w:t>
      </w:r>
    </w:p>
    <w:p w:rsidR="003B089B" w:rsidRDefault="003B089B" w:rsidP="003B089B">
      <w:pPr>
        <w:pStyle w:val="Console"/>
        <w:keepNext/>
        <w:rPr>
          <w:lang w:val="nl-NL"/>
        </w:rPr>
      </w:pPr>
      <w:r>
        <w:rPr>
          <w:lang w:val="de-DE"/>
        </w:rPr>
        <w:t xml:space="preserve">    </w:t>
      </w:r>
      <w:r>
        <w:rPr>
          <w:lang w:val="nl-NL"/>
        </w:rPr>
        <w:t>Loop Id : 04                                  BC2 (MU#2) : SMPL</w:t>
      </w:r>
    </w:p>
    <w:p w:rsidR="003B089B" w:rsidRDefault="003B089B" w:rsidP="003B089B">
      <w:pPr>
        <w:pStyle w:val="Console"/>
        <w:keepNext/>
        <w:rPr>
          <w:lang w:val="en-GB"/>
        </w:rPr>
      </w:pPr>
      <w:r>
        <w:rPr>
          <w:lang w:val="nl-NL"/>
        </w:rPr>
        <w:t xml:space="preserve">    </w:t>
      </w:r>
      <w:r>
        <w:rPr>
          <w:lang w:val="en-GB"/>
        </w:rPr>
        <w:t xml:space="preserve">SCSI Id : ---                                </w:t>
      </w:r>
    </w:p>
    <w:p w:rsidR="003B089B" w:rsidRDefault="003B089B" w:rsidP="003B089B">
      <w:pPr>
        <w:pStyle w:val="Console"/>
        <w:keepNext/>
        <w:rPr>
          <w:lang w:val="en-GB"/>
        </w:rPr>
      </w:pPr>
      <w:r>
        <w:rPr>
          <w:lang w:val="en-GB"/>
        </w:rPr>
        <w:t xml:space="preserve"> RAID Level : TPVOL                               RAID Type  : ---</w:t>
      </w:r>
    </w:p>
    <w:p w:rsidR="003B089B" w:rsidRDefault="003B089B" w:rsidP="003B089B">
      <w:pPr>
        <w:pStyle w:val="Console"/>
        <w:keepNext/>
        <w:rPr>
          <w:lang w:val="en-GB"/>
        </w:rPr>
      </w:pPr>
      <w:r>
        <w:rPr>
          <w:lang w:val="en-GB"/>
        </w:rPr>
        <w:t xml:space="preserve"> RAID Group : ---                                   ACP Pair : ---</w:t>
      </w:r>
    </w:p>
    <w:p w:rsidR="003B089B" w:rsidRPr="00951CF0" w:rsidRDefault="003B089B" w:rsidP="003B089B">
      <w:pPr>
        <w:pStyle w:val="Console"/>
        <w:keepNext/>
        <w:rPr>
          <w:lang w:val="en-US"/>
        </w:rPr>
      </w:pPr>
      <w:r>
        <w:rPr>
          <w:lang w:val="en-GB"/>
        </w:rPr>
        <w:t xml:space="preserve"> </w:t>
      </w:r>
      <w:r w:rsidRPr="00951CF0">
        <w:rPr>
          <w:lang w:val="en-US"/>
        </w:rPr>
        <w:t xml:space="preserve">Disk Mechs : ---     ---     ---     ---     </w:t>
      </w:r>
    </w:p>
    <w:p w:rsidR="003B089B" w:rsidRPr="00951CF0" w:rsidRDefault="003B089B" w:rsidP="003B089B">
      <w:pPr>
        <w:pStyle w:val="Console"/>
        <w:keepNext/>
      </w:pPr>
      <w:r w:rsidRPr="00951CF0">
        <w:rPr>
          <w:lang w:val="en-US"/>
        </w:rPr>
        <w:t xml:space="preserve">     </w:t>
      </w:r>
      <w:r w:rsidRPr="00951CF0">
        <w:t>FC-LUN : 000127760000091a                      Port WWN : 50060e8015277601</w:t>
      </w:r>
    </w:p>
    <w:p w:rsidR="003B089B" w:rsidRDefault="003B089B" w:rsidP="003B089B">
      <w:pPr>
        <w:pStyle w:val="Console"/>
        <w:keepNext/>
        <w:rPr>
          <w:lang w:val="de-DE"/>
        </w:rPr>
      </w:pPr>
      <w:r>
        <w:rPr>
          <w:lang w:val="de-DE"/>
        </w:rPr>
        <w:t>HBA Node WWN: 200000e08b9b22e2                   HBA Port WWN: 210000e08b9b22e2</w:t>
      </w:r>
    </w:p>
    <w:p w:rsidR="003B089B" w:rsidRDefault="003B089B" w:rsidP="003B089B">
      <w:pPr>
        <w:pStyle w:val="Console"/>
        <w:keepNext/>
        <w:rPr>
          <w:lang w:val="nl-NL"/>
        </w:rPr>
      </w:pPr>
      <w:r>
        <w:rPr>
          <w:lang w:val="de-DE"/>
        </w:rPr>
        <w:t xml:space="preserve"> </w:t>
      </w:r>
      <w:r>
        <w:rPr>
          <w:lang w:val="nl-NL"/>
        </w:rPr>
        <w:t>Vol Group  : ---                                Vol Manager : ---</w:t>
      </w:r>
    </w:p>
    <w:p w:rsidR="003B089B" w:rsidRDefault="003B089B" w:rsidP="003B089B">
      <w:pPr>
        <w:pStyle w:val="Console"/>
        <w:keepNext/>
        <w:rPr>
          <w:lang w:val="en-GB"/>
        </w:rPr>
      </w:pPr>
      <w:r>
        <w:rPr>
          <w:lang w:val="en-GB"/>
        </w:rPr>
        <w:t>Mount Points: ---</w:t>
      </w:r>
    </w:p>
    <w:p w:rsidR="003B089B" w:rsidRPr="004A4CC6" w:rsidRDefault="003B089B" w:rsidP="003B089B">
      <w:pPr>
        <w:pStyle w:val="Console"/>
        <w:keepNext/>
      </w:pPr>
      <w:r>
        <w:rPr>
          <w:lang w:val="en-GB"/>
        </w:rPr>
        <w:t xml:space="preserve">  </w:t>
      </w:r>
      <w:r w:rsidRPr="004A4CC6">
        <w:t xml:space="preserve">DMP Paths : ---                                </w:t>
      </w:r>
    </w:p>
    <w:p w:rsidR="003B089B" w:rsidRDefault="003B089B" w:rsidP="003B089B">
      <w:pPr>
        <w:pStyle w:val="Console"/>
      </w:pPr>
      <w:r w:rsidRPr="004A4CC6">
        <w:t xml:space="preserve">  </w:t>
      </w:r>
      <w:r>
        <w:t>SLPR : 0                                         CLPR : 0</w:t>
      </w:r>
    </w:p>
    <w:p w:rsidR="003B089B" w:rsidRDefault="003B089B" w:rsidP="003B089B">
      <w:pPr>
        <w:pStyle w:val="Titre4"/>
        <w:ind w:left="862" w:hanging="862"/>
      </w:pPr>
      <w:bookmarkStart w:id="14" w:name="_Toc433712876"/>
      <w:r>
        <w:lastRenderedPageBreak/>
        <w:t>Avec inqraid</w:t>
      </w:r>
      <w:bookmarkEnd w:id="14"/>
    </w:p>
    <w:p w:rsidR="003B089B" w:rsidRPr="00A85F2D" w:rsidRDefault="003B089B" w:rsidP="003B089B">
      <w:pPr>
        <w:pStyle w:val="Corpsdetexte"/>
        <w:keepNext/>
      </w:pPr>
      <w:r>
        <w:t xml:space="preserve">Il permet de récupérer des informations sur le </w:t>
      </w:r>
      <w:r w:rsidRPr="00A85F2D">
        <w:rPr>
          <w:rStyle w:val="Termetechnique"/>
        </w:rPr>
        <w:t>thin provisioning</w:t>
      </w:r>
      <w:r>
        <w:t xml:space="preserve"> sur les baies HP.</w:t>
      </w:r>
    </w:p>
    <w:p w:rsidR="003B089B" w:rsidRPr="004A4CC6" w:rsidRDefault="003B089B" w:rsidP="003B089B">
      <w:pPr>
        <w:pStyle w:val="Commande"/>
        <w:keepNext/>
        <w:widowControl w:val="0"/>
        <w:rPr>
          <w:lang w:val="en-US"/>
        </w:rPr>
      </w:pPr>
      <w:r w:rsidRPr="004A4CC6">
        <w:rPr>
          <w:lang w:val="en-US"/>
        </w:rPr>
        <w:t># ls /dev/sd* | inqraid -CLI -sort -fx</w:t>
      </w:r>
    </w:p>
    <w:p w:rsidR="003B089B" w:rsidRPr="004A4CC6" w:rsidRDefault="003B089B" w:rsidP="003B089B">
      <w:pPr>
        <w:pStyle w:val="Console"/>
        <w:keepNext/>
        <w:widowControl w:val="0"/>
        <w:rPr>
          <w:kern w:val="0"/>
          <w:lang w:val="en-US"/>
        </w:rPr>
      </w:pPr>
      <w:r w:rsidRPr="004A4CC6">
        <w:rPr>
          <w:kern w:val="0"/>
          <w:lang w:val="en-US"/>
        </w:rPr>
        <w:t>DEVICE_FILE     PORT    SERIAL  LDEV CTG  C/B/12  SSID R:Group PRODUCT_ID</w:t>
      </w:r>
    </w:p>
    <w:p w:rsidR="003B089B" w:rsidRPr="004A4CC6" w:rsidRDefault="003B089B" w:rsidP="003B089B">
      <w:pPr>
        <w:pStyle w:val="Console"/>
        <w:keepNext/>
        <w:widowControl w:val="0"/>
        <w:rPr>
          <w:kern w:val="0"/>
          <w:lang w:val="en-US"/>
        </w:rPr>
      </w:pPr>
      <w:r w:rsidRPr="004A4CC6">
        <w:rPr>
          <w:kern w:val="0"/>
          <w:lang w:val="en-US"/>
        </w:rPr>
        <w:t xml:space="preserve">sdk             </w:t>
      </w:r>
      <w:r w:rsidRPr="004A4CC6">
        <w:rPr>
          <w:kern w:val="0"/>
          <w:lang w:val="en-US"/>
        </w:rPr>
        <w:tab/>
        <w:t>CL3-B     75638      49B      -         s/s/ss    0008  A:00020  OPEN-V</w:t>
      </w:r>
    </w:p>
    <w:p w:rsidR="003B089B" w:rsidRPr="004A4CC6" w:rsidRDefault="003B089B" w:rsidP="003B089B">
      <w:pPr>
        <w:pStyle w:val="Console"/>
        <w:keepNext/>
        <w:widowControl w:val="0"/>
        <w:rPr>
          <w:kern w:val="0"/>
          <w:lang w:val="en-US"/>
        </w:rPr>
      </w:pPr>
      <w:r w:rsidRPr="004A4CC6">
        <w:rPr>
          <w:kern w:val="0"/>
          <w:lang w:val="en-US"/>
        </w:rPr>
        <w:t xml:space="preserve">sdw             </w:t>
      </w:r>
      <w:r w:rsidRPr="004A4CC6">
        <w:rPr>
          <w:kern w:val="0"/>
          <w:lang w:val="en-US"/>
        </w:rPr>
        <w:tab/>
        <w:t>CL4-B     75638      49B      -         s/s/ss    0008  A:00020  OPEN-V</w:t>
      </w:r>
    </w:p>
    <w:p w:rsidR="003B089B" w:rsidRPr="004A4CC6" w:rsidRDefault="003B089B" w:rsidP="003B089B">
      <w:pPr>
        <w:pStyle w:val="Console"/>
        <w:keepNext/>
        <w:widowControl w:val="0"/>
        <w:rPr>
          <w:kern w:val="0"/>
          <w:lang w:val="en-US"/>
        </w:rPr>
      </w:pPr>
      <w:r w:rsidRPr="004A4CC6">
        <w:rPr>
          <w:kern w:val="0"/>
          <w:lang w:val="en-US"/>
        </w:rPr>
        <w:t xml:space="preserve">sdi             </w:t>
      </w:r>
      <w:r w:rsidRPr="004A4CC6">
        <w:rPr>
          <w:kern w:val="0"/>
          <w:lang w:val="en-US"/>
        </w:rPr>
        <w:tab/>
        <w:t>CL1-B     75638      49C      -         s/s/ss    0008  A:00020  OPEN-V</w:t>
      </w:r>
    </w:p>
    <w:p w:rsidR="003B089B" w:rsidRPr="004A4CC6" w:rsidRDefault="003B089B" w:rsidP="003B089B">
      <w:pPr>
        <w:pStyle w:val="Console"/>
        <w:keepNext/>
        <w:widowControl w:val="0"/>
        <w:rPr>
          <w:kern w:val="0"/>
          <w:lang w:val="en-US"/>
        </w:rPr>
      </w:pPr>
      <w:r w:rsidRPr="004A4CC6">
        <w:rPr>
          <w:kern w:val="0"/>
          <w:lang w:val="en-US"/>
        </w:rPr>
        <w:t xml:space="preserve">sdu             </w:t>
      </w:r>
      <w:r w:rsidRPr="004A4CC6">
        <w:rPr>
          <w:kern w:val="0"/>
          <w:lang w:val="en-US"/>
        </w:rPr>
        <w:tab/>
        <w:t>CL2-B     75638      49C      -         s/s/ss    0008  A:00020  OPEN-V</w:t>
      </w:r>
    </w:p>
    <w:p w:rsidR="003B089B" w:rsidRPr="004A4CC6" w:rsidRDefault="003B089B" w:rsidP="003B089B">
      <w:pPr>
        <w:pStyle w:val="Console"/>
        <w:keepNext/>
        <w:widowControl w:val="0"/>
        <w:rPr>
          <w:kern w:val="0"/>
          <w:lang w:val="en-US"/>
        </w:rPr>
      </w:pPr>
      <w:r w:rsidRPr="004A4CC6">
        <w:rPr>
          <w:kern w:val="0"/>
          <w:lang w:val="en-US"/>
        </w:rPr>
        <w:t xml:space="preserve">sdl             </w:t>
      </w:r>
      <w:r w:rsidRPr="004A4CC6">
        <w:rPr>
          <w:kern w:val="0"/>
          <w:lang w:val="en-US"/>
        </w:rPr>
        <w:tab/>
        <w:t>CL3-B     75638      49D      -         s/s/ss    0008  A:00020  OPEN-V</w:t>
      </w:r>
    </w:p>
    <w:p w:rsidR="003B089B" w:rsidRPr="004A4CC6" w:rsidRDefault="003B089B" w:rsidP="003B089B">
      <w:pPr>
        <w:pStyle w:val="Console"/>
        <w:keepNext/>
        <w:widowControl w:val="0"/>
        <w:rPr>
          <w:kern w:val="0"/>
          <w:lang w:val="en-US"/>
        </w:rPr>
      </w:pPr>
      <w:r w:rsidRPr="004A4CC6">
        <w:rPr>
          <w:kern w:val="0"/>
          <w:lang w:val="en-US"/>
        </w:rPr>
        <w:t xml:space="preserve">sdx             </w:t>
      </w:r>
      <w:r w:rsidRPr="004A4CC6">
        <w:rPr>
          <w:kern w:val="0"/>
          <w:lang w:val="en-US"/>
        </w:rPr>
        <w:tab/>
        <w:t>CL4-B     75638      64B      -         s/s/ss    000A  A:00010  OPEN-V</w:t>
      </w:r>
    </w:p>
    <w:p w:rsidR="003B089B" w:rsidRPr="004A4CC6" w:rsidRDefault="003B089B" w:rsidP="003B089B">
      <w:pPr>
        <w:pStyle w:val="Console"/>
        <w:keepNext/>
        <w:widowControl w:val="0"/>
        <w:rPr>
          <w:kern w:val="0"/>
          <w:lang w:val="en-US"/>
        </w:rPr>
      </w:pPr>
      <w:r w:rsidRPr="004A4CC6">
        <w:rPr>
          <w:kern w:val="0"/>
          <w:lang w:val="en-US"/>
        </w:rPr>
        <w:t xml:space="preserve">sdn            </w:t>
      </w:r>
      <w:r w:rsidRPr="004A4CC6">
        <w:rPr>
          <w:kern w:val="0"/>
          <w:lang w:val="en-US"/>
        </w:rPr>
        <w:tab/>
        <w:t>CL2-A     75638      64B      -         s/s/ss    000A  A:00010  OPEN-V</w:t>
      </w:r>
    </w:p>
    <w:p w:rsidR="003B089B" w:rsidRPr="004A4CC6" w:rsidRDefault="003B089B" w:rsidP="003B089B">
      <w:pPr>
        <w:pStyle w:val="Console"/>
        <w:keepNext/>
        <w:widowControl w:val="0"/>
        <w:rPr>
          <w:kern w:val="0"/>
          <w:lang w:val="en-US"/>
        </w:rPr>
      </w:pPr>
      <w:r w:rsidRPr="004A4CC6">
        <w:rPr>
          <w:kern w:val="0"/>
          <w:lang w:val="en-US"/>
        </w:rPr>
        <w:t xml:space="preserve">sdf             </w:t>
      </w:r>
      <w:r w:rsidRPr="004A4CC6">
        <w:rPr>
          <w:kern w:val="0"/>
          <w:lang w:val="en-US"/>
        </w:rPr>
        <w:tab/>
        <w:t>CL3-A     75638      64C      -         s/s/ss    000A  A:00010  OPEN-V</w:t>
      </w:r>
    </w:p>
    <w:p w:rsidR="003B089B" w:rsidRPr="004A4CC6" w:rsidRDefault="003B089B" w:rsidP="003B089B">
      <w:pPr>
        <w:pStyle w:val="Console"/>
        <w:keepNext/>
        <w:widowControl w:val="0"/>
        <w:rPr>
          <w:kern w:val="0"/>
          <w:lang w:val="en-US"/>
        </w:rPr>
      </w:pPr>
      <w:r w:rsidRPr="004A4CC6">
        <w:rPr>
          <w:kern w:val="0"/>
          <w:lang w:val="en-US"/>
        </w:rPr>
        <w:t xml:space="preserve">sdr             </w:t>
      </w:r>
      <w:r w:rsidRPr="004A4CC6">
        <w:rPr>
          <w:kern w:val="0"/>
          <w:lang w:val="en-US"/>
        </w:rPr>
        <w:tab/>
        <w:t>CL4-A     75638      64C      -         s/s/ss    000A  A:00010  OPEN-V</w:t>
      </w:r>
    </w:p>
    <w:p w:rsidR="003B089B" w:rsidRPr="004A4CC6" w:rsidRDefault="003B089B" w:rsidP="003B089B">
      <w:pPr>
        <w:pStyle w:val="Console"/>
        <w:keepNext/>
        <w:widowControl w:val="0"/>
        <w:rPr>
          <w:kern w:val="0"/>
          <w:lang w:val="en-US"/>
        </w:rPr>
      </w:pPr>
      <w:r w:rsidRPr="004A4CC6">
        <w:rPr>
          <w:kern w:val="0"/>
          <w:lang w:val="en-US"/>
        </w:rPr>
        <w:t xml:space="preserve">sdc            </w:t>
      </w:r>
      <w:r w:rsidRPr="004A4CC6">
        <w:rPr>
          <w:kern w:val="0"/>
          <w:lang w:val="en-US"/>
        </w:rPr>
        <w:tab/>
        <w:t>CL1-A     75638      64D      -         s/s/ss    000A  A:00010  OPEN-V</w:t>
      </w:r>
    </w:p>
    <w:p w:rsidR="003B089B" w:rsidRPr="004A4CC6" w:rsidRDefault="003B089B" w:rsidP="003B089B">
      <w:pPr>
        <w:pStyle w:val="Console"/>
        <w:keepNext/>
        <w:widowControl w:val="0"/>
        <w:rPr>
          <w:kern w:val="0"/>
          <w:lang w:val="en-US"/>
        </w:rPr>
      </w:pPr>
      <w:r w:rsidRPr="004A4CC6">
        <w:rPr>
          <w:kern w:val="0"/>
          <w:lang w:val="en-US"/>
        </w:rPr>
        <w:t xml:space="preserve">sdo             </w:t>
      </w:r>
      <w:r w:rsidRPr="004A4CC6">
        <w:rPr>
          <w:kern w:val="0"/>
          <w:lang w:val="en-US"/>
        </w:rPr>
        <w:tab/>
        <w:t>CL2-A     75638      64D      -         s/s/ss    000A  A:00010  OPEN-V</w:t>
      </w:r>
    </w:p>
    <w:p w:rsidR="003B089B" w:rsidRPr="004A4CC6" w:rsidRDefault="003B089B" w:rsidP="003B089B">
      <w:pPr>
        <w:pStyle w:val="Console"/>
        <w:keepNext/>
        <w:widowControl w:val="0"/>
        <w:rPr>
          <w:kern w:val="0"/>
          <w:lang w:val="en-US"/>
        </w:rPr>
      </w:pPr>
      <w:r w:rsidRPr="004A4CC6">
        <w:rPr>
          <w:kern w:val="0"/>
          <w:lang w:val="en-US"/>
        </w:rPr>
        <w:t xml:space="preserve">sdj             </w:t>
      </w:r>
      <w:r w:rsidRPr="004A4CC6">
        <w:rPr>
          <w:kern w:val="0"/>
          <w:lang w:val="en-US"/>
        </w:rPr>
        <w:tab/>
        <w:t>CL1-B     75638      901       -         s/s/ss    000D  A:00020  OPEN-V</w:t>
      </w:r>
    </w:p>
    <w:p w:rsidR="003B089B" w:rsidRPr="004A4CC6" w:rsidRDefault="003B089B" w:rsidP="003B089B">
      <w:pPr>
        <w:pStyle w:val="Console"/>
        <w:keepNext/>
        <w:widowControl w:val="0"/>
        <w:rPr>
          <w:kern w:val="0"/>
          <w:lang w:val="en-US"/>
        </w:rPr>
      </w:pPr>
      <w:r w:rsidRPr="004A4CC6">
        <w:rPr>
          <w:kern w:val="0"/>
          <w:lang w:val="en-US"/>
        </w:rPr>
        <w:t xml:space="preserve">sdv             </w:t>
      </w:r>
      <w:r w:rsidRPr="004A4CC6">
        <w:rPr>
          <w:kern w:val="0"/>
          <w:lang w:val="en-US"/>
        </w:rPr>
        <w:tab/>
        <w:t>CL2-B     75638      901       -         s/s/ss    000D  A:00020  OPEN-V</w:t>
      </w:r>
    </w:p>
    <w:p w:rsidR="003B089B" w:rsidRPr="004A4CC6" w:rsidRDefault="003B089B" w:rsidP="003B089B">
      <w:pPr>
        <w:pStyle w:val="Console"/>
        <w:keepNext/>
        <w:widowControl w:val="0"/>
        <w:rPr>
          <w:kern w:val="0"/>
          <w:lang w:val="en-US"/>
        </w:rPr>
      </w:pPr>
      <w:r w:rsidRPr="004A4CC6">
        <w:rPr>
          <w:kern w:val="0"/>
          <w:lang w:val="en-US"/>
        </w:rPr>
        <w:t xml:space="preserve">sdd             </w:t>
      </w:r>
      <w:r w:rsidRPr="004A4CC6">
        <w:rPr>
          <w:kern w:val="0"/>
          <w:lang w:val="en-US"/>
        </w:rPr>
        <w:tab/>
        <w:t>CL1-A     75638      903       -         s/s/ss    000D  A:00020  OPEN-V</w:t>
      </w:r>
    </w:p>
    <w:p w:rsidR="003B089B" w:rsidRPr="004A4CC6" w:rsidRDefault="003B089B" w:rsidP="003B089B">
      <w:pPr>
        <w:pStyle w:val="Console"/>
        <w:keepNext/>
        <w:widowControl w:val="0"/>
        <w:rPr>
          <w:kern w:val="0"/>
          <w:lang w:val="en-US"/>
        </w:rPr>
      </w:pPr>
      <w:r w:rsidRPr="004A4CC6">
        <w:rPr>
          <w:kern w:val="0"/>
          <w:lang w:val="en-US"/>
        </w:rPr>
        <w:t xml:space="preserve">sdp             </w:t>
      </w:r>
      <w:r w:rsidRPr="004A4CC6">
        <w:rPr>
          <w:kern w:val="0"/>
          <w:lang w:val="en-US"/>
        </w:rPr>
        <w:tab/>
        <w:t>CL2-A     75638      903       -         s/s/ss    000D  A:00020  OPEN-V</w:t>
      </w:r>
    </w:p>
    <w:p w:rsidR="003B089B" w:rsidRPr="004A4CC6" w:rsidRDefault="003B089B" w:rsidP="003B089B">
      <w:pPr>
        <w:pStyle w:val="Console"/>
        <w:keepNext/>
        <w:widowControl w:val="0"/>
        <w:rPr>
          <w:kern w:val="0"/>
          <w:lang w:val="en-US"/>
        </w:rPr>
      </w:pPr>
      <w:r w:rsidRPr="004A4CC6">
        <w:rPr>
          <w:kern w:val="0"/>
          <w:lang w:val="en-US"/>
        </w:rPr>
        <w:t xml:space="preserve">sdg             </w:t>
      </w:r>
      <w:r w:rsidRPr="004A4CC6">
        <w:rPr>
          <w:kern w:val="0"/>
          <w:lang w:val="en-US"/>
        </w:rPr>
        <w:tab/>
        <w:t>CL3-A     75638      904       -         s/s/ss    000D  A:00020  OPEN-V</w:t>
      </w:r>
    </w:p>
    <w:p w:rsidR="003B089B" w:rsidRPr="004A4CC6" w:rsidRDefault="003B089B" w:rsidP="003B089B">
      <w:pPr>
        <w:pStyle w:val="Console"/>
        <w:keepNext/>
        <w:widowControl w:val="0"/>
        <w:rPr>
          <w:kern w:val="0"/>
          <w:lang w:val="en-US"/>
        </w:rPr>
      </w:pPr>
      <w:r w:rsidRPr="004A4CC6">
        <w:rPr>
          <w:kern w:val="0"/>
          <w:lang w:val="en-US"/>
        </w:rPr>
        <w:t xml:space="preserve">sds             </w:t>
      </w:r>
      <w:r w:rsidRPr="004A4CC6">
        <w:rPr>
          <w:kern w:val="0"/>
          <w:lang w:val="en-US"/>
        </w:rPr>
        <w:tab/>
        <w:t>CL4-A     75638      904       -         s/s/ss    000D  A:00020  OPEN-V</w:t>
      </w:r>
    </w:p>
    <w:p w:rsidR="003B089B" w:rsidRPr="004A4CC6" w:rsidRDefault="003B089B" w:rsidP="003B089B">
      <w:pPr>
        <w:pStyle w:val="Console"/>
        <w:keepNext/>
        <w:widowControl w:val="0"/>
        <w:rPr>
          <w:kern w:val="0"/>
          <w:lang w:val="en-US"/>
        </w:rPr>
      </w:pPr>
      <w:r w:rsidRPr="004A4CC6">
        <w:rPr>
          <w:kern w:val="0"/>
          <w:lang w:val="en-US"/>
        </w:rPr>
        <w:t xml:space="preserve">sdh            </w:t>
      </w:r>
      <w:r w:rsidRPr="004A4CC6">
        <w:rPr>
          <w:kern w:val="0"/>
          <w:lang w:val="en-US"/>
        </w:rPr>
        <w:tab/>
        <w:t>CL1-B     75638      94B      -         s/s/ss    000D  A:00020  OPEN-V</w:t>
      </w:r>
    </w:p>
    <w:p w:rsidR="003B089B" w:rsidRPr="004A4CC6" w:rsidRDefault="003B089B" w:rsidP="003B089B">
      <w:pPr>
        <w:pStyle w:val="Console"/>
        <w:keepNext/>
        <w:widowControl w:val="0"/>
        <w:rPr>
          <w:kern w:val="0"/>
          <w:lang w:val="en-US"/>
        </w:rPr>
      </w:pPr>
      <w:r w:rsidRPr="004A4CC6">
        <w:rPr>
          <w:kern w:val="0"/>
          <w:lang w:val="en-US"/>
        </w:rPr>
        <w:t xml:space="preserve">sdt             </w:t>
      </w:r>
      <w:r w:rsidRPr="004A4CC6">
        <w:rPr>
          <w:kern w:val="0"/>
          <w:lang w:val="en-US"/>
        </w:rPr>
        <w:tab/>
        <w:t>CL2-B     75638      94B      -         s/s/ss    000D  A:00020  OPEN-V</w:t>
      </w:r>
    </w:p>
    <w:p w:rsidR="003B089B" w:rsidRPr="004A4CC6" w:rsidRDefault="003B089B" w:rsidP="003B089B">
      <w:pPr>
        <w:pStyle w:val="Console"/>
        <w:keepNext/>
        <w:widowControl w:val="0"/>
        <w:rPr>
          <w:kern w:val="0"/>
          <w:lang w:val="en-US"/>
        </w:rPr>
      </w:pPr>
      <w:r w:rsidRPr="004A4CC6">
        <w:rPr>
          <w:kern w:val="0"/>
          <w:lang w:val="en-US"/>
        </w:rPr>
        <w:t xml:space="preserve">sda             </w:t>
      </w:r>
      <w:r w:rsidRPr="004A4CC6">
        <w:rPr>
          <w:kern w:val="0"/>
          <w:lang w:val="en-US"/>
        </w:rPr>
        <w:tab/>
        <w:t>CL1-A     75638      94C      -         s/s/ss    000D  A:00020  OPEN-V</w:t>
      </w:r>
    </w:p>
    <w:p w:rsidR="003B089B" w:rsidRPr="004A4CC6" w:rsidRDefault="003B089B" w:rsidP="003B089B">
      <w:pPr>
        <w:pStyle w:val="Console"/>
        <w:keepNext/>
        <w:widowControl w:val="0"/>
        <w:rPr>
          <w:kern w:val="0"/>
          <w:lang w:val="en-US"/>
        </w:rPr>
      </w:pPr>
      <w:r w:rsidRPr="004A4CC6">
        <w:rPr>
          <w:kern w:val="0"/>
          <w:lang w:val="en-US"/>
        </w:rPr>
        <w:t xml:space="preserve">sdm             </w:t>
      </w:r>
      <w:r w:rsidRPr="004A4CC6">
        <w:rPr>
          <w:kern w:val="0"/>
          <w:lang w:val="en-US"/>
        </w:rPr>
        <w:tab/>
        <w:t>CL2-A     75638      94C      -         s/s/ss    000D  A:00020  OPEN-V</w:t>
      </w:r>
    </w:p>
    <w:p w:rsidR="003B089B" w:rsidRPr="004A4CC6" w:rsidRDefault="003B089B" w:rsidP="003B089B">
      <w:pPr>
        <w:pStyle w:val="Console"/>
        <w:keepNext/>
        <w:widowControl w:val="0"/>
        <w:rPr>
          <w:kern w:val="0"/>
          <w:lang w:val="en-US"/>
        </w:rPr>
      </w:pPr>
      <w:r w:rsidRPr="004A4CC6">
        <w:rPr>
          <w:kern w:val="0"/>
          <w:lang w:val="en-US"/>
        </w:rPr>
        <w:t xml:space="preserve">sde             </w:t>
      </w:r>
      <w:r w:rsidRPr="004A4CC6">
        <w:rPr>
          <w:kern w:val="0"/>
          <w:lang w:val="en-US"/>
        </w:rPr>
        <w:tab/>
        <w:t>CL3-A     75638      94D      -         s/s/ss    000D  A:00020  OPEN-V</w:t>
      </w:r>
    </w:p>
    <w:p w:rsidR="003B089B" w:rsidRPr="004A4CC6" w:rsidRDefault="003B089B" w:rsidP="003B089B">
      <w:pPr>
        <w:pStyle w:val="Console"/>
        <w:keepNext/>
        <w:widowControl w:val="0"/>
        <w:rPr>
          <w:kern w:val="0"/>
          <w:lang w:val="en-US"/>
        </w:rPr>
      </w:pPr>
      <w:r w:rsidRPr="004A4CC6">
        <w:rPr>
          <w:kern w:val="0"/>
          <w:lang w:val="en-US"/>
        </w:rPr>
        <w:t xml:space="preserve">sdq             </w:t>
      </w:r>
      <w:r w:rsidRPr="004A4CC6">
        <w:rPr>
          <w:kern w:val="0"/>
          <w:lang w:val="en-US"/>
        </w:rPr>
        <w:tab/>
        <w:t>CL4-A     75638      94D      -         s/s/ss    000D  A:00020  OPEN-V</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5"/>
        <w:gridCol w:w="7793"/>
      </w:tblGrid>
      <w:tr w:rsidR="003B089B" w:rsidRPr="009B57C8" w:rsidTr="00832FED">
        <w:tc>
          <w:tcPr>
            <w:tcW w:w="1384" w:type="dxa"/>
          </w:tcPr>
          <w:p w:rsidR="003B089B" w:rsidRPr="009B57C8" w:rsidRDefault="003B089B" w:rsidP="00832FED">
            <w:pPr>
              <w:widowControl/>
              <w:tabs>
                <w:tab w:val="left" w:pos="-720"/>
                <w:tab w:val="left" w:pos="0"/>
                <w:tab w:val="left" w:pos="720"/>
                <w:tab w:val="left" w:pos="1440"/>
                <w:tab w:val="left" w:pos="2160"/>
                <w:tab w:val="left" w:pos="2880"/>
                <w:tab w:val="left" w:pos="3600"/>
                <w:tab w:val="left" w:pos="4320"/>
              </w:tabs>
              <w:suppressAutoHyphens w:val="0"/>
              <w:autoSpaceDE w:val="0"/>
              <w:autoSpaceDN w:val="0"/>
              <w:adjustRightInd w:val="0"/>
              <w:rPr>
                <w:rFonts w:ascii="Helv" w:eastAsia="Times New Roman" w:hAnsi="Helv" w:cs="Helv"/>
                <w:color w:val="000000"/>
                <w:kern w:val="0"/>
                <w:sz w:val="20"/>
                <w:szCs w:val="20"/>
                <w:lang w:val="en-US"/>
              </w:rPr>
            </w:pPr>
            <w:r w:rsidRPr="009B57C8">
              <w:rPr>
                <w:rFonts w:eastAsia="Times New Roman" w:cs="Arial"/>
                <w:color w:val="000000"/>
                <w:kern w:val="0"/>
                <w:sz w:val="20"/>
                <w:szCs w:val="20"/>
              </w:rPr>
              <w:t>DEVICE_FILE</w:t>
            </w:r>
          </w:p>
        </w:tc>
        <w:tc>
          <w:tcPr>
            <w:tcW w:w="8394" w:type="dxa"/>
          </w:tcPr>
          <w:p w:rsidR="003B089B" w:rsidRPr="009B57C8" w:rsidRDefault="003B089B" w:rsidP="00832FED">
            <w:pPr>
              <w:widowControl/>
              <w:tabs>
                <w:tab w:val="left" w:pos="-720"/>
                <w:tab w:val="left" w:pos="0"/>
                <w:tab w:val="left" w:pos="720"/>
                <w:tab w:val="left" w:pos="1440"/>
                <w:tab w:val="left" w:pos="2160"/>
                <w:tab w:val="left" w:pos="2880"/>
                <w:tab w:val="left" w:pos="3600"/>
                <w:tab w:val="left" w:pos="4320"/>
              </w:tabs>
              <w:suppressAutoHyphens w:val="0"/>
              <w:autoSpaceDE w:val="0"/>
              <w:autoSpaceDN w:val="0"/>
              <w:adjustRightInd w:val="0"/>
              <w:rPr>
                <w:rFonts w:ascii="Helv" w:eastAsia="Times New Roman" w:hAnsi="Helv" w:cs="Helv"/>
                <w:color w:val="000000"/>
                <w:kern w:val="0"/>
                <w:sz w:val="20"/>
                <w:szCs w:val="20"/>
                <w:lang w:val="en-US"/>
              </w:rPr>
            </w:pPr>
            <w:r w:rsidRPr="009B57C8">
              <w:rPr>
                <w:rFonts w:eastAsia="Times New Roman" w:cs="Arial"/>
                <w:color w:val="000000"/>
                <w:kern w:val="0"/>
                <w:sz w:val="20"/>
                <w:szCs w:val="20"/>
              </w:rPr>
              <w:t>correspond au périphérique Linux</w:t>
            </w:r>
          </w:p>
        </w:tc>
      </w:tr>
      <w:tr w:rsidR="003B089B" w:rsidRPr="009B57C8" w:rsidTr="00832FED">
        <w:tc>
          <w:tcPr>
            <w:tcW w:w="1384" w:type="dxa"/>
          </w:tcPr>
          <w:p w:rsidR="003B089B" w:rsidRPr="009B57C8" w:rsidRDefault="003B089B" w:rsidP="00832FED">
            <w:pPr>
              <w:widowControl/>
              <w:tabs>
                <w:tab w:val="left" w:pos="-720"/>
                <w:tab w:val="left" w:pos="0"/>
                <w:tab w:val="left" w:pos="720"/>
                <w:tab w:val="left" w:pos="1440"/>
                <w:tab w:val="left" w:pos="2160"/>
                <w:tab w:val="left" w:pos="2880"/>
                <w:tab w:val="left" w:pos="3600"/>
                <w:tab w:val="left" w:pos="4320"/>
              </w:tabs>
              <w:suppressAutoHyphens w:val="0"/>
              <w:autoSpaceDE w:val="0"/>
              <w:autoSpaceDN w:val="0"/>
              <w:adjustRightInd w:val="0"/>
              <w:rPr>
                <w:rFonts w:ascii="Helv" w:eastAsia="Times New Roman" w:hAnsi="Helv" w:cs="Helv"/>
                <w:color w:val="000000"/>
                <w:kern w:val="0"/>
                <w:sz w:val="20"/>
                <w:szCs w:val="20"/>
                <w:lang w:val="en-US"/>
              </w:rPr>
            </w:pPr>
            <w:r w:rsidRPr="009B57C8">
              <w:rPr>
                <w:rFonts w:eastAsia="Times New Roman" w:cs="Arial"/>
                <w:color w:val="000000"/>
                <w:kern w:val="0"/>
                <w:sz w:val="20"/>
                <w:szCs w:val="20"/>
              </w:rPr>
              <w:t>PORT</w:t>
            </w:r>
          </w:p>
        </w:tc>
        <w:tc>
          <w:tcPr>
            <w:tcW w:w="8394" w:type="dxa"/>
          </w:tcPr>
          <w:p w:rsidR="003B089B" w:rsidRPr="009B57C8" w:rsidRDefault="003B089B" w:rsidP="00832FED">
            <w:pPr>
              <w:widowControl/>
              <w:suppressAutoHyphens w:val="0"/>
              <w:autoSpaceDE w:val="0"/>
              <w:autoSpaceDN w:val="0"/>
              <w:adjustRightInd w:val="0"/>
              <w:rPr>
                <w:rFonts w:eastAsia="Times New Roman" w:cs="Arial"/>
                <w:color w:val="000000"/>
                <w:kern w:val="0"/>
                <w:sz w:val="20"/>
                <w:szCs w:val="20"/>
              </w:rPr>
            </w:pPr>
            <w:r w:rsidRPr="009B57C8">
              <w:rPr>
                <w:rFonts w:eastAsia="Times New Roman" w:cs="Arial"/>
                <w:color w:val="000000"/>
                <w:kern w:val="0"/>
                <w:sz w:val="20"/>
                <w:szCs w:val="20"/>
              </w:rPr>
              <w:t>ports de la baie XP sur lesquels sont présentés les périphériques</w:t>
            </w:r>
          </w:p>
          <w:p w:rsidR="003B089B" w:rsidRPr="009B57C8" w:rsidRDefault="003B089B" w:rsidP="00832FED">
            <w:pPr>
              <w:widowControl/>
              <w:suppressAutoHyphens w:val="0"/>
              <w:autoSpaceDE w:val="0"/>
              <w:autoSpaceDN w:val="0"/>
              <w:adjustRightInd w:val="0"/>
              <w:rPr>
                <w:rFonts w:ascii="Helv" w:eastAsia="Times New Roman" w:hAnsi="Helv" w:cs="Helv"/>
                <w:color w:val="000000"/>
                <w:kern w:val="0"/>
                <w:sz w:val="20"/>
                <w:szCs w:val="20"/>
              </w:rPr>
            </w:pPr>
            <w:r>
              <w:rPr>
                <w:rFonts w:eastAsia="Times New Roman" w:cs="Arial"/>
                <w:color w:val="000000"/>
                <w:kern w:val="0"/>
                <w:sz w:val="20"/>
                <w:szCs w:val="20"/>
              </w:rPr>
              <w:lastRenderedPageBreak/>
              <w:t>d</w:t>
            </w:r>
            <w:r w:rsidRPr="009B57C8">
              <w:rPr>
                <w:rFonts w:eastAsia="Times New Roman" w:cs="Arial"/>
                <w:color w:val="000000"/>
                <w:kern w:val="0"/>
                <w:sz w:val="20"/>
                <w:szCs w:val="20"/>
              </w:rPr>
              <w:t xml:space="preserve">u fait qu'on utilise du multivoie, les périphériques sont présentés sur plusieurs ports </w:t>
            </w:r>
          </w:p>
        </w:tc>
      </w:tr>
      <w:tr w:rsidR="003B089B" w:rsidRPr="009B57C8" w:rsidTr="00832FED">
        <w:tc>
          <w:tcPr>
            <w:tcW w:w="1384" w:type="dxa"/>
          </w:tcPr>
          <w:p w:rsidR="003B089B" w:rsidRPr="009B57C8" w:rsidRDefault="003B089B" w:rsidP="00832FED">
            <w:pPr>
              <w:widowControl/>
              <w:tabs>
                <w:tab w:val="left" w:pos="-720"/>
                <w:tab w:val="left" w:pos="0"/>
                <w:tab w:val="left" w:pos="720"/>
                <w:tab w:val="left" w:pos="1440"/>
                <w:tab w:val="left" w:pos="2160"/>
                <w:tab w:val="left" w:pos="2880"/>
                <w:tab w:val="left" w:pos="3600"/>
                <w:tab w:val="left" w:pos="4320"/>
              </w:tabs>
              <w:suppressAutoHyphens w:val="0"/>
              <w:autoSpaceDE w:val="0"/>
              <w:autoSpaceDN w:val="0"/>
              <w:adjustRightInd w:val="0"/>
              <w:rPr>
                <w:rFonts w:ascii="Helv" w:eastAsia="Times New Roman" w:hAnsi="Helv" w:cs="Helv"/>
                <w:color w:val="000000"/>
                <w:kern w:val="0"/>
                <w:sz w:val="20"/>
                <w:szCs w:val="20"/>
              </w:rPr>
            </w:pPr>
            <w:r w:rsidRPr="009B57C8">
              <w:rPr>
                <w:rFonts w:eastAsia="Times New Roman" w:cs="Arial"/>
                <w:color w:val="000000"/>
                <w:kern w:val="0"/>
                <w:sz w:val="20"/>
                <w:szCs w:val="20"/>
              </w:rPr>
              <w:lastRenderedPageBreak/>
              <w:t>SERIAL</w:t>
            </w:r>
          </w:p>
        </w:tc>
        <w:tc>
          <w:tcPr>
            <w:tcW w:w="8394" w:type="dxa"/>
          </w:tcPr>
          <w:p w:rsidR="003B089B" w:rsidRPr="009B57C8" w:rsidRDefault="003B089B" w:rsidP="00832FED">
            <w:pPr>
              <w:widowControl/>
              <w:suppressAutoHyphens w:val="0"/>
              <w:autoSpaceDE w:val="0"/>
              <w:autoSpaceDN w:val="0"/>
              <w:adjustRightInd w:val="0"/>
              <w:rPr>
                <w:rFonts w:eastAsia="Times New Roman" w:cs="Arial"/>
                <w:color w:val="000000"/>
                <w:kern w:val="0"/>
                <w:sz w:val="20"/>
                <w:szCs w:val="20"/>
              </w:rPr>
            </w:pPr>
            <w:r>
              <w:rPr>
                <w:rFonts w:eastAsia="Times New Roman" w:cs="Arial"/>
                <w:color w:val="000000"/>
                <w:kern w:val="0"/>
                <w:sz w:val="20"/>
                <w:szCs w:val="20"/>
              </w:rPr>
              <w:t>n</w:t>
            </w:r>
            <w:r w:rsidRPr="009B57C8">
              <w:rPr>
                <w:rFonts w:eastAsia="Times New Roman" w:cs="Arial"/>
                <w:color w:val="000000"/>
                <w:kern w:val="0"/>
                <w:sz w:val="20"/>
                <w:szCs w:val="20"/>
              </w:rPr>
              <w:t xml:space="preserve">uméro de série de la baie XP </w:t>
            </w:r>
          </w:p>
        </w:tc>
      </w:tr>
      <w:tr w:rsidR="003B089B" w:rsidRPr="009B57C8" w:rsidTr="00832FED">
        <w:tc>
          <w:tcPr>
            <w:tcW w:w="1384" w:type="dxa"/>
          </w:tcPr>
          <w:p w:rsidR="003B089B" w:rsidRPr="009B57C8" w:rsidRDefault="003B089B" w:rsidP="00832FED">
            <w:pPr>
              <w:widowControl/>
              <w:tabs>
                <w:tab w:val="left" w:pos="-720"/>
                <w:tab w:val="left" w:pos="0"/>
                <w:tab w:val="left" w:pos="720"/>
                <w:tab w:val="left" w:pos="1440"/>
                <w:tab w:val="left" w:pos="2160"/>
                <w:tab w:val="left" w:pos="2880"/>
                <w:tab w:val="left" w:pos="3600"/>
                <w:tab w:val="left" w:pos="4320"/>
              </w:tabs>
              <w:suppressAutoHyphens w:val="0"/>
              <w:autoSpaceDE w:val="0"/>
              <w:autoSpaceDN w:val="0"/>
              <w:adjustRightInd w:val="0"/>
              <w:rPr>
                <w:rFonts w:ascii="Helv" w:eastAsia="Times New Roman" w:hAnsi="Helv" w:cs="Helv"/>
                <w:color w:val="000000"/>
                <w:kern w:val="0"/>
                <w:sz w:val="20"/>
                <w:szCs w:val="20"/>
              </w:rPr>
            </w:pPr>
            <w:r w:rsidRPr="009B57C8">
              <w:rPr>
                <w:rFonts w:eastAsia="Times New Roman" w:cs="Arial"/>
                <w:color w:val="000000"/>
                <w:kern w:val="0"/>
                <w:sz w:val="20"/>
                <w:szCs w:val="20"/>
              </w:rPr>
              <w:t>LDEV</w:t>
            </w:r>
          </w:p>
        </w:tc>
        <w:tc>
          <w:tcPr>
            <w:tcW w:w="8394" w:type="dxa"/>
          </w:tcPr>
          <w:p w:rsidR="003B089B" w:rsidRPr="009B57C8" w:rsidRDefault="003B089B" w:rsidP="00832FED">
            <w:pPr>
              <w:widowControl/>
              <w:suppressAutoHyphens w:val="0"/>
              <w:autoSpaceDE w:val="0"/>
              <w:autoSpaceDN w:val="0"/>
              <w:adjustRightInd w:val="0"/>
              <w:rPr>
                <w:rFonts w:eastAsia="Times New Roman" w:cs="Arial"/>
                <w:color w:val="000000"/>
                <w:kern w:val="0"/>
                <w:sz w:val="20"/>
                <w:szCs w:val="20"/>
              </w:rPr>
            </w:pPr>
            <w:r>
              <w:rPr>
                <w:rFonts w:eastAsia="Times New Roman" w:cs="Arial"/>
                <w:color w:val="000000"/>
                <w:kern w:val="0"/>
                <w:sz w:val="20"/>
                <w:szCs w:val="20"/>
              </w:rPr>
              <w:t>n</w:t>
            </w:r>
            <w:r w:rsidRPr="009B57C8">
              <w:rPr>
                <w:rFonts w:eastAsia="Times New Roman" w:cs="Arial"/>
                <w:color w:val="000000"/>
                <w:kern w:val="0"/>
                <w:sz w:val="20"/>
                <w:szCs w:val="20"/>
              </w:rPr>
              <w:t>uméro du CU:LDEV sur la baie (sous la forme xxyy ==&gt; xx:CU yy:LDEV)</w:t>
            </w:r>
          </w:p>
          <w:p w:rsidR="003B089B" w:rsidRPr="009B57C8" w:rsidRDefault="003B089B" w:rsidP="00832FED">
            <w:pPr>
              <w:widowControl/>
              <w:suppressAutoHyphens w:val="0"/>
              <w:autoSpaceDE w:val="0"/>
              <w:autoSpaceDN w:val="0"/>
              <w:adjustRightInd w:val="0"/>
              <w:rPr>
                <w:rFonts w:eastAsia="Times New Roman" w:cs="Arial"/>
                <w:color w:val="000000"/>
                <w:kern w:val="0"/>
                <w:sz w:val="20"/>
                <w:szCs w:val="20"/>
              </w:rPr>
            </w:pPr>
            <w:r w:rsidRPr="009B57C8">
              <w:rPr>
                <w:rFonts w:eastAsia="Times New Roman" w:cs="Arial"/>
                <w:color w:val="000000"/>
                <w:kern w:val="0"/>
                <w:sz w:val="20"/>
                <w:szCs w:val="20"/>
              </w:rPr>
              <w:t>par exemple 94B (pour /dev/sdh) correspond au CU:LDEV 09:4B</w:t>
            </w:r>
          </w:p>
        </w:tc>
      </w:tr>
      <w:tr w:rsidR="003B089B" w:rsidRPr="009B57C8" w:rsidTr="00832FED">
        <w:tc>
          <w:tcPr>
            <w:tcW w:w="1384" w:type="dxa"/>
          </w:tcPr>
          <w:p w:rsidR="003B089B" w:rsidRPr="009B57C8" w:rsidRDefault="003B089B" w:rsidP="00832FED">
            <w:pPr>
              <w:widowControl/>
              <w:tabs>
                <w:tab w:val="left" w:pos="-720"/>
                <w:tab w:val="left" w:pos="0"/>
                <w:tab w:val="left" w:pos="720"/>
                <w:tab w:val="left" w:pos="1440"/>
                <w:tab w:val="left" w:pos="2160"/>
                <w:tab w:val="left" w:pos="2880"/>
                <w:tab w:val="left" w:pos="3600"/>
                <w:tab w:val="left" w:pos="4320"/>
              </w:tabs>
              <w:suppressAutoHyphens w:val="0"/>
              <w:autoSpaceDE w:val="0"/>
              <w:autoSpaceDN w:val="0"/>
              <w:adjustRightInd w:val="0"/>
              <w:rPr>
                <w:rFonts w:ascii="Helv" w:eastAsia="Times New Roman" w:hAnsi="Helv" w:cs="Helv"/>
                <w:color w:val="000000"/>
                <w:kern w:val="0"/>
                <w:sz w:val="20"/>
                <w:szCs w:val="20"/>
              </w:rPr>
            </w:pPr>
            <w:r w:rsidRPr="009B57C8">
              <w:rPr>
                <w:rFonts w:eastAsia="Times New Roman" w:cs="Arial"/>
                <w:color w:val="000000"/>
                <w:kern w:val="0"/>
                <w:sz w:val="20"/>
                <w:szCs w:val="20"/>
              </w:rPr>
              <w:t>R:GROUP</w:t>
            </w:r>
          </w:p>
        </w:tc>
        <w:tc>
          <w:tcPr>
            <w:tcW w:w="8394" w:type="dxa"/>
          </w:tcPr>
          <w:p w:rsidR="003B089B" w:rsidRPr="009B57C8" w:rsidRDefault="003B089B" w:rsidP="00832FED">
            <w:pPr>
              <w:widowControl/>
              <w:suppressAutoHyphens w:val="0"/>
              <w:autoSpaceDE w:val="0"/>
              <w:autoSpaceDN w:val="0"/>
              <w:adjustRightInd w:val="0"/>
              <w:rPr>
                <w:rFonts w:eastAsia="Times New Roman" w:cs="Arial"/>
                <w:color w:val="000000"/>
                <w:kern w:val="0"/>
                <w:sz w:val="20"/>
                <w:szCs w:val="20"/>
              </w:rPr>
            </w:pPr>
            <w:r w:rsidRPr="009B57C8">
              <w:rPr>
                <w:rFonts w:eastAsia="Times New Roman" w:cs="Arial"/>
                <w:color w:val="000000"/>
                <w:kern w:val="0"/>
                <w:sz w:val="20"/>
                <w:szCs w:val="20"/>
              </w:rPr>
              <w:t>correspond au groupe de raid ou à la réserve de stockage dynamique</w:t>
            </w:r>
            <w:r w:rsidRPr="009B57C8">
              <w:rPr>
                <w:rStyle w:val="Appelnotedebasdep"/>
                <w:rFonts w:eastAsia="Times New Roman" w:cs="Arial"/>
                <w:color w:val="000000"/>
                <w:kern w:val="0"/>
                <w:sz w:val="20"/>
                <w:szCs w:val="20"/>
              </w:rPr>
              <w:footnoteReference w:id="1"/>
            </w:r>
            <w:r w:rsidRPr="009B57C8">
              <w:rPr>
                <w:rFonts w:eastAsia="Times New Roman" w:cs="Arial"/>
                <w:color w:val="000000"/>
                <w:kern w:val="0"/>
                <w:sz w:val="20"/>
                <w:szCs w:val="20"/>
              </w:rPr>
              <w:t xml:space="preserve"> sur lequel est créé le CU:LDEV sur la baie (par exemple Pool ThP 10 ou 20 sur l'exemple ci-dessus)</w:t>
            </w:r>
          </w:p>
        </w:tc>
      </w:tr>
    </w:tbl>
    <w:p w:rsidR="003B089B" w:rsidRDefault="003B089B" w:rsidP="003B089B">
      <w:pPr>
        <w:pStyle w:val="Titre4"/>
      </w:pPr>
      <w:bookmarkStart w:id="15" w:name="_Toc433712877"/>
      <w:r>
        <w:t>Par interrogation SCSI directe</w:t>
      </w:r>
      <w:bookmarkEnd w:id="15"/>
    </w:p>
    <w:p w:rsidR="003B089B" w:rsidRPr="00305A64" w:rsidRDefault="003B089B" w:rsidP="003B089B">
      <w:pPr>
        <w:pStyle w:val="Corpsdetexte"/>
        <w:keepNext/>
      </w:pPr>
      <w:r>
        <w:t>Interroger un périphérique pour obtenir des informations en envoyant une requête SCSI :</w:t>
      </w:r>
    </w:p>
    <w:p w:rsidR="003B089B" w:rsidRDefault="003B089B" w:rsidP="003B089B">
      <w:pPr>
        <w:pStyle w:val="Commande"/>
        <w:keepNext/>
        <w:rPr>
          <w:lang w:val="en-GB"/>
        </w:rPr>
      </w:pPr>
      <w:r>
        <w:rPr>
          <w:lang w:val="en-GB"/>
        </w:rPr>
        <w:t># sg_inq /dev/mpath/mpath0</w:t>
      </w:r>
    </w:p>
    <w:p w:rsidR="003B089B" w:rsidRDefault="003B089B" w:rsidP="003B089B">
      <w:pPr>
        <w:pStyle w:val="Console"/>
        <w:keepNext/>
        <w:rPr>
          <w:lang w:val="en-GB"/>
        </w:rPr>
      </w:pPr>
      <w:r>
        <w:rPr>
          <w:lang w:val="en-GB"/>
        </w:rPr>
        <w:t>standard INQUIRY:</w:t>
      </w:r>
    </w:p>
    <w:p w:rsidR="003B089B" w:rsidRDefault="003B089B" w:rsidP="003B089B">
      <w:pPr>
        <w:pStyle w:val="Console"/>
        <w:keepNext/>
        <w:rPr>
          <w:lang w:val="en-GB"/>
        </w:rPr>
      </w:pPr>
      <w:r>
        <w:rPr>
          <w:lang w:val="en-GB"/>
        </w:rPr>
        <w:t xml:space="preserve">  PQual=0  Device_type=0  RMB=0  version=0x03  [SPC]</w:t>
      </w:r>
    </w:p>
    <w:p w:rsidR="003B089B" w:rsidRDefault="003B089B" w:rsidP="003B089B">
      <w:pPr>
        <w:pStyle w:val="Console"/>
        <w:keepNext/>
        <w:rPr>
          <w:lang w:val="en-GB"/>
        </w:rPr>
      </w:pPr>
      <w:r>
        <w:rPr>
          <w:lang w:val="en-GB"/>
        </w:rPr>
        <w:t xml:space="preserve">  [AERC=0]  [TrmTsk=0]  NormACA=0  HiSUP=1  Resp_data_format=2</w:t>
      </w:r>
    </w:p>
    <w:p w:rsidR="003B089B" w:rsidRDefault="003B089B" w:rsidP="003B089B">
      <w:pPr>
        <w:pStyle w:val="Console"/>
        <w:keepNext/>
        <w:rPr>
          <w:lang w:val="en-GB"/>
        </w:rPr>
      </w:pPr>
      <w:r>
        <w:rPr>
          <w:lang w:val="en-GB"/>
        </w:rPr>
        <w:t xml:space="preserve">  SCCS=0  ACC=0  TPGS=0  3PC=0  Protect=0  BQue=0</w:t>
      </w:r>
    </w:p>
    <w:p w:rsidR="003B089B" w:rsidRDefault="003B089B" w:rsidP="003B089B">
      <w:pPr>
        <w:pStyle w:val="Console"/>
        <w:keepNext/>
        <w:rPr>
          <w:lang w:val="en-GB"/>
        </w:rPr>
      </w:pPr>
      <w:r>
        <w:rPr>
          <w:lang w:val="en-GB"/>
        </w:rPr>
        <w:t xml:space="preserve">  EncServ=0  MultiP=0  [MChngr=0]  [ACKREQQ=0]  Addr16=0</w:t>
      </w:r>
    </w:p>
    <w:p w:rsidR="003B089B" w:rsidRPr="00CA3D48" w:rsidRDefault="003B089B" w:rsidP="003B089B">
      <w:pPr>
        <w:pStyle w:val="Console"/>
        <w:keepNext/>
        <w:rPr>
          <w:lang w:val="en-GB"/>
        </w:rPr>
      </w:pPr>
      <w:r w:rsidRPr="00951CF0">
        <w:rPr>
          <w:lang w:val="en-GB"/>
        </w:rPr>
        <w:t xml:space="preserve">  </w:t>
      </w:r>
      <w:r w:rsidRPr="00CA3D48">
        <w:rPr>
          <w:lang w:val="en-GB"/>
        </w:rPr>
        <w:t>[RelAdr=0]  WBus16=0  Sync=0  Linked=0  [TranDis=0]  CmdQue=1</w:t>
      </w:r>
    </w:p>
    <w:p w:rsidR="003B089B" w:rsidRDefault="003B089B" w:rsidP="003B089B">
      <w:pPr>
        <w:pStyle w:val="Console"/>
        <w:keepNext/>
        <w:rPr>
          <w:lang w:val="en-GB"/>
        </w:rPr>
      </w:pPr>
      <w:r w:rsidRPr="00CA3D48">
        <w:rPr>
          <w:lang w:val="en-GB"/>
        </w:rPr>
        <w:t xml:space="preserve">  </w:t>
      </w:r>
      <w:r>
        <w:rPr>
          <w:lang w:val="en-GB"/>
        </w:rPr>
        <w:t>[SPI: Clocking=0x0  QAS=0  IUS=0]</w:t>
      </w:r>
    </w:p>
    <w:p w:rsidR="003B089B" w:rsidRDefault="003B089B" w:rsidP="003B089B">
      <w:pPr>
        <w:pStyle w:val="Console"/>
        <w:keepNext/>
        <w:rPr>
          <w:lang w:val="en-GB"/>
        </w:rPr>
      </w:pPr>
      <w:r>
        <w:rPr>
          <w:lang w:val="en-GB"/>
        </w:rPr>
        <w:t xml:space="preserve">    length=212 (0xd4)   Peripheral device type: disk</w:t>
      </w:r>
    </w:p>
    <w:p w:rsidR="003B089B" w:rsidRPr="00951CF0" w:rsidRDefault="003B089B" w:rsidP="003B089B">
      <w:pPr>
        <w:pStyle w:val="Console"/>
        <w:keepNext/>
        <w:rPr>
          <w:rStyle w:val="Surbrillance"/>
          <w:lang w:val="en-US"/>
        </w:rPr>
      </w:pPr>
      <w:r>
        <w:rPr>
          <w:rStyle w:val="Surbrillance"/>
          <w:lang w:val="en-US"/>
        </w:rPr>
        <w:t xml:space="preserve"> Vendor identification: HP</w:t>
      </w:r>
    </w:p>
    <w:p w:rsidR="003B089B" w:rsidRPr="00951CF0" w:rsidRDefault="003B089B" w:rsidP="003B089B">
      <w:pPr>
        <w:pStyle w:val="Console"/>
        <w:keepNext/>
        <w:rPr>
          <w:rStyle w:val="Surbrillance"/>
          <w:lang w:val="en-US"/>
        </w:rPr>
      </w:pPr>
      <w:r w:rsidRPr="00951CF0">
        <w:rPr>
          <w:rStyle w:val="Surbrillance"/>
          <w:lang w:val="en-US"/>
        </w:rPr>
        <w:t xml:space="preserve"> Product </w:t>
      </w:r>
      <w:r>
        <w:rPr>
          <w:rStyle w:val="Surbrillance"/>
          <w:lang w:val="en-US"/>
        </w:rPr>
        <w:t>identification: OPEN-V</w:t>
      </w:r>
    </w:p>
    <w:p w:rsidR="003B089B" w:rsidRPr="00951CF0" w:rsidRDefault="003B089B" w:rsidP="003B089B">
      <w:pPr>
        <w:pStyle w:val="Console"/>
        <w:keepNext/>
        <w:rPr>
          <w:rStyle w:val="Surbrillance"/>
          <w:lang w:val="en-US"/>
        </w:rPr>
      </w:pPr>
      <w:r w:rsidRPr="00951CF0">
        <w:rPr>
          <w:rStyle w:val="Surbrillance"/>
          <w:lang w:val="en-US"/>
        </w:rPr>
        <w:t xml:space="preserve"> Product revision level: 6006</w:t>
      </w:r>
    </w:p>
    <w:p w:rsidR="003B089B" w:rsidRPr="00951CF0" w:rsidRDefault="003B089B" w:rsidP="003B089B">
      <w:pPr>
        <w:pStyle w:val="Console"/>
        <w:keepNext/>
        <w:rPr>
          <w:rStyle w:val="Surbrillance"/>
          <w:lang w:val="en-US"/>
        </w:rPr>
      </w:pPr>
      <w:r w:rsidRPr="00951CF0">
        <w:rPr>
          <w:rStyle w:val="Surbrillance"/>
          <w:lang w:val="en-US"/>
        </w:rPr>
        <w:t xml:space="preserve"> Unit serial number: 75638 </w:t>
      </w:r>
    </w:p>
    <w:p w:rsidR="003B089B" w:rsidRDefault="003B089B" w:rsidP="003B089B">
      <w:pPr>
        <w:rPr>
          <w:sz w:val="20"/>
          <w:lang w:val="en-GB"/>
        </w:rPr>
      </w:pPr>
    </w:p>
    <w:p w:rsidR="003B089B" w:rsidRDefault="003B089B" w:rsidP="003B089B">
      <w:pPr>
        <w:pStyle w:val="Corpsdetexte"/>
      </w:pPr>
      <w:r>
        <w:t>Envoyer une requête SCSI pour juste obtenir le numéro de série :</w:t>
      </w:r>
    </w:p>
    <w:p w:rsidR="003B089B" w:rsidRPr="00891EC8" w:rsidRDefault="003B089B" w:rsidP="003B089B">
      <w:pPr>
        <w:pStyle w:val="Commande"/>
        <w:rPr>
          <w:lang w:val="en-US"/>
        </w:rPr>
      </w:pPr>
      <w:r w:rsidRPr="00891EC8">
        <w:rPr>
          <w:lang w:val="en-US"/>
        </w:rPr>
        <w:t># sg_vpd -q -p sn /dev/mpath/mpath0</w:t>
      </w:r>
    </w:p>
    <w:p w:rsidR="003B089B" w:rsidRPr="00951CF0" w:rsidRDefault="003B089B" w:rsidP="003B089B">
      <w:pPr>
        <w:pStyle w:val="Console"/>
      </w:pPr>
      <w:r w:rsidRPr="00891EC8">
        <w:rPr>
          <w:lang w:val="en-US"/>
        </w:rPr>
        <w:t xml:space="preserve">  </w:t>
      </w:r>
      <w:r w:rsidRPr="00951CF0">
        <w:t xml:space="preserve">Unit serial number: 75638 </w:t>
      </w:r>
    </w:p>
    <w:p w:rsidR="003B089B" w:rsidRPr="00951CF0" w:rsidRDefault="003B089B" w:rsidP="003B089B">
      <w:pPr>
        <w:rPr>
          <w:sz w:val="20"/>
        </w:rPr>
      </w:pPr>
    </w:p>
    <w:p w:rsidR="003B089B" w:rsidRDefault="003B089B" w:rsidP="003B089B">
      <w:pPr>
        <w:pStyle w:val="Corpsdetexte"/>
      </w:pPr>
      <w:r>
        <w:t>Interroger le système pour obtenir les informations stockées en mémoire concernant le périphérique :</w:t>
      </w:r>
    </w:p>
    <w:p w:rsidR="003B089B" w:rsidRDefault="003B089B" w:rsidP="003B089B">
      <w:pPr>
        <w:pStyle w:val="Commande"/>
        <w:rPr>
          <w:lang w:val="en-GB"/>
        </w:rPr>
      </w:pPr>
      <w:r>
        <w:rPr>
          <w:lang w:val="en-GB"/>
        </w:rPr>
        <w:t># udevinfo -q all -n /dev/sda</w:t>
      </w:r>
    </w:p>
    <w:p w:rsidR="003B089B" w:rsidRDefault="003B089B" w:rsidP="003B089B">
      <w:pPr>
        <w:pStyle w:val="Console"/>
        <w:rPr>
          <w:lang w:val="en-GB"/>
        </w:rPr>
      </w:pPr>
      <w:r>
        <w:rPr>
          <w:lang w:val="en-GB"/>
        </w:rPr>
        <w:t>P: /block/sda</w:t>
      </w:r>
    </w:p>
    <w:p w:rsidR="003B089B" w:rsidRDefault="003B089B" w:rsidP="003B089B">
      <w:pPr>
        <w:pStyle w:val="Console"/>
        <w:rPr>
          <w:lang w:val="en-GB"/>
        </w:rPr>
      </w:pPr>
      <w:r>
        <w:rPr>
          <w:lang w:val="en-GB"/>
        </w:rPr>
        <w:t>N: sda</w:t>
      </w:r>
    </w:p>
    <w:p w:rsidR="003B089B" w:rsidRDefault="003B089B" w:rsidP="003B089B">
      <w:pPr>
        <w:pStyle w:val="Console"/>
        <w:rPr>
          <w:lang w:val="en-GB"/>
        </w:rPr>
      </w:pPr>
      <w:r>
        <w:rPr>
          <w:lang w:val="en-GB"/>
        </w:rPr>
        <w:t>S: disk/by-id/scsi-360060e8015277600000127760000063f</w:t>
      </w:r>
    </w:p>
    <w:p w:rsidR="003B089B" w:rsidRDefault="003B089B" w:rsidP="003B089B">
      <w:pPr>
        <w:pStyle w:val="Console"/>
        <w:rPr>
          <w:lang w:val="en-GB"/>
        </w:rPr>
      </w:pPr>
      <w:r>
        <w:rPr>
          <w:lang w:val="en-GB"/>
        </w:rPr>
        <w:t>S: disk/by-path/pci-0000:07:00.1-fc-0x50060e8015277631:0x0000000000000000</w:t>
      </w:r>
    </w:p>
    <w:p w:rsidR="003B089B" w:rsidRPr="00951CF0" w:rsidRDefault="003B089B" w:rsidP="003B089B">
      <w:pPr>
        <w:pStyle w:val="Console"/>
        <w:rPr>
          <w:lang w:val="en-US"/>
        </w:rPr>
      </w:pPr>
      <w:r w:rsidRPr="00951CF0">
        <w:rPr>
          <w:lang w:val="en-US"/>
        </w:rPr>
        <w:t>E: ID_VENDOR=HP</w:t>
      </w:r>
    </w:p>
    <w:p w:rsidR="003B089B" w:rsidRPr="00951CF0" w:rsidRDefault="003B089B" w:rsidP="003B089B">
      <w:pPr>
        <w:pStyle w:val="Console"/>
        <w:rPr>
          <w:lang w:val="en-US"/>
        </w:rPr>
      </w:pPr>
      <w:r w:rsidRPr="00951CF0">
        <w:rPr>
          <w:lang w:val="en-US"/>
        </w:rPr>
        <w:t>E: ID_MODEL=OPEN-V</w:t>
      </w:r>
    </w:p>
    <w:p w:rsidR="003B089B" w:rsidRDefault="003B089B" w:rsidP="003B089B">
      <w:pPr>
        <w:pStyle w:val="Console"/>
        <w:rPr>
          <w:lang w:val="de-DE"/>
        </w:rPr>
      </w:pPr>
      <w:r>
        <w:rPr>
          <w:lang w:val="de-DE"/>
        </w:rPr>
        <w:t>E: ID_REVISION=6006</w:t>
      </w:r>
    </w:p>
    <w:p w:rsidR="003B089B" w:rsidRPr="00951CF0" w:rsidRDefault="003B089B" w:rsidP="003B089B">
      <w:pPr>
        <w:pStyle w:val="Console"/>
        <w:rPr>
          <w:rStyle w:val="Surbrillance"/>
          <w:lang w:val="de-AT"/>
        </w:rPr>
      </w:pPr>
      <w:r w:rsidRPr="00951CF0">
        <w:rPr>
          <w:rStyle w:val="Surbrillance"/>
          <w:lang w:val="de-AT"/>
        </w:rPr>
        <w:t>E: ID_SERIAL=360060e8015277600000127760000063f</w:t>
      </w:r>
    </w:p>
    <w:p w:rsidR="003B089B" w:rsidRDefault="003B089B" w:rsidP="003B089B">
      <w:pPr>
        <w:pStyle w:val="Console"/>
        <w:rPr>
          <w:lang w:val="de-DE"/>
        </w:rPr>
      </w:pPr>
      <w:r>
        <w:rPr>
          <w:lang w:val="de-DE"/>
        </w:rPr>
        <w:t>E: ID_TYPE=disk</w:t>
      </w:r>
    </w:p>
    <w:p w:rsidR="003B089B" w:rsidRPr="00951CF0" w:rsidRDefault="003B089B" w:rsidP="003B089B">
      <w:pPr>
        <w:pStyle w:val="Console"/>
        <w:rPr>
          <w:lang w:val="de-AT"/>
        </w:rPr>
      </w:pPr>
      <w:r w:rsidRPr="00951CF0">
        <w:rPr>
          <w:lang w:val="de-AT"/>
        </w:rPr>
        <w:t>E: ID_BUS=scsi</w:t>
      </w:r>
    </w:p>
    <w:p w:rsidR="003B089B" w:rsidRDefault="003B089B" w:rsidP="003B089B">
      <w:pPr>
        <w:pStyle w:val="Console"/>
        <w:rPr>
          <w:lang w:val="de-DE"/>
        </w:rPr>
      </w:pPr>
      <w:r>
        <w:rPr>
          <w:lang w:val="de-DE"/>
        </w:rPr>
        <w:t>E: ID_PATH=pci-0000:07:00.1-fc-0x50060e8015277631:0x0000000000000000</w:t>
      </w:r>
    </w:p>
    <w:p w:rsidR="003B089B" w:rsidRDefault="003B089B" w:rsidP="003B089B">
      <w:pPr>
        <w:pStyle w:val="Corpsdetexte"/>
        <w:rPr>
          <w:lang w:val="de-DE"/>
        </w:rPr>
      </w:pPr>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3B089B" w:rsidTr="00832FED">
        <w:trPr>
          <w:jc w:val="center"/>
        </w:trPr>
        <w:tc>
          <w:tcPr>
            <w:tcW w:w="850" w:type="dxa"/>
            <w:shd w:val="clear" w:color="auto" w:fill="auto"/>
          </w:tcPr>
          <w:p w:rsidR="003B089B" w:rsidRDefault="003B089B" w:rsidP="00832FED">
            <w:pPr>
              <w:pStyle w:val="Contenudetableau"/>
              <w:spacing w:before="57" w:after="57"/>
              <w:jc w:val="center"/>
            </w:pPr>
            <w:r w:rsidRPr="00A06195">
              <w:rPr>
                <w:noProof/>
              </w:rPr>
              <w:drawing>
                <wp:inline distT="0" distB="0" distL="0" distR="0">
                  <wp:extent cx="361950" cy="3619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Default="003B089B" w:rsidP="00832FED">
            <w:pPr>
              <w:pStyle w:val="Information"/>
            </w:pPr>
            <w:r>
              <w:t>L’</w:t>
            </w:r>
            <w:r w:rsidRPr="009A6725">
              <w:rPr>
                <w:rStyle w:val="Surbrillance"/>
              </w:rPr>
              <w:t>ID_SERIAL</w:t>
            </w:r>
            <w:r w:rsidRPr="008D446A">
              <w:t xml:space="preserve"> </w:t>
            </w:r>
            <w:r>
              <w:t>n’est pas le numéro de série du périphérique physique mais un identifiant unique permettant à l’OS d’identifier celui-ci.</w:t>
            </w:r>
          </w:p>
        </w:tc>
      </w:tr>
    </w:tbl>
    <w:p w:rsidR="003B089B" w:rsidRDefault="003B089B" w:rsidP="003B089B">
      <w:pPr>
        <w:pStyle w:val="Corpsdetexte"/>
      </w:pPr>
    </w:p>
    <w:p w:rsidR="003B089B" w:rsidRDefault="003B089B" w:rsidP="003B089B">
      <w:pPr>
        <w:pStyle w:val="Titre3"/>
      </w:pPr>
      <w:bookmarkStart w:id="16" w:name="_Toc433712878"/>
      <w:r>
        <w:lastRenderedPageBreak/>
        <w:t>Prise en compte des changements</w:t>
      </w:r>
      <w:bookmarkEnd w:id="16"/>
    </w:p>
    <w:p w:rsidR="003B089B" w:rsidRDefault="003B089B" w:rsidP="003B089B">
      <w:pPr>
        <w:pStyle w:val="Corpsdetexte"/>
        <w:keepNext/>
      </w:pPr>
      <w:r>
        <w:t>Lors d'un ajout de périphérique, il peut être nécessaire de balayer à nouveau les périphériques pour prendre en compte le changement.</w:t>
      </w:r>
    </w:p>
    <w:p w:rsidR="003B089B" w:rsidRDefault="003B089B" w:rsidP="003B089B">
      <w:pPr>
        <w:pStyle w:val="Corpsdetexte"/>
        <w:keepNext/>
      </w:pPr>
      <w:r>
        <w:t>De manière générale pour toutes les cartes fibres et SCSI :</w:t>
      </w:r>
    </w:p>
    <w:p w:rsidR="003B089B" w:rsidRDefault="003B089B" w:rsidP="003B089B">
      <w:pPr>
        <w:pStyle w:val="Commande"/>
        <w:keepNext/>
        <w:rPr>
          <w:lang w:val="en-GB"/>
        </w:rPr>
      </w:pPr>
      <w:r>
        <w:rPr>
          <w:lang w:val="en-GB"/>
        </w:rPr>
        <w:t xml:space="preserve"># </w:t>
      </w:r>
      <w:r w:rsidRPr="00B6530C">
        <w:rPr>
          <w:lang w:val="en-GB"/>
        </w:rPr>
        <w:t xml:space="preserve">rescan-scsi-bus.sh --color -l -w </w:t>
      </w:r>
      <w:r>
        <w:rPr>
          <w:lang w:val="en-GB"/>
        </w:rPr>
        <w:t>–</w:t>
      </w:r>
      <w:r w:rsidRPr="00B6530C">
        <w:rPr>
          <w:lang w:val="en-GB"/>
        </w:rPr>
        <w:t>c</w:t>
      </w:r>
    </w:p>
    <w:p w:rsidR="003B089B" w:rsidRDefault="003B089B" w:rsidP="003B089B">
      <w:pPr>
        <w:pStyle w:val="Corpsdetexte"/>
        <w:rPr>
          <w:lang w:val="en-GB"/>
        </w:rPr>
      </w:pPr>
    </w:p>
    <w:p w:rsidR="003B089B" w:rsidRDefault="003B089B" w:rsidP="003B089B">
      <w:pPr>
        <w:pStyle w:val="Corpsdetexte"/>
        <w:keepNext/>
        <w:rPr>
          <w:lang w:val="en-GB"/>
        </w:rPr>
      </w:pPr>
      <w:r>
        <w:rPr>
          <w:lang w:val="en-GB"/>
        </w:rPr>
        <w:t xml:space="preserve"> Exemple:</w:t>
      </w:r>
    </w:p>
    <w:p w:rsidR="003B089B" w:rsidRPr="00614AEE" w:rsidRDefault="003B089B" w:rsidP="003B089B">
      <w:pPr>
        <w:pStyle w:val="Commande"/>
        <w:keepNext/>
        <w:rPr>
          <w:lang w:val="en-GB"/>
        </w:rPr>
      </w:pPr>
      <w:r w:rsidRPr="00614AEE">
        <w:rPr>
          <w:lang w:val="en-GB"/>
        </w:rPr>
        <w:t># rescan-scsi-bus.sh --color -l -w -c</w:t>
      </w:r>
    </w:p>
    <w:p w:rsidR="003B089B" w:rsidRPr="00614AEE" w:rsidRDefault="003B089B" w:rsidP="003B089B">
      <w:pPr>
        <w:pStyle w:val="Console"/>
        <w:keepNext/>
        <w:rPr>
          <w:lang w:val="en-GB"/>
        </w:rPr>
      </w:pPr>
      <w:r w:rsidRPr="00614AEE">
        <w:rPr>
          <w:lang w:val="en-GB"/>
        </w:rPr>
        <w:t>Host adapter 0 (ata_piix) found.</w:t>
      </w:r>
    </w:p>
    <w:p w:rsidR="003B089B" w:rsidRPr="00614AEE" w:rsidRDefault="003B089B" w:rsidP="003B089B">
      <w:pPr>
        <w:pStyle w:val="Console"/>
        <w:keepNext/>
        <w:rPr>
          <w:lang w:val="en-GB"/>
        </w:rPr>
      </w:pPr>
      <w:r w:rsidRPr="00614AEE">
        <w:rPr>
          <w:lang w:val="en-GB"/>
        </w:rPr>
        <w:t>Host adapter 1 (ata_piix) found.</w:t>
      </w:r>
    </w:p>
    <w:p w:rsidR="003B089B" w:rsidRPr="00614AEE" w:rsidRDefault="003B089B" w:rsidP="003B089B">
      <w:pPr>
        <w:pStyle w:val="Console"/>
        <w:keepNext/>
        <w:rPr>
          <w:lang w:val="en-GB"/>
        </w:rPr>
      </w:pPr>
      <w:r w:rsidRPr="00614AEE">
        <w:rPr>
          <w:lang w:val="en-GB"/>
        </w:rPr>
        <w:t>Host adapter 2 (qla2xxx) found.</w:t>
      </w:r>
    </w:p>
    <w:p w:rsidR="003B089B" w:rsidRPr="00614AEE" w:rsidRDefault="003B089B" w:rsidP="003B089B">
      <w:pPr>
        <w:pStyle w:val="Console"/>
        <w:keepNext/>
        <w:rPr>
          <w:lang w:val="en-GB"/>
        </w:rPr>
      </w:pPr>
      <w:r w:rsidRPr="00614AEE">
        <w:rPr>
          <w:lang w:val="en-GB"/>
        </w:rPr>
        <w:t>Host adapter 3 (&lt;NULL&gt;) found.</w:t>
      </w:r>
    </w:p>
    <w:p w:rsidR="003B089B" w:rsidRPr="00614AEE" w:rsidRDefault="003B089B" w:rsidP="003B089B">
      <w:pPr>
        <w:pStyle w:val="Console"/>
        <w:keepNext/>
        <w:rPr>
          <w:lang w:val="en-GB"/>
        </w:rPr>
      </w:pPr>
      <w:r w:rsidRPr="00614AEE">
        <w:rPr>
          <w:lang w:val="en-GB"/>
        </w:rPr>
        <w:t>Host adapter 4 (&lt;NULL&gt;) found.</w:t>
      </w:r>
    </w:p>
    <w:p w:rsidR="003B089B" w:rsidRPr="00614AEE" w:rsidRDefault="003B089B" w:rsidP="003B089B">
      <w:pPr>
        <w:pStyle w:val="Console"/>
        <w:keepNext/>
        <w:rPr>
          <w:lang w:val="en-GB"/>
        </w:rPr>
      </w:pPr>
      <w:r w:rsidRPr="00614AEE">
        <w:rPr>
          <w:lang w:val="en-GB"/>
        </w:rPr>
        <w:t>Scanning SCSI subsystem for new devices</w:t>
      </w:r>
    </w:p>
    <w:p w:rsidR="003B089B" w:rsidRPr="00614AEE" w:rsidRDefault="003B089B" w:rsidP="003B089B">
      <w:pPr>
        <w:pStyle w:val="Console"/>
        <w:keepNext/>
        <w:rPr>
          <w:lang w:val="en-GB"/>
        </w:rPr>
      </w:pPr>
      <w:r w:rsidRPr="00614AEE">
        <w:rPr>
          <w:lang w:val="en-GB"/>
        </w:rPr>
        <w:t>Scanning host 0 channels 0 1 for  SCSI target IDs  0 1 2 3 4 5 6 7 8 9 10 11 12 13 14 15, LUNs  0 1 2 3 4 5 6 7</w:t>
      </w:r>
    </w:p>
    <w:p w:rsidR="003B089B" w:rsidRPr="00614AEE" w:rsidRDefault="003B089B" w:rsidP="003B089B">
      <w:pPr>
        <w:pStyle w:val="Console"/>
        <w:keepNext/>
        <w:rPr>
          <w:lang w:val="en-GB"/>
        </w:rPr>
      </w:pPr>
      <w:r w:rsidRPr="00614AEE">
        <w:rPr>
          <w:lang w:val="en-GB"/>
        </w:rPr>
        <w:t>Scanning for device 0 0 0 0 ...</w:t>
      </w:r>
    </w:p>
    <w:p w:rsidR="003B089B" w:rsidRPr="00614AEE" w:rsidRDefault="003B089B" w:rsidP="003B089B">
      <w:pPr>
        <w:pStyle w:val="Console"/>
        <w:keepNext/>
        <w:rPr>
          <w:lang w:val="en-GB"/>
        </w:rPr>
      </w:pPr>
      <w:r w:rsidRPr="00614AEE">
        <w:rPr>
          <w:lang w:val="en-GB"/>
        </w:rPr>
        <w:t>OLD: Host: scsi0 Channel: 00 Id: 00 Lun: 00</w:t>
      </w:r>
    </w:p>
    <w:p w:rsidR="003B089B" w:rsidRPr="00614AEE" w:rsidRDefault="003B089B" w:rsidP="003B089B">
      <w:pPr>
        <w:pStyle w:val="Console"/>
        <w:keepNext/>
        <w:rPr>
          <w:lang w:val="en-GB"/>
        </w:rPr>
      </w:pPr>
      <w:r w:rsidRPr="00614AEE">
        <w:rPr>
          <w:lang w:val="en-GB"/>
        </w:rPr>
        <w:t xml:space="preserve">      Vendor: TEAC     Model: DV-28S-W         Rev: C.2C</w:t>
      </w:r>
    </w:p>
    <w:p w:rsidR="003B089B" w:rsidRPr="00614AEE" w:rsidRDefault="003B089B" w:rsidP="003B089B">
      <w:pPr>
        <w:pStyle w:val="Console"/>
        <w:keepNext/>
        <w:rPr>
          <w:lang w:val="en-GB"/>
        </w:rPr>
      </w:pPr>
      <w:r w:rsidRPr="00614AEE">
        <w:rPr>
          <w:lang w:val="en-GB"/>
        </w:rPr>
        <w:t xml:space="preserve">      Type:   CD-ROM                           ANSI SCSI revision: 05</w:t>
      </w:r>
    </w:p>
    <w:p w:rsidR="003B089B" w:rsidRPr="00614AEE" w:rsidRDefault="003B089B" w:rsidP="003B089B">
      <w:pPr>
        <w:pStyle w:val="Console"/>
        <w:keepNext/>
        <w:rPr>
          <w:lang w:val="en-GB"/>
        </w:rPr>
      </w:pPr>
      <w:r w:rsidRPr="00614AEE">
        <w:rPr>
          <w:lang w:val="en-GB"/>
        </w:rPr>
        <w:t>Scanning host 1 channels 0 1 for  SCSI target IDs  0 1 2 3 4 5 6 7 8 9 10 11 12 13 14 15, LUNs  0 1 2 3 4 5 6 7</w:t>
      </w:r>
    </w:p>
    <w:p w:rsidR="003B089B" w:rsidRPr="00614AEE" w:rsidRDefault="003B089B" w:rsidP="003B089B">
      <w:pPr>
        <w:pStyle w:val="Console"/>
        <w:keepNext/>
        <w:rPr>
          <w:lang w:val="en-GB"/>
        </w:rPr>
      </w:pPr>
      <w:r w:rsidRPr="00614AEE">
        <w:rPr>
          <w:lang w:val="en-GB"/>
        </w:rPr>
        <w:t>Scanning host 2 for  all SCSI target IDs, LUNs  0 1 2 3 4 5 6 7</w:t>
      </w:r>
    </w:p>
    <w:p w:rsidR="003B089B" w:rsidRPr="00614AEE" w:rsidRDefault="003B089B" w:rsidP="003B089B">
      <w:pPr>
        <w:pStyle w:val="Console"/>
        <w:keepNext/>
        <w:rPr>
          <w:lang w:val="en-GB"/>
        </w:rPr>
      </w:pPr>
      <w:r w:rsidRPr="00614AEE">
        <w:rPr>
          <w:lang w:val="en-GB"/>
        </w:rPr>
        <w:t>Scanning for device 2 0 0 0 ...</w:t>
      </w:r>
    </w:p>
    <w:p w:rsidR="003B089B" w:rsidRPr="00614AEE" w:rsidRDefault="003B089B" w:rsidP="003B089B">
      <w:pPr>
        <w:pStyle w:val="Console"/>
        <w:keepNext/>
        <w:rPr>
          <w:lang w:val="en-GB"/>
        </w:rPr>
      </w:pPr>
      <w:r w:rsidRPr="00614AEE">
        <w:rPr>
          <w:lang w:val="en-GB"/>
        </w:rPr>
        <w:t>OLD: Host: scsi2 Channel: 00 Id: 00 Lun: 00</w:t>
      </w:r>
    </w:p>
    <w:p w:rsidR="003B089B" w:rsidRPr="00614AEE" w:rsidRDefault="003B089B" w:rsidP="003B089B">
      <w:pPr>
        <w:pStyle w:val="Console"/>
        <w:keepNext/>
        <w:rPr>
          <w:lang w:val="en-GB"/>
        </w:rPr>
      </w:pPr>
      <w:r w:rsidRPr="00614AEE">
        <w:rPr>
          <w:lang w:val="en-GB"/>
        </w:rPr>
        <w:t xml:space="preserve">      Vendor: HP       Model: OPEN-V           Rev: 5009</w:t>
      </w:r>
    </w:p>
    <w:p w:rsidR="003B089B" w:rsidRPr="00614AEE" w:rsidRDefault="003B089B" w:rsidP="003B089B">
      <w:pPr>
        <w:pStyle w:val="Console"/>
        <w:keepNext/>
        <w:rPr>
          <w:lang w:val="en-GB"/>
        </w:rPr>
      </w:pPr>
      <w:r w:rsidRPr="00614AEE">
        <w:rPr>
          <w:lang w:val="en-GB"/>
        </w:rPr>
        <w:t xml:space="preserve">      Type:   Direct-Access                    ANSI SCSI revision: 03</w:t>
      </w:r>
    </w:p>
    <w:p w:rsidR="003B089B" w:rsidRPr="00614AEE" w:rsidRDefault="003B089B" w:rsidP="003B089B">
      <w:pPr>
        <w:pStyle w:val="Console"/>
        <w:keepNext/>
        <w:rPr>
          <w:lang w:val="en-GB"/>
        </w:rPr>
      </w:pPr>
      <w:r w:rsidRPr="00614AEE">
        <w:rPr>
          <w:lang w:val="en-GB"/>
        </w:rPr>
        <w:t>Scanning host 3 for  all SCSI target IDs, LUNs  0 1 2 3 4 5 6 7</w:t>
      </w:r>
    </w:p>
    <w:p w:rsidR="003B089B" w:rsidRPr="00614AEE" w:rsidRDefault="003B089B" w:rsidP="003B089B">
      <w:pPr>
        <w:pStyle w:val="Console"/>
        <w:keepNext/>
        <w:rPr>
          <w:lang w:val="en-GB"/>
        </w:rPr>
      </w:pPr>
      <w:r w:rsidRPr="00614AEE">
        <w:rPr>
          <w:lang w:val="en-GB"/>
        </w:rPr>
        <w:t>Scanning for device 3 0 0 0 ...</w:t>
      </w:r>
    </w:p>
    <w:p w:rsidR="003B089B" w:rsidRPr="00614AEE" w:rsidRDefault="003B089B" w:rsidP="003B089B">
      <w:pPr>
        <w:pStyle w:val="Console"/>
        <w:keepNext/>
        <w:rPr>
          <w:lang w:val="en-GB"/>
        </w:rPr>
      </w:pPr>
      <w:r w:rsidRPr="00614AEE">
        <w:rPr>
          <w:lang w:val="en-GB"/>
        </w:rPr>
        <w:t>OLD: Host: scsi3 Channel: 00 Id: 00 Lun: 00</w:t>
      </w:r>
    </w:p>
    <w:p w:rsidR="003B089B" w:rsidRPr="00614AEE" w:rsidRDefault="003B089B" w:rsidP="003B089B">
      <w:pPr>
        <w:pStyle w:val="Console"/>
        <w:keepNext/>
        <w:rPr>
          <w:lang w:val="en-GB"/>
        </w:rPr>
      </w:pPr>
      <w:r w:rsidRPr="00614AEE">
        <w:rPr>
          <w:lang w:val="en-GB"/>
        </w:rPr>
        <w:t xml:space="preserve">      Vendor: HP       Model: OPEN-V           Rev: 5009</w:t>
      </w:r>
    </w:p>
    <w:p w:rsidR="003B089B" w:rsidRPr="00614AEE" w:rsidRDefault="003B089B" w:rsidP="003B089B">
      <w:pPr>
        <w:pStyle w:val="Console"/>
        <w:keepNext/>
        <w:rPr>
          <w:lang w:val="en-GB"/>
        </w:rPr>
      </w:pPr>
      <w:r w:rsidRPr="00614AEE">
        <w:rPr>
          <w:lang w:val="en-GB"/>
        </w:rPr>
        <w:t xml:space="preserve">      Type:   Direct-Access                    ANSI SCSI revision: 03</w:t>
      </w:r>
    </w:p>
    <w:p w:rsidR="003B089B" w:rsidRPr="00614AEE" w:rsidRDefault="003B089B" w:rsidP="003B089B">
      <w:pPr>
        <w:pStyle w:val="Console"/>
        <w:keepNext/>
        <w:rPr>
          <w:lang w:val="en-GB"/>
        </w:rPr>
      </w:pPr>
      <w:r w:rsidRPr="00614AEE">
        <w:rPr>
          <w:lang w:val="en-GB"/>
        </w:rPr>
        <w:t>Scanning host 4 for  all SCSI target IDs, LUNs  0 1 2 3 4 5 6 7</w:t>
      </w:r>
    </w:p>
    <w:p w:rsidR="003B089B" w:rsidRPr="00614AEE" w:rsidRDefault="003B089B" w:rsidP="003B089B">
      <w:pPr>
        <w:pStyle w:val="Console"/>
        <w:keepNext/>
        <w:rPr>
          <w:lang w:val="en-GB"/>
        </w:rPr>
      </w:pPr>
      <w:r w:rsidRPr="00614AEE">
        <w:rPr>
          <w:lang w:val="en-GB"/>
        </w:rPr>
        <w:t>Scanning for device 4 0 0 0 ...</w:t>
      </w:r>
    </w:p>
    <w:p w:rsidR="003B089B" w:rsidRPr="00614AEE" w:rsidRDefault="003B089B" w:rsidP="003B089B">
      <w:pPr>
        <w:pStyle w:val="Console"/>
        <w:keepNext/>
        <w:rPr>
          <w:lang w:val="en-GB"/>
        </w:rPr>
      </w:pPr>
      <w:r w:rsidRPr="00614AEE">
        <w:rPr>
          <w:lang w:val="en-GB"/>
        </w:rPr>
        <w:t>OLD: Host: scsi4 Channel: 00 Id: 00 Lun: 00</w:t>
      </w:r>
    </w:p>
    <w:p w:rsidR="003B089B" w:rsidRPr="00614AEE" w:rsidRDefault="003B089B" w:rsidP="003B089B">
      <w:pPr>
        <w:pStyle w:val="Console"/>
        <w:keepNext/>
        <w:rPr>
          <w:lang w:val="en-GB"/>
        </w:rPr>
      </w:pPr>
      <w:r w:rsidRPr="00614AEE">
        <w:rPr>
          <w:lang w:val="en-GB"/>
        </w:rPr>
        <w:t xml:space="preserve">      Vendor: HP       Model: OPEN-V           Rev: 5009</w:t>
      </w:r>
    </w:p>
    <w:p w:rsidR="003B089B" w:rsidRPr="00614AEE" w:rsidRDefault="003B089B" w:rsidP="003B089B">
      <w:pPr>
        <w:pStyle w:val="Console"/>
        <w:keepNext/>
        <w:rPr>
          <w:lang w:val="en-GB"/>
        </w:rPr>
      </w:pPr>
      <w:r w:rsidRPr="00614AEE">
        <w:rPr>
          <w:lang w:val="en-GB"/>
        </w:rPr>
        <w:t xml:space="preserve">      Type:   Direct-Access                    ANSI SCSI revision: 03</w:t>
      </w:r>
    </w:p>
    <w:p w:rsidR="003B089B" w:rsidRPr="00614AEE" w:rsidRDefault="003B089B" w:rsidP="003B089B">
      <w:pPr>
        <w:pStyle w:val="Console"/>
        <w:keepNext/>
        <w:rPr>
          <w:lang w:val="en-GB"/>
        </w:rPr>
      </w:pPr>
      <w:r w:rsidRPr="00614AEE">
        <w:rPr>
          <w:lang w:val="en-GB"/>
        </w:rPr>
        <w:t xml:space="preserve">0 new device(s) found.               </w:t>
      </w:r>
    </w:p>
    <w:p w:rsidR="003B089B" w:rsidRPr="00614AEE" w:rsidRDefault="003B089B" w:rsidP="003B089B">
      <w:pPr>
        <w:pStyle w:val="Console"/>
        <w:keepNext/>
        <w:rPr>
          <w:lang w:val="en-GB"/>
        </w:rPr>
      </w:pPr>
      <w:r w:rsidRPr="00614AEE">
        <w:rPr>
          <w:lang w:val="en-GB"/>
        </w:rPr>
        <w:t>0 device(s) removed.</w:t>
      </w:r>
    </w:p>
    <w:p w:rsidR="003B089B" w:rsidRPr="00305A64" w:rsidRDefault="003B089B" w:rsidP="003B089B">
      <w:pPr>
        <w:pStyle w:val="Titre3"/>
      </w:pPr>
      <w:bookmarkStart w:id="17" w:name="_Toc263951830"/>
      <w:bookmarkStart w:id="18" w:name="_Toc433712879"/>
      <w:r>
        <w:t>Verrous SCSI</w:t>
      </w:r>
      <w:bookmarkEnd w:id="17"/>
      <w:bookmarkEnd w:id="18"/>
    </w:p>
    <w:p w:rsidR="003B089B" w:rsidRDefault="003B089B" w:rsidP="003B089B">
      <w:pPr>
        <w:pStyle w:val="Corpsdetexte"/>
      </w:pPr>
      <w:r>
        <w:t xml:space="preserve">Il se peut que des volumes aient été laissés en état verrouillé par un autre système (typiquement, après utilisation par </w:t>
      </w:r>
      <w:r w:rsidRPr="00C8222E">
        <w:rPr>
          <w:rStyle w:val="Termetechnique"/>
        </w:rPr>
        <w:t>VxFS</w:t>
      </w:r>
      <w:r>
        <w:t>). Cela se manifeste par une impossibilité d’écrire dessus. Pour libérer les verrous SCSI éventuellement présents lors de la réaffectation de LUN, il faut s’enregistrer avec un nouvel identifiant puis purger tous les verrous en s’authentifiant avec ce même identifiant.</w:t>
      </w:r>
    </w:p>
    <w:p w:rsidR="003B089B" w:rsidRDefault="003B089B" w:rsidP="003B089B">
      <w:pPr>
        <w:pStyle w:val="Corpsdetexte"/>
      </w:pPr>
      <w:r>
        <w:lastRenderedPageBreak/>
        <w:t xml:space="preserve">Exemple sur tous les périphériques de </w:t>
      </w:r>
      <w:r w:rsidRPr="00C8222E">
        <w:rPr>
          <w:rStyle w:val="Termetechnique"/>
        </w:rPr>
        <w:t>sdd</w:t>
      </w:r>
      <w:r>
        <w:t xml:space="preserve"> à </w:t>
      </w:r>
      <w:r w:rsidRPr="00C8222E">
        <w:rPr>
          <w:rStyle w:val="Termetechnique"/>
        </w:rPr>
        <w:t>sdi</w:t>
      </w:r>
      <w:r>
        <w:t> :</w:t>
      </w:r>
    </w:p>
    <w:p w:rsidR="003B089B" w:rsidRPr="00CA3D48" w:rsidRDefault="003B089B" w:rsidP="003B089B">
      <w:pPr>
        <w:pStyle w:val="Commande"/>
        <w:rPr>
          <w:lang w:val="en-US"/>
        </w:rPr>
      </w:pPr>
      <w:r w:rsidRPr="00CA3D48">
        <w:rPr>
          <w:lang w:val="en-US"/>
        </w:rPr>
        <w:t># for i in /dev/sd[d-i] ; do</w:t>
      </w:r>
    </w:p>
    <w:p w:rsidR="003B089B" w:rsidRPr="00CA3D48" w:rsidRDefault="003B089B" w:rsidP="003B089B">
      <w:pPr>
        <w:pStyle w:val="Commande"/>
        <w:rPr>
          <w:lang w:val="en-US"/>
        </w:rPr>
      </w:pPr>
      <w:r w:rsidRPr="00CA3D48">
        <w:rPr>
          <w:lang w:val="en-US"/>
        </w:rPr>
        <w:t>&gt; sg_persist --out --register --param-sark 123abc $i</w:t>
      </w:r>
    </w:p>
    <w:p w:rsidR="003B089B" w:rsidRPr="00CA3D48" w:rsidRDefault="003B089B" w:rsidP="003B089B">
      <w:pPr>
        <w:pStyle w:val="Commande"/>
        <w:rPr>
          <w:lang w:val="en-US"/>
        </w:rPr>
      </w:pPr>
      <w:r w:rsidRPr="00CA3D48">
        <w:rPr>
          <w:lang w:val="en-US"/>
        </w:rPr>
        <w:t>&gt; sg_persist -C -K 123abc --out $i</w:t>
      </w:r>
    </w:p>
    <w:p w:rsidR="003B089B" w:rsidRPr="008820DA" w:rsidRDefault="003B089B" w:rsidP="003B089B">
      <w:pPr>
        <w:pStyle w:val="Commande"/>
      </w:pPr>
      <w:r w:rsidRPr="008820DA">
        <w:t xml:space="preserve">&gt; done </w:t>
      </w:r>
    </w:p>
    <w:p w:rsidR="003B089B" w:rsidRPr="00EB2295" w:rsidRDefault="003B089B" w:rsidP="003B089B">
      <w:pPr>
        <w:pStyle w:val="Corpsdetexte"/>
        <w:rPr>
          <w:lang w:val="en-US"/>
        </w:rPr>
      </w:pPr>
    </w:p>
    <w:p w:rsidR="003B089B" w:rsidRDefault="003B089B" w:rsidP="003B089B">
      <w:pPr>
        <w:pStyle w:val="Titre3"/>
      </w:pPr>
      <w:bookmarkStart w:id="19" w:name="_Toc433712880"/>
      <w:r>
        <w:t>Utilisation d’identifiants uniques stables dans le temps</w:t>
      </w:r>
      <w:bookmarkEnd w:id="19"/>
    </w:p>
    <w:p w:rsidR="003B089B" w:rsidRPr="00305A64" w:rsidRDefault="003B089B" w:rsidP="003B089B">
      <w:pPr>
        <w:pStyle w:val="Corpsdetexte"/>
        <w:keepNext/>
        <w:rPr>
          <w:i/>
          <w:iCs/>
        </w:rPr>
      </w:pPr>
      <w:r>
        <w:t xml:space="preserve">Le système fournit pour certains périphériques des identifiants uniques qui ne changent pas au cours du temps. Ceci permet notamment d’éviter les renumérotations des lecteurs de bande en cas d’ajout suppression ou intervention de maintenance. Il faut donc utiliser les périphériques </w:t>
      </w:r>
      <w:r w:rsidRPr="00C8222E">
        <w:rPr>
          <w:rStyle w:val="Termetechnique"/>
        </w:rPr>
        <w:t>tape</w:t>
      </w:r>
      <w:r>
        <w:t xml:space="preserve"> se trouvant dans </w:t>
      </w:r>
      <w:r w:rsidRPr="00C8222E">
        <w:rPr>
          <w:rStyle w:val="Termetechnique"/>
        </w:rPr>
        <w:t>/dev/tape/by-id/[xxxxx]</w:t>
      </w:r>
      <w:r>
        <w:t xml:space="preserve"> et non les périphériques </w:t>
      </w:r>
      <w:r w:rsidRPr="00C8222E">
        <w:rPr>
          <w:rStyle w:val="Termetechnique"/>
        </w:rPr>
        <w:t>/dev/sg[x]</w:t>
      </w:r>
      <w:r>
        <w:t xml:space="preserve"> ou </w:t>
      </w:r>
      <w:r w:rsidRPr="009A6725">
        <w:rPr>
          <w:rStyle w:val="Termetechnique"/>
        </w:rPr>
        <w:t>/dev/st[x]</w:t>
      </w:r>
      <w:r>
        <w:rPr>
          <w:rStyle w:val="Appelnotedebasdep"/>
        </w:rPr>
        <w:footnoteReference w:id="2"/>
      </w:r>
      <w:r>
        <w:t>.</w:t>
      </w:r>
    </w:p>
    <w:p w:rsidR="003B089B" w:rsidRDefault="003B089B" w:rsidP="003B089B">
      <w:pPr>
        <w:pStyle w:val="Commande"/>
        <w:keepNext/>
        <w:rPr>
          <w:bCs/>
          <w:lang w:val="en-GB"/>
        </w:rPr>
      </w:pPr>
      <w:r>
        <w:rPr>
          <w:lang w:val="en-GB"/>
        </w:rPr>
        <w:t xml:space="preserve"># </w:t>
      </w:r>
      <w:r>
        <w:rPr>
          <w:bCs/>
          <w:lang w:val="en-GB"/>
        </w:rPr>
        <w:t>ll /dev/tape/by-id/</w:t>
      </w:r>
    </w:p>
    <w:p w:rsidR="003B089B" w:rsidRDefault="003B089B" w:rsidP="003B089B">
      <w:pPr>
        <w:pStyle w:val="Console"/>
        <w:keepNext/>
        <w:rPr>
          <w:lang w:val="en-GB"/>
        </w:rPr>
      </w:pPr>
      <w:r>
        <w:rPr>
          <w:lang w:val="en-GB"/>
        </w:rPr>
        <w:t>total 0</w:t>
      </w:r>
    </w:p>
    <w:p w:rsidR="003B089B" w:rsidRDefault="003B089B" w:rsidP="003B089B">
      <w:pPr>
        <w:pStyle w:val="Console"/>
        <w:keepNext/>
        <w:rPr>
          <w:lang w:val="en-GB"/>
        </w:rPr>
      </w:pPr>
      <w:r>
        <w:rPr>
          <w:lang w:val="en-GB"/>
        </w:rPr>
        <w:t>lrwxrwxrwx 1 root root  9 May  7 16:09 scsi-35005084044159900-nst -&gt; ../../nst0</w:t>
      </w:r>
    </w:p>
    <w:p w:rsidR="003B089B" w:rsidRDefault="003B089B" w:rsidP="003B089B">
      <w:pPr>
        <w:pStyle w:val="Console"/>
        <w:keepNext/>
        <w:rPr>
          <w:lang w:val="en-GB"/>
        </w:rPr>
      </w:pPr>
      <w:r>
        <w:rPr>
          <w:lang w:val="en-GB"/>
        </w:rPr>
        <w:t>lrwxrwxrwx 1 root root 10 May  7 16:09 scsi-35005084044159904-nst -&gt; ../../nst1</w:t>
      </w:r>
    </w:p>
    <w:p w:rsidR="003B089B" w:rsidRDefault="003B089B" w:rsidP="003B089B">
      <w:pPr>
        <w:pStyle w:val="Console"/>
        <w:keepNext/>
        <w:rPr>
          <w:lang w:val="en-GB"/>
        </w:rPr>
      </w:pPr>
      <w:r>
        <w:rPr>
          <w:lang w:val="en-GB"/>
        </w:rPr>
        <w:t>lrwxrwxrwx 1 root root  9 May  7 16:09 scsi-35005084044159908-nst -&gt; ../../nst2</w:t>
      </w:r>
    </w:p>
    <w:p w:rsidR="003B089B" w:rsidRDefault="003B089B" w:rsidP="003B089B">
      <w:pPr>
        <w:pStyle w:val="Console"/>
        <w:keepNext/>
        <w:rPr>
          <w:lang w:val="en-GB"/>
        </w:rPr>
      </w:pPr>
      <w:r>
        <w:rPr>
          <w:lang w:val="en-GB"/>
        </w:rPr>
        <w:t>lrwxrwxrwx 1 root root 10 May  7 16:09 scsi-3500508404415990c-nst -&gt; ../../nst3</w:t>
      </w:r>
    </w:p>
    <w:p w:rsidR="003B089B" w:rsidRDefault="003B089B" w:rsidP="003B089B">
      <w:pPr>
        <w:pStyle w:val="Titre3"/>
      </w:pPr>
      <w:bookmarkStart w:id="20" w:name="_Toc257037284"/>
      <w:bookmarkStart w:id="21" w:name="_Toc263951831"/>
      <w:bookmarkStart w:id="22" w:name="_Toc433712881"/>
      <w:r>
        <w:t>Détection forcée du lecteur de bandes</w:t>
      </w:r>
      <w:bookmarkEnd w:id="20"/>
      <w:bookmarkEnd w:id="21"/>
      <w:bookmarkEnd w:id="22"/>
    </w:p>
    <w:p w:rsidR="003B089B" w:rsidRDefault="003B089B" w:rsidP="003B089B">
      <w:pPr>
        <w:pStyle w:val="Corpsdetexte"/>
      </w:pPr>
      <w:r>
        <w:t xml:space="preserve">Sur les matériels HP DL 785 G5, si le lecteur de bande n’est pas reconnu automatiquement (pas de périphérique </w:t>
      </w:r>
      <w:r w:rsidRPr="00C8222E">
        <w:rPr>
          <w:rStyle w:val="Termetechnique"/>
        </w:rPr>
        <w:t>/dev/st0</w:t>
      </w:r>
      <w:r>
        <w:t>), il est nécessaire de forcer la détection :</w:t>
      </w:r>
    </w:p>
    <w:p w:rsidR="003B089B" w:rsidRDefault="003B089B" w:rsidP="003B089B">
      <w:pPr>
        <w:pStyle w:val="Commande"/>
        <w:rPr>
          <w:lang w:val="en-GB"/>
        </w:rPr>
      </w:pPr>
      <w:r>
        <w:rPr>
          <w:lang w:val="en-GB"/>
        </w:rPr>
        <w:t># for x in /proc/driver/cciss/cciss[0-9]* ; do echo "engage scsi" &gt; $x ; done</w:t>
      </w:r>
    </w:p>
    <w:p w:rsidR="003B089B" w:rsidRDefault="003B089B" w:rsidP="003B089B">
      <w:pPr>
        <w:pStyle w:val="Commande"/>
      </w:pPr>
      <w:r>
        <w:t># modprobe st</w:t>
      </w:r>
    </w:p>
    <w:p w:rsidR="003B089B" w:rsidRPr="00305A64" w:rsidRDefault="003B089B" w:rsidP="003B089B">
      <w:pPr>
        <w:pStyle w:val="Corpsdetexte"/>
      </w:pPr>
    </w:p>
    <w:p w:rsidR="003B089B" w:rsidRPr="00305A64" w:rsidRDefault="003B089B" w:rsidP="003B089B">
      <w:pPr>
        <w:pStyle w:val="Corpsdetexte"/>
        <w:keepNext/>
        <w:rPr>
          <w:rFonts w:cs="Arial"/>
        </w:rPr>
      </w:pPr>
      <w:r>
        <w:rPr>
          <w:rFonts w:cs="Arial"/>
        </w:rPr>
        <w:t>Le lecteur devrait être correctement détecté à présent :</w:t>
      </w:r>
    </w:p>
    <w:p w:rsidR="003B089B" w:rsidRDefault="003B089B" w:rsidP="003B089B">
      <w:pPr>
        <w:pStyle w:val="Commande"/>
        <w:keepNext/>
        <w:rPr>
          <w:lang w:val="en-GB"/>
        </w:rPr>
      </w:pPr>
      <w:r>
        <w:rPr>
          <w:color w:val="000000"/>
          <w:lang w:val="en-GB"/>
        </w:rPr>
        <w:t xml:space="preserve"># </w:t>
      </w:r>
      <w:r>
        <w:rPr>
          <w:lang w:val="en-GB"/>
        </w:rPr>
        <w:t>udevinfo -q all -n /dev/tape/by-id/*</w:t>
      </w:r>
    </w:p>
    <w:p w:rsidR="003B089B" w:rsidRDefault="003B089B" w:rsidP="003B089B">
      <w:pPr>
        <w:pStyle w:val="Console"/>
        <w:keepNext/>
        <w:rPr>
          <w:lang w:val="en-GB"/>
        </w:rPr>
      </w:pPr>
      <w:r>
        <w:rPr>
          <w:lang w:val="en-GB"/>
        </w:rPr>
        <w:t>P: /class/scsi_tape/nst0</w:t>
      </w:r>
    </w:p>
    <w:p w:rsidR="003B089B" w:rsidRDefault="003B089B" w:rsidP="003B089B">
      <w:pPr>
        <w:pStyle w:val="Console"/>
        <w:keepNext/>
        <w:rPr>
          <w:lang w:val="en-GB"/>
        </w:rPr>
      </w:pPr>
      <w:r>
        <w:rPr>
          <w:lang w:val="en-GB"/>
        </w:rPr>
        <w:t>N: nst0</w:t>
      </w:r>
    </w:p>
    <w:p w:rsidR="003B089B" w:rsidRDefault="003B089B" w:rsidP="003B089B">
      <w:pPr>
        <w:pStyle w:val="Console"/>
        <w:keepNext/>
        <w:rPr>
          <w:lang w:val="en-GB"/>
        </w:rPr>
      </w:pPr>
      <w:r>
        <w:rPr>
          <w:lang w:val="en-GB"/>
        </w:rPr>
        <w:t>S: tape/by-id/scsi-3500110a00125ff62-nst</w:t>
      </w:r>
    </w:p>
    <w:p w:rsidR="003B089B" w:rsidRPr="00EB2295" w:rsidRDefault="003B089B" w:rsidP="003B089B">
      <w:pPr>
        <w:pStyle w:val="Console"/>
        <w:keepNext/>
        <w:rPr>
          <w:rStyle w:val="Surbrillance"/>
          <w:lang w:val="de-AT"/>
        </w:rPr>
      </w:pPr>
      <w:r w:rsidRPr="00EB2295">
        <w:rPr>
          <w:rStyle w:val="Surbrillance"/>
          <w:lang w:val="de-AT"/>
        </w:rPr>
        <w:t>E: ID_VENDOR=HP</w:t>
      </w:r>
    </w:p>
    <w:p w:rsidR="003B089B" w:rsidRPr="00EB2295" w:rsidRDefault="003B089B" w:rsidP="003B089B">
      <w:pPr>
        <w:pStyle w:val="Console"/>
        <w:keepNext/>
        <w:rPr>
          <w:rStyle w:val="Surbrillance"/>
          <w:lang w:val="de-AT"/>
        </w:rPr>
      </w:pPr>
      <w:r w:rsidRPr="00EB2295">
        <w:rPr>
          <w:rStyle w:val="Surbrillance"/>
          <w:lang w:val="de-AT"/>
        </w:rPr>
        <w:t>E: ID_MODEL=Ultrium_3-SCSI</w:t>
      </w:r>
    </w:p>
    <w:p w:rsidR="003B089B" w:rsidRDefault="003B089B" w:rsidP="003B089B">
      <w:pPr>
        <w:pStyle w:val="Console"/>
        <w:keepNext/>
        <w:rPr>
          <w:lang w:val="de-DE"/>
        </w:rPr>
      </w:pPr>
      <w:r>
        <w:rPr>
          <w:lang w:val="de-DE"/>
        </w:rPr>
        <w:t>E: ID_REVISION=Q24D</w:t>
      </w:r>
    </w:p>
    <w:p w:rsidR="003B089B" w:rsidRDefault="003B089B" w:rsidP="003B089B">
      <w:pPr>
        <w:pStyle w:val="Console"/>
        <w:keepNext/>
        <w:rPr>
          <w:lang w:val="en-GB"/>
        </w:rPr>
      </w:pPr>
      <w:r>
        <w:rPr>
          <w:lang w:val="en-GB"/>
        </w:rPr>
        <w:t>E: ID_SERIAL=3500110a00125ff62</w:t>
      </w:r>
    </w:p>
    <w:p w:rsidR="003B089B" w:rsidRDefault="003B089B" w:rsidP="003B089B">
      <w:pPr>
        <w:pStyle w:val="Console"/>
        <w:keepNext/>
        <w:rPr>
          <w:lang w:val="en-GB"/>
        </w:rPr>
      </w:pPr>
      <w:r>
        <w:rPr>
          <w:lang w:val="en-GB"/>
        </w:rPr>
        <w:t>E: ID_TYPE=tape</w:t>
      </w:r>
    </w:p>
    <w:p w:rsidR="003B089B" w:rsidRDefault="003B089B" w:rsidP="003B089B">
      <w:pPr>
        <w:pStyle w:val="Console"/>
        <w:keepNext/>
        <w:rPr>
          <w:lang w:val="en-GB"/>
        </w:rPr>
      </w:pPr>
      <w:r>
        <w:rPr>
          <w:lang w:val="en-GB"/>
        </w:rPr>
        <w:t>E: ID_BUS=scsi</w:t>
      </w:r>
    </w:p>
    <w:p w:rsidR="003B089B" w:rsidRDefault="003B089B" w:rsidP="003B089B">
      <w:pPr>
        <w:pStyle w:val="Corpsdetexte"/>
        <w:rPr>
          <w:lang w:val="en-GB"/>
        </w:rPr>
      </w:pPr>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3B089B" w:rsidTr="00832FED">
        <w:trPr>
          <w:jc w:val="center"/>
        </w:trPr>
        <w:tc>
          <w:tcPr>
            <w:tcW w:w="850" w:type="dxa"/>
            <w:shd w:val="clear" w:color="auto" w:fill="auto"/>
          </w:tcPr>
          <w:p w:rsidR="003B089B" w:rsidRDefault="003B089B" w:rsidP="00832FED">
            <w:pPr>
              <w:pStyle w:val="Contenudetableau"/>
              <w:spacing w:before="57" w:after="57"/>
              <w:jc w:val="center"/>
            </w:pPr>
            <w:r w:rsidRPr="00A06195">
              <w:rPr>
                <w:noProof/>
              </w:rPr>
              <w:drawing>
                <wp:inline distT="0" distB="0" distL="0" distR="0">
                  <wp:extent cx="361950" cy="3619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Default="003B089B" w:rsidP="00832FED">
            <w:pPr>
              <w:pStyle w:val="Information"/>
            </w:pPr>
            <w:r>
              <w:t xml:space="preserve">Ces lignes peuvent être rajoutées au fichier </w:t>
            </w:r>
            <w:r w:rsidRPr="009A6725">
              <w:rPr>
                <w:rStyle w:val="Termetechnique"/>
              </w:rPr>
              <w:t>/etc/rc.local</w:t>
            </w:r>
            <w:r>
              <w:t xml:space="preserve"> pour que le lecteur soit détecté à chaque redémarrage.</w:t>
            </w:r>
          </w:p>
        </w:tc>
      </w:tr>
    </w:tbl>
    <w:p w:rsidR="003B089B" w:rsidRDefault="003B089B" w:rsidP="003B089B">
      <w:pPr>
        <w:pStyle w:val="Corpsdetexte"/>
      </w:pPr>
    </w:p>
    <w:p w:rsidR="003B089B" w:rsidRDefault="003B089B" w:rsidP="003B089B">
      <w:pPr>
        <w:pStyle w:val="Titre2"/>
      </w:pPr>
      <w:bookmarkStart w:id="23" w:name="_Toc263951820"/>
      <w:bookmarkStart w:id="24" w:name="_Toc433712882"/>
      <w:r>
        <w:t>M</w:t>
      </w:r>
      <w:bookmarkEnd w:id="23"/>
      <w:r>
        <w:t>ultivoie</w:t>
      </w:r>
      <w:r>
        <w:rPr>
          <w:rStyle w:val="Appelnotedebasdep"/>
        </w:rPr>
        <w:footnoteReference w:id="3"/>
      </w:r>
      <w:bookmarkEnd w:id="24"/>
    </w:p>
    <w:p w:rsidR="003B089B" w:rsidRPr="00305A64" w:rsidRDefault="003B089B" w:rsidP="003B089B">
      <w:pPr>
        <w:pStyle w:val="Corpsdetexte"/>
      </w:pPr>
      <w:r>
        <w:t xml:space="preserve">L'objectif du stockage multivoie est la disponibilité continue des données dans le cas d'un échec matériel ou de la saturation de voie individuelle. Puisque cette configuration contient plusieurs voies (chacune agissant en tant que contrôleur virtuel individuel) accédant à un réseau SCSI commun, le noyau Linux détecte chaque disque partagé une fois à travers chaque voie. En d'autres termes, le LUN SCSI appelé </w:t>
      </w:r>
      <w:r w:rsidRPr="00C8222E">
        <w:rPr>
          <w:rStyle w:val="Termetechnique"/>
        </w:rPr>
        <w:t>/dev/sda</w:t>
      </w:r>
      <w:r>
        <w:t xml:space="preserve"> peut également être accessible en tant que </w:t>
      </w:r>
      <w:r w:rsidRPr="00C8222E">
        <w:rPr>
          <w:rStyle w:val="Termetechnique"/>
        </w:rPr>
        <w:t>/dev/sdb</w:t>
      </w:r>
      <w:r>
        <w:t xml:space="preserve">, </w:t>
      </w:r>
      <w:r w:rsidRPr="00C8222E">
        <w:rPr>
          <w:rStyle w:val="Termetechnique"/>
        </w:rPr>
        <w:t>/dev/sdc</w:t>
      </w:r>
      <w:r>
        <w:t>, et ainsi de suite, selon la configuration spécifique.</w:t>
      </w:r>
    </w:p>
    <w:p w:rsidR="003B089B" w:rsidRDefault="003B089B" w:rsidP="003B089B">
      <w:pPr>
        <w:pStyle w:val="Titre3"/>
      </w:pPr>
      <w:bookmarkStart w:id="25" w:name="_Toc263951821"/>
      <w:bookmarkStart w:id="26" w:name="_Toc433712883"/>
      <w:r>
        <w:t>Interrogation simple de l'état multivoie</w:t>
      </w:r>
      <w:bookmarkEnd w:id="25"/>
      <w:bookmarkEnd w:id="26"/>
    </w:p>
    <w:p w:rsidR="003B089B" w:rsidRDefault="003B089B" w:rsidP="003B089B">
      <w:pPr>
        <w:pStyle w:val="Corpsdetexte"/>
      </w:pPr>
      <w:r>
        <w:t xml:space="preserve">Dans l'exemple ci-dessous, le périphérique mpath0 est créé par le système pour agréger les deux chemins </w:t>
      </w:r>
      <w:r w:rsidRPr="009A6725">
        <w:rPr>
          <w:rStyle w:val="Termetechnique"/>
        </w:rPr>
        <w:t>sda</w:t>
      </w:r>
      <w:r w:rsidRPr="009A6725">
        <w:t>/</w:t>
      </w:r>
      <w:r w:rsidRPr="0047408D">
        <w:rPr>
          <w:rStyle w:val="Termetechnique"/>
        </w:rPr>
        <w:t>sdb</w:t>
      </w:r>
      <w:r>
        <w:t xml:space="preserve"> qui remontent le même identifiant (</w:t>
      </w:r>
      <w:r w:rsidRPr="00C8222E">
        <w:rPr>
          <w:rStyle w:val="Termetechnique"/>
        </w:rPr>
        <w:t>360060e8015277600000127760000</w:t>
      </w:r>
      <w:r w:rsidRPr="00C8222E">
        <w:rPr>
          <w:rStyle w:val="Surbrillance"/>
        </w:rPr>
        <w:t>063f</w:t>
      </w:r>
      <w:r>
        <w:t>).</w:t>
      </w:r>
    </w:p>
    <w:p w:rsidR="003B089B" w:rsidRPr="001772DD" w:rsidRDefault="003B089B" w:rsidP="003B089B">
      <w:pPr>
        <w:pStyle w:val="Corpsdetexte"/>
      </w:pPr>
      <w:r>
        <w:t>Pour les baies HP on retrouve dans cet identifiant les quatre derniers chiffres qui correspondent au numéro de CU (06) et au LDEV (3f) :</w:t>
      </w:r>
    </w:p>
    <w:p w:rsidR="003B089B" w:rsidRDefault="003B089B" w:rsidP="003B089B">
      <w:pPr>
        <w:pStyle w:val="Commande"/>
        <w:keepNext/>
        <w:rPr>
          <w:bCs/>
          <w:lang w:val="en-GB"/>
        </w:rPr>
      </w:pPr>
      <w:r>
        <w:rPr>
          <w:lang w:val="en-GB"/>
        </w:rPr>
        <w:t xml:space="preserve"># </w:t>
      </w:r>
      <w:r>
        <w:rPr>
          <w:bCs/>
          <w:lang w:val="en-GB"/>
        </w:rPr>
        <w:t>multipath -ll</w:t>
      </w:r>
    </w:p>
    <w:p w:rsidR="003B089B" w:rsidRPr="00EB2295" w:rsidRDefault="003B089B" w:rsidP="003B089B">
      <w:pPr>
        <w:pStyle w:val="Console"/>
        <w:keepNext/>
        <w:rPr>
          <w:lang w:val="en-US"/>
        </w:rPr>
      </w:pPr>
      <w:r w:rsidRPr="00EB2295">
        <w:rPr>
          <w:lang w:val="en-US"/>
        </w:rPr>
        <w:t>mpath0 (360060e8015277600000127760000</w:t>
      </w:r>
      <w:r w:rsidRPr="003A04C5">
        <w:rPr>
          <w:rStyle w:val="Surbrillance"/>
          <w:lang w:val="en-US"/>
        </w:rPr>
        <w:t>063f</w:t>
      </w:r>
      <w:r w:rsidRPr="00EB2295">
        <w:rPr>
          <w:lang w:val="en-US"/>
        </w:rPr>
        <w:t>) dm-5 HP,OPEN-V</w:t>
      </w:r>
    </w:p>
    <w:p w:rsidR="003B089B" w:rsidRDefault="003B089B" w:rsidP="003B089B">
      <w:pPr>
        <w:pStyle w:val="Console"/>
        <w:keepNext/>
        <w:rPr>
          <w:lang w:val="en-GB"/>
        </w:rPr>
      </w:pPr>
      <w:r>
        <w:rPr>
          <w:lang w:val="en-GB"/>
        </w:rPr>
        <w:t>[size=58G][features=1 queue_if_no_path][hwhandler=0][rw]</w:t>
      </w:r>
    </w:p>
    <w:p w:rsidR="003B089B" w:rsidRDefault="003B089B" w:rsidP="003B089B">
      <w:pPr>
        <w:pStyle w:val="Console"/>
        <w:keepNext/>
        <w:rPr>
          <w:lang w:val="en-GB"/>
        </w:rPr>
      </w:pPr>
      <w:r>
        <w:rPr>
          <w:lang w:val="en-GB"/>
        </w:rPr>
        <w:t>\_ round-robin 0 [prio=2][active]</w:t>
      </w:r>
    </w:p>
    <w:p w:rsidR="003B089B" w:rsidRDefault="003B089B" w:rsidP="003B089B">
      <w:pPr>
        <w:pStyle w:val="Console"/>
        <w:keepNext/>
        <w:rPr>
          <w:lang w:val="en-GB"/>
        </w:rPr>
      </w:pPr>
      <w:r>
        <w:rPr>
          <w:lang w:val="en-GB"/>
        </w:rPr>
        <w:t xml:space="preserve"> \_ 3:0:0:0 sda 8:0   [active][ready]</w:t>
      </w:r>
    </w:p>
    <w:p w:rsidR="003B089B" w:rsidRDefault="003B089B" w:rsidP="003B089B">
      <w:pPr>
        <w:pStyle w:val="Console"/>
        <w:keepNext/>
        <w:rPr>
          <w:lang w:val="en-GB"/>
        </w:rPr>
      </w:pPr>
      <w:r>
        <w:rPr>
          <w:lang w:val="en-GB"/>
        </w:rPr>
        <w:t xml:space="preserve"> \_ 4:0:0:0 sdb 8:16  [active][ready]</w:t>
      </w:r>
    </w:p>
    <w:p w:rsidR="003B089B" w:rsidRDefault="003B089B" w:rsidP="003B089B">
      <w:pPr>
        <w:rPr>
          <w:sz w:val="20"/>
          <w:lang w:val="en-GB"/>
        </w:rPr>
      </w:pPr>
    </w:p>
    <w:p w:rsidR="003B089B" w:rsidRDefault="003B089B" w:rsidP="003B089B">
      <w:pPr>
        <w:pStyle w:val="Titre3"/>
      </w:pPr>
      <w:bookmarkStart w:id="27" w:name="_Toc263951822"/>
      <w:bookmarkStart w:id="28" w:name="_Toc433712884"/>
      <w:r>
        <w:t xml:space="preserve">Manipulation </w:t>
      </w:r>
      <w:bookmarkEnd w:id="27"/>
      <w:r>
        <w:t>multivoie</w:t>
      </w:r>
      <w:bookmarkEnd w:id="28"/>
    </w:p>
    <w:p w:rsidR="003B089B" w:rsidRDefault="003B089B" w:rsidP="003B089B">
      <w:pPr>
        <w:pStyle w:val="Corpsdetexte"/>
      </w:pPr>
      <w:r>
        <w:t>L'exemple ci-dessous montre l'ajout et suppression de chemins spécifiques.</w:t>
      </w:r>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3B089B" w:rsidTr="00832FED">
        <w:trPr>
          <w:jc w:val="center"/>
        </w:trPr>
        <w:tc>
          <w:tcPr>
            <w:tcW w:w="850" w:type="dxa"/>
            <w:shd w:val="clear" w:color="auto" w:fill="auto"/>
          </w:tcPr>
          <w:p w:rsidR="003B089B" w:rsidRDefault="003B089B" w:rsidP="00832FED">
            <w:pPr>
              <w:pStyle w:val="Contenudetableau"/>
              <w:spacing w:before="57" w:after="57"/>
              <w:jc w:val="center"/>
            </w:pPr>
            <w:r w:rsidRPr="00A06195">
              <w:rPr>
                <w:noProof/>
              </w:rPr>
              <w:drawing>
                <wp:inline distT="0" distB="0" distL="0" distR="0">
                  <wp:extent cx="361950" cy="3619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Default="003B089B" w:rsidP="00832FED">
            <w:pPr>
              <w:pStyle w:val="Avertissement"/>
            </w:pPr>
            <w:r>
              <w:t>Dans la plupart des cas il est inutile de manipuler les chemins.</w:t>
            </w:r>
          </w:p>
          <w:p w:rsidR="003B089B" w:rsidRPr="00F07865" w:rsidRDefault="003B089B" w:rsidP="00832FED">
            <w:pPr>
              <w:pStyle w:val="Avertissement"/>
            </w:pPr>
            <w:r>
              <w:t>Le risque d'erreur de manipulation est très important pour un bénéfice quasi nul.</w:t>
            </w:r>
          </w:p>
        </w:tc>
      </w:tr>
    </w:tbl>
    <w:p w:rsidR="003B089B" w:rsidRDefault="003B089B" w:rsidP="003B089B">
      <w:pPr>
        <w:pStyle w:val="Commande"/>
        <w:keepNext/>
        <w:rPr>
          <w:bCs/>
          <w:lang w:val="en-GB"/>
        </w:rPr>
      </w:pPr>
      <w:r>
        <w:rPr>
          <w:lang w:val="en-GB"/>
        </w:rPr>
        <w:t xml:space="preserve"># </w:t>
      </w:r>
      <w:r>
        <w:rPr>
          <w:bCs/>
          <w:lang w:val="en-GB"/>
        </w:rPr>
        <w:t>multipathd -k</w:t>
      </w:r>
    </w:p>
    <w:p w:rsidR="003B089B" w:rsidRPr="0078644E" w:rsidRDefault="003B089B" w:rsidP="003B089B">
      <w:pPr>
        <w:pStyle w:val="Commande"/>
        <w:keepNext/>
        <w:rPr>
          <w:lang w:val="en-US"/>
        </w:rPr>
      </w:pPr>
      <w:r w:rsidRPr="0078644E">
        <w:rPr>
          <w:lang w:val="en-US"/>
        </w:rPr>
        <w:t>multipathd&gt; show paths</w:t>
      </w:r>
    </w:p>
    <w:p w:rsidR="003B089B" w:rsidRPr="00EB2295" w:rsidRDefault="003B089B" w:rsidP="003B089B">
      <w:pPr>
        <w:pStyle w:val="Console"/>
        <w:keepNext/>
        <w:rPr>
          <w:lang w:val="en-US"/>
        </w:rPr>
      </w:pPr>
      <w:r w:rsidRPr="00EB2295">
        <w:rPr>
          <w:lang w:val="en-US"/>
        </w:rPr>
        <w:t xml:space="preserve">hcil    dev dev_t pri dm_st   chk_st  next_check      </w:t>
      </w:r>
    </w:p>
    <w:p w:rsidR="003B089B" w:rsidRPr="00EB2295" w:rsidRDefault="003B089B" w:rsidP="003B089B">
      <w:pPr>
        <w:pStyle w:val="Console"/>
        <w:keepNext/>
        <w:rPr>
          <w:lang w:val="en-US"/>
        </w:rPr>
      </w:pPr>
      <w:r w:rsidRPr="00EB2295">
        <w:rPr>
          <w:lang w:val="en-US"/>
        </w:rPr>
        <w:t>3:0:0:0 sda 8:0   1   [active][ready] XXXXXXXXX. 18/20</w:t>
      </w:r>
    </w:p>
    <w:p w:rsidR="003B089B" w:rsidRPr="00EB2295" w:rsidRDefault="003B089B" w:rsidP="003B089B">
      <w:pPr>
        <w:pStyle w:val="Console"/>
        <w:keepNext/>
        <w:rPr>
          <w:lang w:val="en-US"/>
        </w:rPr>
      </w:pPr>
      <w:r w:rsidRPr="00EB2295">
        <w:rPr>
          <w:lang w:val="en-US"/>
        </w:rPr>
        <w:t>4:0:0:0 sdb 8:16  1   [active][ready] XXXXXXXXX. 18/20</w:t>
      </w:r>
    </w:p>
    <w:p w:rsidR="003B089B" w:rsidRPr="00EB2295" w:rsidRDefault="003B089B" w:rsidP="003B089B">
      <w:pPr>
        <w:pStyle w:val="Commande"/>
        <w:keepNext/>
        <w:rPr>
          <w:lang w:val="en-US"/>
        </w:rPr>
      </w:pPr>
      <w:r w:rsidRPr="00EB2295">
        <w:rPr>
          <w:lang w:val="en-US"/>
        </w:rPr>
        <w:t>multipathd&gt; remove path sda</w:t>
      </w:r>
    </w:p>
    <w:p w:rsidR="003B089B" w:rsidRPr="00EB2295" w:rsidRDefault="003B089B" w:rsidP="003B089B">
      <w:pPr>
        <w:pStyle w:val="Console"/>
        <w:keepNext/>
        <w:rPr>
          <w:lang w:val="en-US"/>
        </w:rPr>
      </w:pPr>
      <w:r w:rsidRPr="00EB2295">
        <w:rPr>
          <w:lang w:val="en-US"/>
        </w:rPr>
        <w:t>ok</w:t>
      </w:r>
    </w:p>
    <w:p w:rsidR="003B089B" w:rsidRPr="00EB2295" w:rsidRDefault="003B089B" w:rsidP="003B089B">
      <w:pPr>
        <w:pStyle w:val="Commande"/>
        <w:rPr>
          <w:lang w:val="en-US"/>
        </w:rPr>
      </w:pPr>
      <w:r w:rsidRPr="00EB2295">
        <w:rPr>
          <w:lang w:val="en-US"/>
        </w:rPr>
        <w:t>multipathd&gt; show paths</w:t>
      </w:r>
    </w:p>
    <w:p w:rsidR="003B089B" w:rsidRPr="00EB2295" w:rsidRDefault="003B089B" w:rsidP="003B089B">
      <w:pPr>
        <w:pStyle w:val="Console"/>
        <w:keepNext/>
        <w:rPr>
          <w:lang w:val="en-US"/>
        </w:rPr>
      </w:pPr>
      <w:r w:rsidRPr="00EB2295">
        <w:rPr>
          <w:lang w:val="en-US"/>
        </w:rPr>
        <w:t xml:space="preserve">hcil    dev dev_t pri dm_st   chk_st  next_check      </w:t>
      </w:r>
    </w:p>
    <w:p w:rsidR="003B089B" w:rsidRPr="00EB2295" w:rsidRDefault="003B089B" w:rsidP="003B089B">
      <w:pPr>
        <w:pStyle w:val="Console"/>
        <w:keepNext/>
        <w:rPr>
          <w:lang w:val="en-US"/>
        </w:rPr>
      </w:pPr>
      <w:r w:rsidRPr="00EB2295">
        <w:rPr>
          <w:lang w:val="en-US"/>
        </w:rPr>
        <w:t>4:0:0:0 sdb 8:16  1   [active][ready] XXXXXXXXX. 19/20</w:t>
      </w:r>
    </w:p>
    <w:p w:rsidR="003B089B" w:rsidRPr="00EB2295" w:rsidRDefault="003B089B" w:rsidP="003B089B">
      <w:pPr>
        <w:pStyle w:val="Commande"/>
        <w:rPr>
          <w:lang w:val="en-US"/>
        </w:rPr>
      </w:pPr>
      <w:r w:rsidRPr="00EB2295">
        <w:rPr>
          <w:lang w:val="en-US"/>
        </w:rPr>
        <w:t>multipathd&gt; reconfigure</w:t>
      </w:r>
    </w:p>
    <w:p w:rsidR="003B089B" w:rsidRPr="00EB2295" w:rsidRDefault="003B089B" w:rsidP="003B089B">
      <w:pPr>
        <w:pStyle w:val="Console"/>
        <w:keepNext/>
        <w:rPr>
          <w:lang w:val="en-US"/>
        </w:rPr>
      </w:pPr>
      <w:r w:rsidRPr="00EB2295">
        <w:rPr>
          <w:lang w:val="en-US"/>
        </w:rPr>
        <w:lastRenderedPageBreak/>
        <w:t>ok</w:t>
      </w:r>
    </w:p>
    <w:p w:rsidR="003B089B" w:rsidRPr="00EB2295" w:rsidRDefault="003B089B" w:rsidP="003B089B">
      <w:pPr>
        <w:pStyle w:val="Commande"/>
        <w:keepNext/>
        <w:rPr>
          <w:lang w:val="en-US"/>
        </w:rPr>
      </w:pPr>
      <w:r w:rsidRPr="00EB2295">
        <w:rPr>
          <w:lang w:val="en-US"/>
        </w:rPr>
        <w:t>multipathd&gt; show paths</w:t>
      </w:r>
    </w:p>
    <w:p w:rsidR="003B089B" w:rsidRPr="00EB2295" w:rsidRDefault="003B089B" w:rsidP="003B089B">
      <w:pPr>
        <w:pStyle w:val="Console"/>
        <w:keepNext/>
        <w:rPr>
          <w:lang w:val="en-US"/>
        </w:rPr>
      </w:pPr>
      <w:r w:rsidRPr="00EB2295">
        <w:rPr>
          <w:lang w:val="en-US"/>
        </w:rPr>
        <w:t xml:space="preserve">hcil    dev dev_t pri dm_st   chk_st  next_check      </w:t>
      </w:r>
    </w:p>
    <w:p w:rsidR="003B089B" w:rsidRPr="00EB2295" w:rsidRDefault="003B089B" w:rsidP="003B089B">
      <w:pPr>
        <w:pStyle w:val="Console"/>
        <w:keepNext/>
        <w:rPr>
          <w:lang w:val="en-US"/>
        </w:rPr>
      </w:pPr>
      <w:r w:rsidRPr="00EB2295">
        <w:rPr>
          <w:lang w:val="en-US"/>
        </w:rPr>
        <w:t>3:0:0:0 sda 8:0   1   [active][ready] XXXXXXXXXX 10/10</w:t>
      </w:r>
    </w:p>
    <w:p w:rsidR="003B089B" w:rsidRDefault="003B089B" w:rsidP="003B089B">
      <w:pPr>
        <w:pStyle w:val="Console"/>
        <w:keepNext/>
        <w:rPr>
          <w:lang w:val="en-US"/>
        </w:rPr>
      </w:pPr>
      <w:r w:rsidRPr="00EB2295">
        <w:rPr>
          <w:lang w:val="en-US"/>
        </w:rPr>
        <w:t>4:0:0:0 sdb 8:16  1   [active][ready] XXXXXXXXXX 10/10</w:t>
      </w:r>
    </w:p>
    <w:p w:rsidR="003B089B" w:rsidRDefault="003B089B" w:rsidP="003B089B">
      <w:pPr>
        <w:pStyle w:val="Titre3"/>
      </w:pPr>
      <w:bookmarkStart w:id="29" w:name="_Toc219874787"/>
      <w:bookmarkStart w:id="30" w:name="_Toc246235690"/>
      <w:bookmarkStart w:id="31" w:name="_Toc166066937"/>
      <w:bookmarkStart w:id="32" w:name="_Toc433712885"/>
      <w:r>
        <w:t xml:space="preserve">Retrait de </w:t>
      </w:r>
      <w:bookmarkEnd w:id="29"/>
      <w:bookmarkEnd w:id="30"/>
      <w:r>
        <w:t>LUN</w:t>
      </w:r>
      <w:bookmarkEnd w:id="32"/>
      <w:r>
        <w:t xml:space="preserve"> </w:t>
      </w:r>
    </w:p>
    <w:p w:rsidR="003B089B" w:rsidRDefault="003B089B" w:rsidP="003B089B">
      <w:pPr>
        <w:pStyle w:val="Titre4"/>
      </w:pPr>
      <w:bookmarkStart w:id="33" w:name="_Toc219874788"/>
      <w:bookmarkStart w:id="34" w:name="_Toc246235691"/>
      <w:bookmarkStart w:id="35" w:name="_Ref265767685"/>
      <w:bookmarkStart w:id="36" w:name="_Toc433712886"/>
      <w:r>
        <w:t>Pré requis</w:t>
      </w:r>
      <w:bookmarkEnd w:id="33"/>
      <w:bookmarkEnd w:id="34"/>
      <w:bookmarkEnd w:id="35"/>
      <w:bookmarkEnd w:id="36"/>
    </w:p>
    <w:p w:rsidR="003B089B" w:rsidRDefault="003B089B" w:rsidP="003B089B">
      <w:pPr>
        <w:pStyle w:val="Corpsdetexte"/>
      </w:pPr>
      <w:r>
        <w:t xml:space="preserve">Avant de retirer des LUN ou LUSE sur le serveur, il est important de vérifier les points suivants : </w:t>
      </w:r>
    </w:p>
    <w:p w:rsidR="003B089B" w:rsidRDefault="003B089B" w:rsidP="003B089B">
      <w:pPr>
        <w:pStyle w:val="Corpsdetexte"/>
        <w:numPr>
          <w:ilvl w:val="0"/>
          <w:numId w:val="8"/>
        </w:numPr>
      </w:pPr>
      <w:r>
        <w:t>Contrôler que rien n’utilise ce disque, ou stopper les I/O sur ce disque</w:t>
      </w:r>
    </w:p>
    <w:p w:rsidR="003B089B" w:rsidRDefault="003B089B" w:rsidP="003B089B">
      <w:pPr>
        <w:pStyle w:val="Corpsdetexte"/>
        <w:numPr>
          <w:ilvl w:val="0"/>
          <w:numId w:val="8"/>
        </w:numPr>
      </w:pPr>
      <w:r>
        <w:t>Démonter/arrêter/supprimer les volumes hébergés sur le disque (</w:t>
      </w:r>
      <w:r w:rsidRPr="009A6725">
        <w:rPr>
          <w:rStyle w:val="Termetechnique"/>
        </w:rPr>
        <w:t>pvdisplay</w:t>
      </w:r>
      <w:r>
        <w:t>…)</w:t>
      </w:r>
    </w:p>
    <w:p w:rsidR="003B089B" w:rsidRDefault="003B089B" w:rsidP="003B089B">
      <w:pPr>
        <w:pStyle w:val="Corpsdetexte"/>
      </w:pPr>
      <w:r>
        <w:t>Ensuite, nous pourrons soit supprimer le disque, soit enlever le disque de la configuration de du gestionnaire de volumes logiques.</w:t>
      </w:r>
    </w:p>
    <w:p w:rsidR="003B089B" w:rsidRPr="003B0FCC" w:rsidRDefault="003B089B" w:rsidP="003B089B">
      <w:pPr>
        <w:pStyle w:val="Corpsdetexte"/>
        <w:keepNext/>
      </w:pPr>
      <w:r w:rsidRPr="003B0FCC">
        <w:t xml:space="preserve">Repérer le </w:t>
      </w:r>
      <w:r w:rsidRPr="00610C88">
        <w:rPr>
          <w:rStyle w:val="Surbrillance"/>
        </w:rPr>
        <w:t>CU:LDEV</w:t>
      </w:r>
      <w:r w:rsidRPr="003B0FCC">
        <w:t xml:space="preserve"> de chaque LUN/LUSE, pour cela lancer la commande suivante : </w:t>
      </w:r>
    </w:p>
    <w:p w:rsidR="003B089B" w:rsidRDefault="003B089B" w:rsidP="003B089B">
      <w:pPr>
        <w:pStyle w:val="Commande"/>
        <w:keepNext/>
        <w:rPr>
          <w:lang w:val="en-US"/>
        </w:rPr>
      </w:pPr>
      <w:r>
        <w:rPr>
          <w:lang w:val="en-US"/>
        </w:rPr>
        <w:t xml:space="preserve"># </w:t>
      </w:r>
      <w:r>
        <w:rPr>
          <w:bCs/>
          <w:lang w:val="en-US"/>
        </w:rPr>
        <w:t>multipath -ll</w:t>
      </w:r>
    </w:p>
    <w:p w:rsidR="003B089B" w:rsidRPr="00517C99" w:rsidRDefault="003B089B" w:rsidP="003B089B">
      <w:pPr>
        <w:pStyle w:val="Console"/>
        <w:keepNext/>
        <w:rPr>
          <w:lang w:val="en-US"/>
        </w:rPr>
      </w:pPr>
      <w:r w:rsidRPr="00CE3C60">
        <w:rPr>
          <w:rStyle w:val="Surbrillance"/>
          <w:lang w:val="en-US"/>
        </w:rPr>
        <w:t xml:space="preserve">mpath2 </w:t>
      </w:r>
      <w:r w:rsidRPr="00517C99">
        <w:rPr>
          <w:lang w:val="en-US"/>
        </w:rPr>
        <w:t>(360060e800458d400000058d40000</w:t>
      </w:r>
      <w:r w:rsidRPr="00CE3C60">
        <w:rPr>
          <w:rStyle w:val="Surbrillance"/>
          <w:lang w:val="en-US"/>
        </w:rPr>
        <w:t>0031</w:t>
      </w:r>
      <w:r w:rsidRPr="00517C99">
        <w:rPr>
          <w:lang w:val="en-US"/>
        </w:rPr>
        <w:t>) dm-4 HP,OPEN-V</w:t>
      </w:r>
    </w:p>
    <w:p w:rsidR="003B089B" w:rsidRDefault="003B089B" w:rsidP="003B089B">
      <w:pPr>
        <w:pStyle w:val="Console"/>
        <w:keepNext/>
        <w:rPr>
          <w:lang w:val="en-US"/>
        </w:rPr>
      </w:pPr>
      <w:r>
        <w:rPr>
          <w:lang w:val="en-US"/>
        </w:rPr>
        <w:t>[size=58G][features=1 queue_if_no_path][hwhandler=0]</w:t>
      </w:r>
    </w:p>
    <w:p w:rsidR="003B089B" w:rsidRDefault="003B089B" w:rsidP="003B089B">
      <w:pPr>
        <w:pStyle w:val="Console"/>
        <w:keepNext/>
        <w:rPr>
          <w:lang w:val="en-US"/>
        </w:rPr>
      </w:pPr>
      <w:r>
        <w:rPr>
          <w:lang w:val="en-US"/>
        </w:rPr>
        <w:t>\_ round-robin 0 [prio=0][active]</w:t>
      </w:r>
    </w:p>
    <w:p w:rsidR="003B089B" w:rsidRDefault="003B089B" w:rsidP="003B089B">
      <w:pPr>
        <w:pStyle w:val="Console"/>
        <w:keepNext/>
        <w:rPr>
          <w:lang w:val="en-US"/>
        </w:rPr>
      </w:pPr>
      <w:r>
        <w:rPr>
          <w:lang w:val="en-US"/>
        </w:rPr>
        <w:t xml:space="preserve"> \_ </w:t>
      </w:r>
      <w:r w:rsidRPr="00CE3C60">
        <w:rPr>
          <w:rStyle w:val="Surbrillance"/>
          <w:lang w:val="en-US"/>
        </w:rPr>
        <w:t>4:0:0:2 sde</w:t>
      </w:r>
      <w:r>
        <w:rPr>
          <w:lang w:val="en-US"/>
        </w:rPr>
        <w:t xml:space="preserve"> 8:64  [active][ready]</w:t>
      </w:r>
    </w:p>
    <w:p w:rsidR="003B089B" w:rsidRDefault="003B089B" w:rsidP="003B089B">
      <w:pPr>
        <w:pStyle w:val="Console"/>
        <w:keepNext/>
        <w:rPr>
          <w:lang w:val="en-US"/>
        </w:rPr>
      </w:pPr>
      <w:r>
        <w:rPr>
          <w:lang w:val="en-US"/>
        </w:rPr>
        <w:t xml:space="preserve"> \_ </w:t>
      </w:r>
      <w:r w:rsidRPr="00CE3C60">
        <w:rPr>
          <w:rStyle w:val="Surbrillance"/>
          <w:lang w:val="en-US"/>
        </w:rPr>
        <w:t>5:0:0:2 sdh</w:t>
      </w:r>
      <w:r>
        <w:rPr>
          <w:lang w:val="en-US"/>
        </w:rPr>
        <w:t xml:space="preserve"> 8:112 [active][ready]</w:t>
      </w:r>
    </w:p>
    <w:p w:rsidR="003B089B" w:rsidRPr="00517C99" w:rsidRDefault="003B089B" w:rsidP="003B089B">
      <w:pPr>
        <w:pStyle w:val="Console"/>
        <w:keepNext/>
        <w:rPr>
          <w:lang w:val="en-US"/>
        </w:rPr>
      </w:pPr>
      <w:r w:rsidRPr="00517C99">
        <w:rPr>
          <w:lang w:val="en-US"/>
        </w:rPr>
        <w:t>mpath1 (360060e800458d400000058d40000</w:t>
      </w:r>
      <w:r w:rsidRPr="00CE3C60">
        <w:rPr>
          <w:rStyle w:val="Surbrillance"/>
          <w:lang w:val="en-US"/>
        </w:rPr>
        <w:t>0030</w:t>
      </w:r>
      <w:r w:rsidRPr="00517C99">
        <w:rPr>
          <w:lang w:val="en-US"/>
        </w:rPr>
        <w:t>) dm-3 HP,OPEN-V</w:t>
      </w:r>
    </w:p>
    <w:p w:rsidR="003B089B" w:rsidRDefault="003B089B" w:rsidP="003B089B">
      <w:pPr>
        <w:pStyle w:val="Console"/>
        <w:keepNext/>
        <w:rPr>
          <w:lang w:val="en-US"/>
        </w:rPr>
      </w:pPr>
      <w:r>
        <w:rPr>
          <w:lang w:val="en-US"/>
        </w:rPr>
        <w:t>[size=58G][features=1 queue_if_no_path][hwhandler=0]</w:t>
      </w:r>
    </w:p>
    <w:p w:rsidR="003B089B" w:rsidRDefault="003B089B" w:rsidP="003B089B">
      <w:pPr>
        <w:pStyle w:val="Console"/>
        <w:keepNext/>
        <w:rPr>
          <w:lang w:val="en-US"/>
        </w:rPr>
      </w:pPr>
      <w:r>
        <w:rPr>
          <w:lang w:val="en-US"/>
        </w:rPr>
        <w:t>\_ round-robin 0 [prio=0][active]</w:t>
      </w:r>
    </w:p>
    <w:p w:rsidR="003B089B" w:rsidRDefault="003B089B" w:rsidP="003B089B">
      <w:pPr>
        <w:pStyle w:val="Console"/>
        <w:keepNext/>
        <w:rPr>
          <w:lang w:val="en-US"/>
        </w:rPr>
      </w:pPr>
      <w:r>
        <w:rPr>
          <w:lang w:val="en-US"/>
        </w:rPr>
        <w:t xml:space="preserve"> \_ 4:0:0:1 sdd 8:48  [active][ready]</w:t>
      </w:r>
    </w:p>
    <w:p w:rsidR="003B089B" w:rsidRDefault="003B089B" w:rsidP="003B089B">
      <w:pPr>
        <w:pStyle w:val="Console"/>
        <w:keepNext/>
        <w:rPr>
          <w:lang w:val="en-US"/>
        </w:rPr>
      </w:pPr>
      <w:r>
        <w:rPr>
          <w:lang w:val="en-US"/>
        </w:rPr>
        <w:t xml:space="preserve"> \_ 5:0:0:1 sdg 8:96  [active][ready]</w:t>
      </w:r>
    </w:p>
    <w:p w:rsidR="003B089B" w:rsidRPr="00517C99" w:rsidRDefault="003B089B" w:rsidP="003B089B">
      <w:pPr>
        <w:pStyle w:val="Console"/>
        <w:keepNext/>
        <w:rPr>
          <w:lang w:val="en-US"/>
        </w:rPr>
      </w:pPr>
      <w:r w:rsidRPr="00517C99">
        <w:rPr>
          <w:lang w:val="en-US"/>
        </w:rPr>
        <w:t>mpath0 (360060e800458d400000058d40000</w:t>
      </w:r>
      <w:r w:rsidRPr="00CE3C60">
        <w:rPr>
          <w:rStyle w:val="Surbrillance"/>
          <w:lang w:val="en-US"/>
        </w:rPr>
        <w:t>0104</w:t>
      </w:r>
      <w:r w:rsidRPr="00517C99">
        <w:rPr>
          <w:lang w:val="en-US"/>
        </w:rPr>
        <w:t>) dm-2 HP,OPEN-V</w:t>
      </w:r>
    </w:p>
    <w:p w:rsidR="003B089B" w:rsidRDefault="003B089B" w:rsidP="003B089B">
      <w:pPr>
        <w:pStyle w:val="Console"/>
        <w:keepNext/>
        <w:rPr>
          <w:lang w:val="en-US"/>
        </w:rPr>
      </w:pPr>
      <w:r>
        <w:rPr>
          <w:lang w:val="en-US"/>
        </w:rPr>
        <w:t>[size=14G][features=1 queue_if_no_path][hwhandler=0]</w:t>
      </w:r>
    </w:p>
    <w:p w:rsidR="003B089B" w:rsidRDefault="003B089B" w:rsidP="003B089B">
      <w:pPr>
        <w:pStyle w:val="Console"/>
        <w:keepNext/>
        <w:rPr>
          <w:lang w:val="en-US"/>
        </w:rPr>
      </w:pPr>
      <w:r>
        <w:rPr>
          <w:lang w:val="en-US"/>
        </w:rPr>
        <w:t>\_ round-robin 0 [prio=0][active]</w:t>
      </w:r>
    </w:p>
    <w:p w:rsidR="003B089B" w:rsidRDefault="003B089B" w:rsidP="003B089B">
      <w:pPr>
        <w:pStyle w:val="Console"/>
        <w:keepNext/>
        <w:rPr>
          <w:lang w:val="en-US"/>
        </w:rPr>
      </w:pPr>
      <w:r>
        <w:rPr>
          <w:lang w:val="en-US"/>
        </w:rPr>
        <w:t xml:space="preserve"> \_ 4:0:0:0 sdc 8:32  [active][ready]</w:t>
      </w:r>
    </w:p>
    <w:p w:rsidR="003B089B" w:rsidRPr="007A28CA" w:rsidRDefault="003B089B" w:rsidP="003B089B">
      <w:pPr>
        <w:pStyle w:val="Console"/>
        <w:keepNext/>
      </w:pPr>
      <w:r>
        <w:rPr>
          <w:lang w:val="en-US"/>
        </w:rPr>
        <w:t xml:space="preserve"> </w:t>
      </w:r>
      <w:r w:rsidRPr="007A28CA">
        <w:t>\_ 5:0:0:0 sdf 8:80  [active][ready]</w:t>
      </w:r>
    </w:p>
    <w:p w:rsidR="003B089B" w:rsidRPr="007A28CA" w:rsidRDefault="003B089B" w:rsidP="003B089B">
      <w:pPr>
        <w:pStyle w:val="Corpsdetexte"/>
      </w:pPr>
    </w:p>
    <w:p w:rsidR="003B089B" w:rsidRPr="00610C88" w:rsidRDefault="003B089B" w:rsidP="003B089B">
      <w:pPr>
        <w:pStyle w:val="Titre4"/>
      </w:pPr>
      <w:bookmarkStart w:id="37" w:name="_Toc237076334"/>
      <w:bookmarkStart w:id="38" w:name="_Toc246235692"/>
      <w:bookmarkStart w:id="39" w:name="_Toc433712887"/>
      <w:bookmarkEnd w:id="31"/>
      <w:r w:rsidRPr="0006475A">
        <w:t>Retrait de LUN /LUSE de la configuration</w:t>
      </w:r>
      <w:bookmarkEnd w:id="37"/>
      <w:bookmarkEnd w:id="38"/>
      <w:r>
        <w:t xml:space="preserve"> multivoie</w:t>
      </w:r>
      <w:bookmarkEnd w:id="39"/>
    </w:p>
    <w:p w:rsidR="003B089B" w:rsidRPr="00CE3C60" w:rsidRDefault="003B089B" w:rsidP="003B089B">
      <w:pPr>
        <w:pStyle w:val="Corpsdetexte"/>
      </w:pPr>
      <w:r>
        <w:t xml:space="preserve">Pour chaque LUN/LUSE à supprimer, lancer la commande suivante : </w:t>
      </w:r>
    </w:p>
    <w:p w:rsidR="003B089B" w:rsidRPr="007A28CA" w:rsidRDefault="003B089B" w:rsidP="003B089B">
      <w:pPr>
        <w:pStyle w:val="Commande"/>
      </w:pPr>
      <w:r w:rsidRPr="007A28CA">
        <w:t># multipath -f mpath2</w:t>
      </w:r>
    </w:p>
    <w:p w:rsidR="003B089B" w:rsidRDefault="003B089B" w:rsidP="003B089B">
      <w:pPr>
        <w:pStyle w:val="Corpsdetexte"/>
      </w:pPr>
      <w:r>
        <w:t>Ceci enlève le LUN « mpath2 » « 360060e800458d400000058d40000</w:t>
      </w:r>
      <w:r w:rsidRPr="0006475A">
        <w:rPr>
          <w:rStyle w:val="Surbrillance"/>
        </w:rPr>
        <w:t>0031</w:t>
      </w:r>
      <w:r>
        <w:t> » de la configuration multivoie.</w:t>
      </w:r>
    </w:p>
    <w:p w:rsidR="003B089B" w:rsidRDefault="003B089B" w:rsidP="003B089B">
      <w:pPr>
        <w:pStyle w:val="Corpsdetexte"/>
        <w:keepNext/>
      </w:pPr>
      <w:r>
        <w:lastRenderedPageBreak/>
        <w:t xml:space="preserve">Pour vérifier que la suppression est effective : </w:t>
      </w:r>
    </w:p>
    <w:p w:rsidR="003B089B" w:rsidRPr="0072571C" w:rsidRDefault="003B089B" w:rsidP="003B089B">
      <w:pPr>
        <w:pStyle w:val="Commande"/>
        <w:keepNext/>
        <w:rPr>
          <w:lang w:val="en-US"/>
        </w:rPr>
      </w:pPr>
      <w:r w:rsidRPr="0072571C">
        <w:rPr>
          <w:lang w:val="en-US"/>
        </w:rPr>
        <w:t># multipath -ll</w:t>
      </w:r>
    </w:p>
    <w:p w:rsidR="003B089B" w:rsidRPr="00517C99" w:rsidRDefault="003B089B" w:rsidP="003B089B">
      <w:pPr>
        <w:pStyle w:val="Console"/>
        <w:keepNext/>
        <w:rPr>
          <w:lang w:val="en-US"/>
        </w:rPr>
      </w:pPr>
      <w:r w:rsidRPr="00517C99">
        <w:rPr>
          <w:lang w:val="en-US"/>
        </w:rPr>
        <w:t>mpath1 (360060e800458d400000058d400000030) dm-3 HP,OPEN-V</w:t>
      </w:r>
    </w:p>
    <w:p w:rsidR="003B089B" w:rsidRDefault="003B089B" w:rsidP="003B089B">
      <w:pPr>
        <w:pStyle w:val="Console"/>
        <w:keepNext/>
        <w:rPr>
          <w:lang w:val="en-US"/>
        </w:rPr>
      </w:pPr>
      <w:r>
        <w:rPr>
          <w:lang w:val="en-US"/>
        </w:rPr>
        <w:t>[size=58G][features=1 queue_if_no_path][hwhandler=0]</w:t>
      </w:r>
    </w:p>
    <w:p w:rsidR="003B089B" w:rsidRDefault="003B089B" w:rsidP="003B089B">
      <w:pPr>
        <w:pStyle w:val="Console"/>
        <w:keepNext/>
        <w:rPr>
          <w:lang w:val="en-US"/>
        </w:rPr>
      </w:pPr>
      <w:r>
        <w:rPr>
          <w:lang w:val="en-US"/>
        </w:rPr>
        <w:t>\_ round-robin 0 [prio=0][active]</w:t>
      </w:r>
    </w:p>
    <w:p w:rsidR="003B089B" w:rsidRDefault="003B089B" w:rsidP="003B089B">
      <w:pPr>
        <w:pStyle w:val="Console"/>
        <w:keepNext/>
        <w:rPr>
          <w:lang w:val="en-US"/>
        </w:rPr>
      </w:pPr>
      <w:r>
        <w:rPr>
          <w:lang w:val="en-US"/>
        </w:rPr>
        <w:t xml:space="preserve"> \_ 4:0:0:1 sdd 8:48  [active][ready]</w:t>
      </w:r>
    </w:p>
    <w:p w:rsidR="003B089B" w:rsidRDefault="003B089B" w:rsidP="003B089B">
      <w:pPr>
        <w:pStyle w:val="Console"/>
        <w:keepNext/>
        <w:rPr>
          <w:lang w:val="en-US"/>
        </w:rPr>
      </w:pPr>
      <w:r>
        <w:rPr>
          <w:lang w:val="en-US"/>
        </w:rPr>
        <w:t xml:space="preserve"> \_ 5:0:0:1 sdg 8:96  [active][ready]</w:t>
      </w:r>
    </w:p>
    <w:p w:rsidR="003B089B" w:rsidRPr="00517C99" w:rsidRDefault="003B089B" w:rsidP="003B089B">
      <w:pPr>
        <w:pStyle w:val="Console"/>
        <w:keepNext/>
        <w:rPr>
          <w:lang w:val="en-US"/>
        </w:rPr>
      </w:pPr>
      <w:r w:rsidRPr="00517C99">
        <w:rPr>
          <w:lang w:val="en-US"/>
        </w:rPr>
        <w:t>mpath0 (360060e800458d400000058d400000104) dm-2 HP,OPEN-V</w:t>
      </w:r>
    </w:p>
    <w:p w:rsidR="003B089B" w:rsidRDefault="003B089B" w:rsidP="003B089B">
      <w:pPr>
        <w:pStyle w:val="Console"/>
        <w:keepNext/>
        <w:rPr>
          <w:lang w:val="en-US"/>
        </w:rPr>
      </w:pPr>
      <w:r>
        <w:rPr>
          <w:lang w:val="en-US"/>
        </w:rPr>
        <w:t>[size=14G][features=1 queue_if_no_path][hwhandler=0]</w:t>
      </w:r>
    </w:p>
    <w:p w:rsidR="003B089B" w:rsidRDefault="003B089B" w:rsidP="003B089B">
      <w:pPr>
        <w:pStyle w:val="Console"/>
        <w:keepNext/>
        <w:rPr>
          <w:lang w:val="en-US"/>
        </w:rPr>
      </w:pPr>
      <w:r>
        <w:rPr>
          <w:lang w:val="en-US"/>
        </w:rPr>
        <w:t>\_ round-robin 0 [prio=0][active]</w:t>
      </w:r>
    </w:p>
    <w:p w:rsidR="003B089B" w:rsidRDefault="003B089B" w:rsidP="003B089B">
      <w:pPr>
        <w:pStyle w:val="Console"/>
        <w:keepNext/>
        <w:rPr>
          <w:lang w:val="en-US"/>
        </w:rPr>
      </w:pPr>
      <w:r>
        <w:rPr>
          <w:lang w:val="en-US"/>
        </w:rPr>
        <w:t xml:space="preserve"> \_ 4:0:0:0 sdc 8:32  [active][ready]</w:t>
      </w:r>
    </w:p>
    <w:p w:rsidR="003B089B" w:rsidRPr="003A04C5" w:rsidRDefault="003B089B" w:rsidP="003B089B">
      <w:pPr>
        <w:pStyle w:val="Console"/>
        <w:keepNext/>
      </w:pPr>
      <w:r>
        <w:rPr>
          <w:lang w:val="en-US"/>
        </w:rPr>
        <w:t xml:space="preserve"> </w:t>
      </w:r>
      <w:r w:rsidRPr="003A04C5">
        <w:t>\_ 5:0:0:0 sdf 8:80  [active][ready]</w:t>
      </w:r>
    </w:p>
    <w:p w:rsidR="003B089B" w:rsidRDefault="003B089B" w:rsidP="003B089B">
      <w:pPr>
        <w:pStyle w:val="Corpsdetexte"/>
      </w:pPr>
    </w:p>
    <w:p w:rsidR="003B089B" w:rsidRPr="003A04C5" w:rsidRDefault="003B089B" w:rsidP="003B089B">
      <w:pPr>
        <w:pStyle w:val="Corpsdetexte"/>
      </w:pPr>
      <w:r>
        <w:t>L’option « -F » supprimera tous les disques de la configuration multivoie :</w:t>
      </w:r>
    </w:p>
    <w:p w:rsidR="003B089B" w:rsidRPr="003A04C5" w:rsidRDefault="003B089B" w:rsidP="003B089B">
      <w:pPr>
        <w:pStyle w:val="Commande"/>
        <w:rPr>
          <w:bCs/>
        </w:rPr>
      </w:pPr>
      <w:r w:rsidRPr="003A04C5">
        <w:t xml:space="preserve"># </w:t>
      </w:r>
      <w:r>
        <w:rPr>
          <w:bCs/>
        </w:rPr>
        <w:t>multipath -</w:t>
      </w:r>
      <w:r w:rsidRPr="003A04C5">
        <w:rPr>
          <w:bCs/>
        </w:rPr>
        <w:t>F</w:t>
      </w:r>
    </w:p>
    <w:p w:rsidR="003B089B" w:rsidRDefault="003B089B" w:rsidP="003B089B">
      <w:pPr>
        <w:pStyle w:val="Titre4"/>
      </w:pPr>
      <w:bookmarkStart w:id="40" w:name="_Toc219874789"/>
      <w:bookmarkStart w:id="41" w:name="_Toc246235693"/>
      <w:bookmarkStart w:id="42" w:name="_Toc433712888"/>
      <w:r>
        <w:t>Retrait de LUN / LUSE sur le serveur</w:t>
      </w:r>
      <w:bookmarkEnd w:id="40"/>
      <w:bookmarkEnd w:id="41"/>
      <w:bookmarkEnd w:id="42"/>
    </w:p>
    <w:p w:rsidR="003B089B" w:rsidRDefault="003B089B" w:rsidP="003B089B">
      <w:pPr>
        <w:pStyle w:val="Notedebasdepage"/>
      </w:pPr>
      <w:r>
        <w:t>Nous allons supprimer le « </w:t>
      </w:r>
      <w:r w:rsidRPr="0006475A">
        <w:rPr>
          <w:rStyle w:val="Surbrillance"/>
        </w:rPr>
        <w:t>mpath2</w:t>
      </w:r>
      <w:r>
        <w:t xml:space="preserve"> » composé des disques </w:t>
      </w:r>
      <w:r w:rsidRPr="00C8222E">
        <w:rPr>
          <w:rStyle w:val="Termetechnique"/>
        </w:rPr>
        <w:t>sde</w:t>
      </w:r>
      <w:r>
        <w:t xml:space="preserve"> et </w:t>
      </w:r>
      <w:r w:rsidRPr="00C8222E">
        <w:rPr>
          <w:rStyle w:val="Termetechnique"/>
        </w:rPr>
        <w:t>sdh</w:t>
      </w:r>
      <w:r>
        <w:rPr>
          <w:rStyle w:val="Appelnotedebasdep"/>
        </w:rPr>
        <w:footnoteReference w:id="4"/>
      </w:r>
    </w:p>
    <w:p w:rsidR="003B089B" w:rsidRDefault="003B089B" w:rsidP="003B089B">
      <w:pPr>
        <w:pStyle w:val="Commande"/>
        <w:rPr>
          <w:lang w:val="en-US"/>
        </w:rPr>
      </w:pPr>
      <w:r>
        <w:rPr>
          <w:lang w:val="en-US"/>
        </w:rPr>
        <w:t xml:space="preserve"># echo "scsi remove-single-device </w:t>
      </w:r>
      <w:r w:rsidRPr="00CE3C60">
        <w:rPr>
          <w:rStyle w:val="Surbrillance"/>
          <w:b/>
          <w:lang w:val="en-US"/>
        </w:rPr>
        <w:t>4 0 0 2</w:t>
      </w:r>
      <w:r>
        <w:rPr>
          <w:lang w:val="en-US"/>
        </w:rPr>
        <w:t>" &gt; /proc/scsi/scsi</w:t>
      </w:r>
    </w:p>
    <w:p w:rsidR="003B089B" w:rsidRPr="00EB2295" w:rsidRDefault="003B089B" w:rsidP="003B089B">
      <w:pPr>
        <w:pStyle w:val="Commande"/>
        <w:rPr>
          <w:lang w:val="en-US"/>
        </w:rPr>
      </w:pPr>
      <w:r>
        <w:rPr>
          <w:lang w:val="en-US"/>
        </w:rPr>
        <w:t xml:space="preserve"># echo "scsi remove-single-device </w:t>
      </w:r>
      <w:r w:rsidRPr="00CE3C60">
        <w:rPr>
          <w:rStyle w:val="Surbrillance"/>
          <w:b/>
          <w:lang w:val="en-US"/>
        </w:rPr>
        <w:t>5 0 0 2</w:t>
      </w:r>
      <w:r>
        <w:rPr>
          <w:lang w:val="en-US"/>
        </w:rPr>
        <w:t>" &gt; /proc/scsi/scsi</w:t>
      </w:r>
    </w:p>
    <w:p w:rsidR="003B089B" w:rsidRDefault="003B089B" w:rsidP="003B089B">
      <w:pPr>
        <w:pStyle w:val="Titre1"/>
      </w:pPr>
      <w:bookmarkStart w:id="43" w:name="_Toc433712889"/>
      <w:r>
        <w:lastRenderedPageBreak/>
        <w:t>Gestion des volumes logiques (LVM)</w:t>
      </w:r>
      <w:bookmarkEnd w:id="43"/>
    </w:p>
    <w:p w:rsidR="003B089B" w:rsidRDefault="003B089B" w:rsidP="003B089B">
      <w:pPr>
        <w:pStyle w:val="Corpsdetexte"/>
      </w:pPr>
      <w:r>
        <w:t>La convention d’écriture utilisée pour ce chapitre est :</w:t>
      </w:r>
    </w:p>
    <w:p w:rsidR="003B089B" w:rsidRDefault="003B089B" w:rsidP="003B089B">
      <w:pPr>
        <w:pStyle w:val="Corpsdetexte"/>
        <w:numPr>
          <w:ilvl w:val="0"/>
          <w:numId w:val="5"/>
        </w:numPr>
      </w:pPr>
      <w:r>
        <w:t>PV : volume physique</w:t>
      </w:r>
      <w:r w:rsidRPr="00E152B2">
        <w:t xml:space="preserve"> </w:t>
      </w:r>
      <w:r>
        <w:t>(</w:t>
      </w:r>
      <w:r w:rsidRPr="009A6725">
        <w:rPr>
          <w:rStyle w:val="Termetechnique"/>
        </w:rPr>
        <w:t>Physical Volume</w:t>
      </w:r>
      <w:r>
        <w:t>)</w:t>
      </w:r>
    </w:p>
    <w:p w:rsidR="003B089B" w:rsidRDefault="003B089B" w:rsidP="003B089B">
      <w:pPr>
        <w:pStyle w:val="Corpsdetexte"/>
        <w:numPr>
          <w:ilvl w:val="0"/>
          <w:numId w:val="5"/>
        </w:numPr>
      </w:pPr>
      <w:r>
        <w:t>VG : groupe de volumes (</w:t>
      </w:r>
      <w:r w:rsidRPr="00C8222E">
        <w:rPr>
          <w:rStyle w:val="Termetechnique"/>
        </w:rPr>
        <w:t>Volume Group</w:t>
      </w:r>
      <w:r>
        <w:t>)</w:t>
      </w:r>
    </w:p>
    <w:p w:rsidR="003B089B" w:rsidRDefault="003B089B" w:rsidP="003B089B">
      <w:pPr>
        <w:pStyle w:val="Corpsdetexte"/>
        <w:numPr>
          <w:ilvl w:val="0"/>
          <w:numId w:val="5"/>
        </w:numPr>
      </w:pPr>
      <w:r>
        <w:t>LV :</w:t>
      </w:r>
      <w:r w:rsidRPr="00E152B2">
        <w:t xml:space="preserve"> </w:t>
      </w:r>
      <w:r>
        <w:t>volume logique</w:t>
      </w:r>
      <w:r w:rsidRPr="00E152B2">
        <w:t xml:space="preserve"> </w:t>
      </w:r>
      <w:r>
        <w:t>(</w:t>
      </w:r>
      <w:r w:rsidRPr="003B6E1B">
        <w:rPr>
          <w:rStyle w:val="Termetechnique"/>
        </w:rPr>
        <w:t>Logical Volume</w:t>
      </w:r>
      <w:r>
        <w:t>)</w:t>
      </w:r>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3B089B" w:rsidTr="00832FED">
        <w:trPr>
          <w:jc w:val="center"/>
        </w:trPr>
        <w:tc>
          <w:tcPr>
            <w:tcW w:w="850" w:type="dxa"/>
            <w:shd w:val="clear" w:color="auto" w:fill="auto"/>
          </w:tcPr>
          <w:p w:rsidR="003B089B" w:rsidRDefault="003B089B" w:rsidP="00832FED">
            <w:pPr>
              <w:pStyle w:val="Contenudetableau"/>
              <w:spacing w:before="57" w:after="57"/>
              <w:jc w:val="center"/>
            </w:pPr>
            <w:r w:rsidRPr="00A06195">
              <w:rPr>
                <w:noProof/>
              </w:rPr>
              <w:drawing>
                <wp:inline distT="0" distB="0" distL="0" distR="0">
                  <wp:extent cx="361950" cy="3619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Default="003B089B" w:rsidP="00832FED">
            <w:pPr>
              <w:pStyle w:val="Information"/>
            </w:pPr>
            <w:r>
              <w:t>La taille maximum du nom d’un LV et d’un VG est de 255 caractères.</w:t>
            </w:r>
          </w:p>
        </w:tc>
      </w:tr>
      <w:tr w:rsidR="003B089B" w:rsidTr="00832FED">
        <w:trPr>
          <w:jc w:val="center"/>
        </w:trPr>
        <w:tc>
          <w:tcPr>
            <w:tcW w:w="850" w:type="dxa"/>
            <w:shd w:val="clear" w:color="auto" w:fill="auto"/>
          </w:tcPr>
          <w:p w:rsidR="003B089B" w:rsidRDefault="003B089B" w:rsidP="00832FED">
            <w:pPr>
              <w:pStyle w:val="Contenudetableau"/>
              <w:spacing w:before="57" w:after="57"/>
              <w:jc w:val="center"/>
            </w:pPr>
            <w:r w:rsidRPr="00A06195">
              <w:rPr>
                <w:noProof/>
              </w:rPr>
              <w:drawing>
                <wp:inline distT="0" distB="0" distL="0" distR="0">
                  <wp:extent cx="361950" cy="3619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Default="003B089B" w:rsidP="00832FED">
            <w:pPr>
              <w:pStyle w:val="Information"/>
            </w:pPr>
            <w:r>
              <w:rPr>
                <w:kern w:val="1"/>
              </w:rPr>
              <w:t>La taille maximale d’un système de fichier EXT4 est de 16To</w:t>
            </w:r>
            <w:r>
              <w:t>.</w:t>
            </w:r>
          </w:p>
        </w:tc>
      </w:tr>
    </w:tbl>
    <w:p w:rsidR="003B089B" w:rsidRDefault="003B089B" w:rsidP="003B089B">
      <w:pPr>
        <w:pStyle w:val="Titre2"/>
      </w:pPr>
      <w:bookmarkStart w:id="44" w:name="_Toc257037277"/>
      <w:bookmarkStart w:id="45" w:name="_Toc263951824"/>
      <w:bookmarkStart w:id="46" w:name="_Toc433712890"/>
      <w:bookmarkStart w:id="47" w:name="_GoBack"/>
      <w:bookmarkEnd w:id="47"/>
      <w:r>
        <w:t>Ajout d’un volume physique et d’un groupe de volumes</w:t>
      </w:r>
      <w:bookmarkEnd w:id="44"/>
      <w:bookmarkEnd w:id="45"/>
      <w:bookmarkEnd w:id="46"/>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3B089B" w:rsidTr="00832FED">
        <w:trPr>
          <w:jc w:val="center"/>
        </w:trPr>
        <w:tc>
          <w:tcPr>
            <w:tcW w:w="850" w:type="dxa"/>
            <w:shd w:val="clear" w:color="auto" w:fill="auto"/>
          </w:tcPr>
          <w:p w:rsidR="003B089B" w:rsidRDefault="003B089B" w:rsidP="00832FED">
            <w:pPr>
              <w:pStyle w:val="Contenudetableau"/>
              <w:spacing w:before="57" w:after="57"/>
              <w:jc w:val="center"/>
            </w:pPr>
          </w:p>
        </w:tc>
        <w:tc>
          <w:tcPr>
            <w:tcW w:w="8222" w:type="dxa"/>
            <w:shd w:val="clear" w:color="auto" w:fill="auto"/>
          </w:tcPr>
          <w:p w:rsidR="003B089B" w:rsidRDefault="003B089B" w:rsidP="00832FED">
            <w:pPr>
              <w:pStyle w:val="Information"/>
            </w:pPr>
          </w:p>
        </w:tc>
      </w:tr>
      <w:tr w:rsidR="003B089B" w:rsidTr="00832FED">
        <w:trPr>
          <w:jc w:val="center"/>
        </w:trPr>
        <w:tc>
          <w:tcPr>
            <w:tcW w:w="850" w:type="dxa"/>
            <w:shd w:val="clear" w:color="auto" w:fill="auto"/>
          </w:tcPr>
          <w:p w:rsidR="003B089B" w:rsidRDefault="003B089B" w:rsidP="00832FED">
            <w:pPr>
              <w:pStyle w:val="Contenudetableau"/>
              <w:spacing w:before="57" w:after="57"/>
              <w:jc w:val="center"/>
            </w:pPr>
            <w:r w:rsidRPr="00A06195">
              <w:rPr>
                <w:noProof/>
              </w:rPr>
              <w:drawing>
                <wp:inline distT="0" distB="0" distL="0" distR="0">
                  <wp:extent cx="361950" cy="361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Default="003B089B" w:rsidP="00832FED">
            <w:pPr>
              <w:pStyle w:val="Information"/>
            </w:pPr>
            <w:r w:rsidRPr="00CA2DD0">
              <w:rPr>
                <w:rStyle w:val="AvertissementCar"/>
              </w:rPr>
              <w:t>Toujours utiliser les périphériques multivoies et non les chemins individuels</w:t>
            </w:r>
            <w:r>
              <w:t>.</w:t>
            </w:r>
          </w:p>
        </w:tc>
      </w:tr>
    </w:tbl>
    <w:p w:rsidR="003B089B" w:rsidRDefault="003B089B" w:rsidP="003B089B">
      <w:pPr>
        <w:pStyle w:val="Corpsdetexte"/>
      </w:pPr>
      <w:r>
        <w:t xml:space="preserve">L’exemple suivant détaille la création d’un VG sur le disque vu en multivoie via le périphérique </w:t>
      </w:r>
      <w:r w:rsidRPr="009174B3">
        <w:rPr>
          <w:rStyle w:val="Termetechnique"/>
        </w:rPr>
        <w:t>mpath0</w:t>
      </w:r>
      <w:r>
        <w:t>.</w:t>
      </w:r>
    </w:p>
    <w:p w:rsidR="003B089B" w:rsidRPr="00305A64" w:rsidRDefault="003B089B" w:rsidP="003B089B">
      <w:pPr>
        <w:pStyle w:val="Titre3"/>
      </w:pPr>
      <w:bookmarkStart w:id="48" w:name="_Toc433712891"/>
      <w:r>
        <w:t>Création du PV</w:t>
      </w:r>
      <w:bookmarkEnd w:id="48"/>
    </w:p>
    <w:p w:rsidR="003B089B" w:rsidRDefault="003B089B" w:rsidP="003B089B">
      <w:pPr>
        <w:pStyle w:val="Commande"/>
        <w:rPr>
          <w:lang w:val="en-GB"/>
        </w:rPr>
      </w:pPr>
      <w:r>
        <w:rPr>
          <w:lang w:val="en-GB"/>
        </w:rPr>
        <w:t># pvcreate /dev/mapper/mpath0</w:t>
      </w:r>
    </w:p>
    <w:p w:rsidR="003B089B" w:rsidRPr="005C7F09" w:rsidRDefault="003B089B" w:rsidP="003B089B">
      <w:pPr>
        <w:pStyle w:val="Console"/>
        <w:rPr>
          <w:rFonts w:ascii="Arial" w:hAnsi="Arial" w:cs="Arial"/>
          <w:lang w:val="en-GB"/>
        </w:rPr>
      </w:pPr>
      <w:r>
        <w:rPr>
          <w:lang w:val="en-GB"/>
        </w:rPr>
        <w:t xml:space="preserve">  Physical volume "/dev/mapper/mpath0" successfully created</w:t>
      </w:r>
    </w:p>
    <w:p w:rsidR="003B089B" w:rsidRDefault="003B089B" w:rsidP="003B089B">
      <w:pPr>
        <w:pStyle w:val="Commande"/>
        <w:rPr>
          <w:bCs/>
          <w:lang w:val="en-GB"/>
        </w:rPr>
      </w:pPr>
      <w:r>
        <w:rPr>
          <w:lang w:val="en-GB"/>
        </w:rPr>
        <w:t xml:space="preserve"># </w:t>
      </w:r>
      <w:r>
        <w:rPr>
          <w:bCs/>
          <w:lang w:val="en-GB"/>
        </w:rPr>
        <w:t>pvs</w:t>
      </w:r>
    </w:p>
    <w:p w:rsidR="003B089B" w:rsidRDefault="003B089B" w:rsidP="003B089B">
      <w:pPr>
        <w:pStyle w:val="Console"/>
        <w:rPr>
          <w:lang w:val="en-GB"/>
        </w:rPr>
      </w:pPr>
      <w:r>
        <w:rPr>
          <w:lang w:val="en-GB"/>
        </w:rPr>
        <w:t xml:space="preserve">  PV                   VG      Fmt  Attr PSize   PFree  </w:t>
      </w:r>
    </w:p>
    <w:p w:rsidR="003B089B" w:rsidRDefault="003B089B" w:rsidP="003B089B">
      <w:pPr>
        <w:pStyle w:val="Console"/>
        <w:rPr>
          <w:lang w:val="en-GB"/>
        </w:rPr>
      </w:pPr>
      <w:r>
        <w:rPr>
          <w:lang w:val="en-GB"/>
        </w:rPr>
        <w:t xml:space="preserve">  /dev/cciss/c0d0p2    root_vg lvm2 a-   279.25G 270.22G</w:t>
      </w:r>
    </w:p>
    <w:p w:rsidR="003B089B" w:rsidRDefault="003B089B" w:rsidP="003B089B">
      <w:pPr>
        <w:pStyle w:val="Console"/>
        <w:rPr>
          <w:lang w:val="en-GB"/>
        </w:rPr>
      </w:pPr>
      <w:r>
        <w:rPr>
          <w:lang w:val="en-GB"/>
        </w:rPr>
        <w:t xml:space="preserve">  /dev/mapper/mpath0         lvm2 --    58.44G  58.44G</w:t>
      </w:r>
    </w:p>
    <w:p w:rsidR="003B089B" w:rsidRDefault="003B089B" w:rsidP="003B089B">
      <w:pPr>
        <w:pStyle w:val="Identification"/>
        <w:spacing w:line="240" w:lineRule="auto"/>
        <w:rPr>
          <w:rFonts w:ascii="Arial" w:hAnsi="Arial" w:cs="Arial"/>
          <w:lang w:val="en-GB"/>
        </w:rPr>
      </w:pPr>
    </w:p>
    <w:p w:rsidR="003B089B" w:rsidRPr="00642B86" w:rsidRDefault="003B089B" w:rsidP="003B089B">
      <w:pPr>
        <w:pStyle w:val="Titre3"/>
      </w:pPr>
      <w:bookmarkStart w:id="49" w:name="_Toc433712892"/>
      <w:r w:rsidRPr="00642B86">
        <w:t>Création du VG</w:t>
      </w:r>
      <w:bookmarkEnd w:id="49"/>
    </w:p>
    <w:p w:rsidR="003B089B" w:rsidRDefault="003B089B" w:rsidP="003B089B">
      <w:pPr>
        <w:pStyle w:val="Commande"/>
        <w:keepNext/>
        <w:rPr>
          <w:lang w:val="en-GB"/>
        </w:rPr>
      </w:pPr>
      <w:r>
        <w:rPr>
          <w:lang w:val="en-GB"/>
        </w:rPr>
        <w:t># vgcreate data_vg /dev/mapper/mpath0</w:t>
      </w:r>
    </w:p>
    <w:p w:rsidR="003B089B" w:rsidRPr="00305A64" w:rsidRDefault="003B089B" w:rsidP="003B089B">
      <w:pPr>
        <w:pStyle w:val="Console"/>
        <w:keepNext/>
        <w:rPr>
          <w:lang w:val="en-GB"/>
        </w:rPr>
      </w:pPr>
      <w:r>
        <w:rPr>
          <w:lang w:val="en-GB"/>
        </w:rPr>
        <w:t xml:space="preserve">  Volume group "data_vg" successfully created</w:t>
      </w:r>
    </w:p>
    <w:p w:rsidR="003B089B" w:rsidRDefault="003B089B" w:rsidP="003B089B">
      <w:pPr>
        <w:pStyle w:val="Commande"/>
        <w:keepNext/>
        <w:rPr>
          <w:bCs/>
          <w:lang w:val="en-GB"/>
        </w:rPr>
      </w:pPr>
      <w:r>
        <w:rPr>
          <w:lang w:val="en-GB"/>
        </w:rPr>
        <w:t xml:space="preserve"># </w:t>
      </w:r>
      <w:r>
        <w:rPr>
          <w:bCs/>
          <w:lang w:val="en-GB"/>
        </w:rPr>
        <w:t>vgs</w:t>
      </w:r>
    </w:p>
    <w:p w:rsidR="003B089B" w:rsidRDefault="003B089B" w:rsidP="003B089B">
      <w:pPr>
        <w:pStyle w:val="Console"/>
        <w:keepNext/>
        <w:rPr>
          <w:lang w:val="en-GB"/>
        </w:rPr>
      </w:pPr>
      <w:r>
        <w:rPr>
          <w:lang w:val="en-GB"/>
        </w:rPr>
        <w:t xml:space="preserve">  VG       #PV #LV #SN Attr   VSize   VFree  </w:t>
      </w:r>
    </w:p>
    <w:p w:rsidR="003B089B" w:rsidRDefault="003B089B" w:rsidP="003B089B">
      <w:pPr>
        <w:pStyle w:val="Console"/>
        <w:keepNext/>
        <w:rPr>
          <w:lang w:val="nl-NL"/>
        </w:rPr>
      </w:pPr>
      <w:r>
        <w:rPr>
          <w:lang w:val="en-GB"/>
        </w:rPr>
        <w:t xml:space="preserve">  </w:t>
      </w:r>
      <w:r>
        <w:rPr>
          <w:lang w:val="nl-NL"/>
        </w:rPr>
        <w:t>root_vg    1   5   0 wz--n- 279.25G 270.22G</w:t>
      </w:r>
    </w:p>
    <w:p w:rsidR="003B089B" w:rsidRPr="00CA2DD0" w:rsidRDefault="003B089B" w:rsidP="003B089B">
      <w:pPr>
        <w:pStyle w:val="Console"/>
        <w:keepNext/>
        <w:rPr>
          <w:lang w:val="en-GB"/>
        </w:rPr>
      </w:pPr>
      <w:r>
        <w:rPr>
          <w:lang w:val="nl-NL"/>
        </w:rPr>
        <w:t xml:space="preserve">  </w:t>
      </w:r>
      <w:r>
        <w:rPr>
          <w:lang w:val="en-GB"/>
        </w:rPr>
        <w:t>data_vg   1   0   0 wz--n-  58.44G  58.44G</w:t>
      </w:r>
    </w:p>
    <w:p w:rsidR="003B089B" w:rsidRPr="00EB2295" w:rsidRDefault="003B089B" w:rsidP="003B089B">
      <w:pPr>
        <w:pStyle w:val="Corpsdetexte"/>
        <w:rPr>
          <w:lang w:val="en-US"/>
        </w:rPr>
      </w:pPr>
    </w:p>
    <w:p w:rsidR="003B089B" w:rsidRPr="00305A64" w:rsidRDefault="003B089B" w:rsidP="003B089B">
      <w:pPr>
        <w:pStyle w:val="Titre3"/>
      </w:pPr>
      <w:bookmarkStart w:id="50" w:name="_Toc433712893"/>
      <w:r>
        <w:t>Affichage de l’espace d’un VG</w:t>
      </w:r>
      <w:bookmarkEnd w:id="50"/>
    </w:p>
    <w:p w:rsidR="003B089B" w:rsidRDefault="003B089B" w:rsidP="003B089B">
      <w:pPr>
        <w:pStyle w:val="Commande"/>
        <w:rPr>
          <w:lang w:val="en-GB"/>
        </w:rPr>
      </w:pPr>
      <w:r>
        <w:rPr>
          <w:lang w:val="en-GB"/>
        </w:rPr>
        <w:t># vgdisplay</w:t>
      </w:r>
    </w:p>
    <w:p w:rsidR="003B089B" w:rsidRDefault="003B089B" w:rsidP="003B089B">
      <w:pPr>
        <w:pStyle w:val="Console"/>
        <w:rPr>
          <w:lang w:val="en-GB"/>
        </w:rPr>
      </w:pPr>
      <w:r>
        <w:rPr>
          <w:lang w:val="en-GB"/>
        </w:rPr>
        <w:t xml:space="preserve">  --- Volume group ---</w:t>
      </w:r>
    </w:p>
    <w:p w:rsidR="003B089B" w:rsidRDefault="003B089B" w:rsidP="003B089B">
      <w:pPr>
        <w:pStyle w:val="Console"/>
        <w:rPr>
          <w:lang w:val="en-GB"/>
        </w:rPr>
      </w:pPr>
      <w:r>
        <w:rPr>
          <w:lang w:val="en-GB"/>
        </w:rPr>
        <w:t xml:space="preserve">  VG Name               data_vg</w:t>
      </w:r>
    </w:p>
    <w:p w:rsidR="003B089B" w:rsidRDefault="003B089B" w:rsidP="003B089B">
      <w:pPr>
        <w:pStyle w:val="Console"/>
        <w:rPr>
          <w:lang w:val="en-GB"/>
        </w:rPr>
      </w:pPr>
      <w:r>
        <w:rPr>
          <w:lang w:val="en-GB"/>
        </w:rPr>
        <w:t xml:space="preserve">  System ID</w:t>
      </w:r>
    </w:p>
    <w:p w:rsidR="003B089B" w:rsidRDefault="003B089B" w:rsidP="003B089B">
      <w:pPr>
        <w:pStyle w:val="Console"/>
        <w:rPr>
          <w:lang w:val="en-GB"/>
        </w:rPr>
      </w:pPr>
      <w:r>
        <w:rPr>
          <w:lang w:val="en-GB"/>
        </w:rPr>
        <w:t xml:space="preserve">  Format                lvm2</w:t>
      </w:r>
    </w:p>
    <w:p w:rsidR="003B089B" w:rsidRDefault="003B089B" w:rsidP="003B089B">
      <w:pPr>
        <w:pStyle w:val="Console"/>
        <w:rPr>
          <w:lang w:val="en-GB"/>
        </w:rPr>
      </w:pPr>
      <w:r>
        <w:rPr>
          <w:lang w:val="en-GB"/>
        </w:rPr>
        <w:lastRenderedPageBreak/>
        <w:t xml:space="preserve">  Metadata Areas        1</w:t>
      </w:r>
    </w:p>
    <w:p w:rsidR="003B089B" w:rsidRDefault="003B089B" w:rsidP="003B089B">
      <w:pPr>
        <w:pStyle w:val="Console"/>
        <w:rPr>
          <w:lang w:val="en-GB"/>
        </w:rPr>
      </w:pPr>
      <w:r>
        <w:rPr>
          <w:lang w:val="en-GB"/>
        </w:rPr>
        <w:t xml:space="preserve">  Metadata Sequence No  17</w:t>
      </w:r>
    </w:p>
    <w:p w:rsidR="003B089B" w:rsidRDefault="003B089B" w:rsidP="003B089B">
      <w:pPr>
        <w:pStyle w:val="Console"/>
        <w:rPr>
          <w:lang w:val="en-GB"/>
        </w:rPr>
      </w:pPr>
      <w:r>
        <w:rPr>
          <w:lang w:val="en-GB"/>
        </w:rPr>
        <w:t xml:space="preserve">  VG Access             read/write</w:t>
      </w:r>
    </w:p>
    <w:p w:rsidR="003B089B" w:rsidRDefault="003B089B" w:rsidP="003B089B">
      <w:pPr>
        <w:pStyle w:val="Console"/>
        <w:rPr>
          <w:lang w:val="en-GB"/>
        </w:rPr>
      </w:pPr>
      <w:r>
        <w:rPr>
          <w:lang w:val="en-GB"/>
        </w:rPr>
        <w:t xml:space="preserve">  VG Status             resizable</w:t>
      </w:r>
    </w:p>
    <w:p w:rsidR="003B089B" w:rsidRDefault="003B089B" w:rsidP="003B089B">
      <w:pPr>
        <w:pStyle w:val="Console"/>
        <w:rPr>
          <w:lang w:val="en-GB"/>
        </w:rPr>
      </w:pPr>
      <w:r>
        <w:rPr>
          <w:lang w:val="en-GB"/>
        </w:rPr>
        <w:t xml:space="preserve">  MAX LV                0</w:t>
      </w:r>
    </w:p>
    <w:p w:rsidR="003B089B" w:rsidRDefault="003B089B" w:rsidP="003B089B">
      <w:pPr>
        <w:pStyle w:val="Console"/>
        <w:rPr>
          <w:lang w:val="nl-NL"/>
        </w:rPr>
      </w:pPr>
      <w:r>
        <w:rPr>
          <w:lang w:val="en-GB"/>
        </w:rPr>
        <w:t xml:space="preserve">  </w:t>
      </w:r>
      <w:r>
        <w:rPr>
          <w:lang w:val="nl-NL"/>
        </w:rPr>
        <w:t>Cur LV                3</w:t>
      </w:r>
    </w:p>
    <w:p w:rsidR="003B089B" w:rsidRDefault="003B089B" w:rsidP="003B089B">
      <w:pPr>
        <w:pStyle w:val="Console"/>
        <w:rPr>
          <w:lang w:val="nl-NL"/>
        </w:rPr>
      </w:pPr>
      <w:r>
        <w:rPr>
          <w:lang w:val="nl-NL"/>
        </w:rPr>
        <w:t xml:space="preserve">  Open LV               0</w:t>
      </w:r>
    </w:p>
    <w:p w:rsidR="003B089B" w:rsidRDefault="003B089B" w:rsidP="003B089B">
      <w:pPr>
        <w:pStyle w:val="Console"/>
        <w:rPr>
          <w:lang w:val="en-GB"/>
        </w:rPr>
      </w:pPr>
      <w:r>
        <w:rPr>
          <w:lang w:val="nl-NL"/>
        </w:rPr>
        <w:t xml:space="preserve">  </w:t>
      </w:r>
      <w:r>
        <w:rPr>
          <w:lang w:val="en-GB"/>
        </w:rPr>
        <w:t>Max PV                0</w:t>
      </w:r>
    </w:p>
    <w:p w:rsidR="003B089B" w:rsidRDefault="003B089B" w:rsidP="003B089B">
      <w:pPr>
        <w:pStyle w:val="Console"/>
        <w:rPr>
          <w:lang w:val="en-GB"/>
        </w:rPr>
      </w:pPr>
      <w:r>
        <w:rPr>
          <w:lang w:val="en-GB"/>
        </w:rPr>
        <w:t xml:space="preserve">  Cur PV                1</w:t>
      </w:r>
    </w:p>
    <w:p w:rsidR="003B089B" w:rsidRDefault="003B089B" w:rsidP="003B089B">
      <w:pPr>
        <w:pStyle w:val="Console"/>
        <w:rPr>
          <w:lang w:val="en-GB"/>
        </w:rPr>
      </w:pPr>
      <w:r>
        <w:rPr>
          <w:lang w:val="en-GB"/>
        </w:rPr>
        <w:t xml:space="preserve">  Act PV                1</w:t>
      </w:r>
    </w:p>
    <w:p w:rsidR="003B089B" w:rsidRDefault="003B089B" w:rsidP="003B089B">
      <w:pPr>
        <w:pStyle w:val="Console"/>
        <w:rPr>
          <w:lang w:val="en-GB"/>
        </w:rPr>
      </w:pPr>
      <w:r>
        <w:rPr>
          <w:lang w:val="en-GB"/>
        </w:rPr>
        <w:t xml:space="preserve">  VG Size               96,52 GB</w:t>
      </w:r>
    </w:p>
    <w:p w:rsidR="003B089B" w:rsidRDefault="003B089B" w:rsidP="003B089B">
      <w:pPr>
        <w:pStyle w:val="Console"/>
        <w:rPr>
          <w:lang w:val="en-GB"/>
        </w:rPr>
      </w:pPr>
      <w:r>
        <w:rPr>
          <w:lang w:val="en-GB"/>
        </w:rPr>
        <w:t xml:space="preserve">  PE Size               4,00 MB</w:t>
      </w:r>
    </w:p>
    <w:p w:rsidR="003B089B" w:rsidRDefault="003B089B" w:rsidP="003B089B">
      <w:pPr>
        <w:pStyle w:val="Console"/>
        <w:rPr>
          <w:lang w:val="en-GB"/>
        </w:rPr>
      </w:pPr>
      <w:r>
        <w:rPr>
          <w:lang w:val="en-GB"/>
        </w:rPr>
        <w:t xml:space="preserve">  Total PE              24709</w:t>
      </w:r>
    </w:p>
    <w:p w:rsidR="003B089B" w:rsidRDefault="003B089B" w:rsidP="003B089B">
      <w:pPr>
        <w:pStyle w:val="Console"/>
        <w:rPr>
          <w:lang w:val="en-GB"/>
        </w:rPr>
      </w:pPr>
      <w:r>
        <w:rPr>
          <w:lang w:val="en-GB"/>
        </w:rPr>
        <w:t xml:space="preserve">  Alloc PE / Size       16640 / 65,00 GB</w:t>
      </w:r>
    </w:p>
    <w:p w:rsidR="003B089B" w:rsidRPr="00EB2295" w:rsidRDefault="003B089B" w:rsidP="003B089B">
      <w:pPr>
        <w:pStyle w:val="Console"/>
        <w:rPr>
          <w:rStyle w:val="Surbrillance"/>
          <w:lang w:val="en-US"/>
        </w:rPr>
      </w:pPr>
      <w:r>
        <w:rPr>
          <w:lang w:val="en-GB"/>
        </w:rPr>
        <w:t xml:space="preserve">  </w:t>
      </w:r>
      <w:r w:rsidRPr="00EB2295">
        <w:rPr>
          <w:rStyle w:val="Surbrillance"/>
          <w:lang w:val="en-US"/>
        </w:rPr>
        <w:t>Free  PE / Size       8069 / 31,52 GB</w:t>
      </w:r>
    </w:p>
    <w:p w:rsidR="003B089B" w:rsidRDefault="003B089B" w:rsidP="003B089B">
      <w:pPr>
        <w:pStyle w:val="Console"/>
        <w:rPr>
          <w:lang w:val="en-GB"/>
        </w:rPr>
      </w:pPr>
      <w:r>
        <w:rPr>
          <w:lang w:val="en-GB"/>
        </w:rPr>
        <w:t xml:space="preserve">  VG UUID               jG1TTS-mDFu-juT4-gMaa-qkJ7-tbUq-852eXb</w:t>
      </w:r>
    </w:p>
    <w:p w:rsidR="003B089B" w:rsidRDefault="003B089B" w:rsidP="003B089B">
      <w:pPr>
        <w:pStyle w:val="Corpsdetexte"/>
        <w:rPr>
          <w:lang w:val="en-GB"/>
        </w:rPr>
      </w:pPr>
    </w:p>
    <w:p w:rsidR="003B089B" w:rsidRDefault="003B089B" w:rsidP="003B089B">
      <w:pPr>
        <w:pStyle w:val="Corpsdetexte"/>
      </w:pPr>
      <w:r>
        <w:t xml:space="preserve">Le reste de la procédure consiste à ajouter un nouveau LV dans le VG </w:t>
      </w:r>
      <w:r w:rsidRPr="009174B3">
        <w:rPr>
          <w:rStyle w:val="Termetechnique"/>
        </w:rPr>
        <w:t>data_vg</w:t>
      </w:r>
    </w:p>
    <w:p w:rsidR="003B089B" w:rsidRDefault="003B089B" w:rsidP="003B089B">
      <w:pPr>
        <w:pStyle w:val="Titre2"/>
      </w:pPr>
      <w:bookmarkStart w:id="51" w:name="_Toc433712894"/>
      <w:r>
        <w:t>Manipulation des volumes logiques (LV)</w:t>
      </w:r>
      <w:bookmarkEnd w:id="51"/>
    </w:p>
    <w:p w:rsidR="003B089B" w:rsidRDefault="003B089B" w:rsidP="003B089B">
      <w:pPr>
        <w:pStyle w:val="Titre3"/>
      </w:pPr>
      <w:bookmarkStart w:id="52" w:name="_Toc257037280"/>
      <w:bookmarkStart w:id="53" w:name="_Toc263951827"/>
      <w:bookmarkStart w:id="54" w:name="_Toc433712895"/>
      <w:r>
        <w:t>Ajout</w:t>
      </w:r>
      <w:bookmarkEnd w:id="52"/>
      <w:bookmarkEnd w:id="53"/>
      <w:bookmarkEnd w:id="54"/>
    </w:p>
    <w:p w:rsidR="003B089B" w:rsidRPr="00EB2295" w:rsidRDefault="003B089B" w:rsidP="003B089B">
      <w:pPr>
        <w:pStyle w:val="Titre4"/>
      </w:pPr>
      <w:bookmarkStart w:id="55" w:name="_Toc433712896"/>
      <w:r>
        <w:t>Principe</w:t>
      </w:r>
      <w:bookmarkEnd w:id="55"/>
    </w:p>
    <w:p w:rsidR="003B089B" w:rsidRDefault="003B089B" w:rsidP="003B089B">
      <w:pPr>
        <w:pStyle w:val="Corpsdetexte"/>
        <w:keepNext/>
      </w:pPr>
      <w:r>
        <w:t>Créer un LV demande deux étapes :</w:t>
      </w:r>
    </w:p>
    <w:p w:rsidR="003B089B" w:rsidRDefault="003B089B" w:rsidP="003B089B">
      <w:pPr>
        <w:pStyle w:val="Commande"/>
        <w:keepNext/>
      </w:pPr>
      <w:r>
        <w:t xml:space="preserve"># lvcreate -n </w:t>
      </w:r>
      <w:r w:rsidRPr="00747076">
        <w:rPr>
          <w:rStyle w:val="Surbrillance"/>
        </w:rPr>
        <w:t>&lt;nom_du_lv&gt;</w:t>
      </w:r>
      <w:r>
        <w:rPr>
          <w:color w:val="CC99FF"/>
        </w:rPr>
        <w:t xml:space="preserve"> </w:t>
      </w:r>
      <w:r>
        <w:t xml:space="preserve">-L &lt;taille_en_G&gt;G </w:t>
      </w:r>
      <w:r w:rsidRPr="00747076">
        <w:rPr>
          <w:rStyle w:val="Surbrillance"/>
        </w:rPr>
        <w:t>&lt;groupe_de_volume&gt;</w:t>
      </w:r>
    </w:p>
    <w:p w:rsidR="003B089B" w:rsidRDefault="003B089B" w:rsidP="003B089B">
      <w:pPr>
        <w:pStyle w:val="Commande"/>
        <w:keepNext/>
      </w:pPr>
      <w:r>
        <w:t># mkfs -t ext4 /dev</w:t>
      </w:r>
      <w:r w:rsidRPr="00747076">
        <w:rPr>
          <w:rStyle w:val="Surbrillance"/>
        </w:rPr>
        <w:t>/&lt;groupe_de_volume&gt;/&lt;nom_du_lv&gt;</w:t>
      </w:r>
    </w:p>
    <w:p w:rsidR="003B089B" w:rsidRDefault="003B089B" w:rsidP="003B089B">
      <w:pPr>
        <w:pStyle w:val="Corpsdetexte"/>
      </w:pPr>
    </w:p>
    <w:p w:rsidR="003B089B" w:rsidRDefault="003B089B" w:rsidP="003B089B">
      <w:pPr>
        <w:pStyle w:val="Titre4"/>
      </w:pPr>
      <w:bookmarkStart w:id="56" w:name="_Toc433712897"/>
      <w:r>
        <w:t>Exemple</w:t>
      </w:r>
      <w:bookmarkEnd w:id="56"/>
    </w:p>
    <w:p w:rsidR="003B089B" w:rsidRDefault="003B089B" w:rsidP="003B089B">
      <w:pPr>
        <w:pStyle w:val="Corpsdetexte"/>
      </w:pPr>
      <w:r>
        <w:t xml:space="preserve">Dans cet exemple, nous allons créer un LV </w:t>
      </w:r>
      <w:r w:rsidRPr="009174B3">
        <w:rPr>
          <w:rStyle w:val="Termetechnique"/>
        </w:rPr>
        <w:t>lv_logiciels</w:t>
      </w:r>
      <w:r>
        <w:t xml:space="preserve"> dans le VG </w:t>
      </w:r>
      <w:r w:rsidRPr="009174B3">
        <w:rPr>
          <w:rStyle w:val="Termetechnique"/>
        </w:rPr>
        <w:t>data_vg</w:t>
      </w:r>
      <w:r>
        <w:t xml:space="preserve"> (créé précédemment).</w:t>
      </w:r>
    </w:p>
    <w:p w:rsidR="003B089B" w:rsidRPr="00305A64" w:rsidRDefault="003B089B" w:rsidP="003B089B">
      <w:pPr>
        <w:pStyle w:val="Titre5"/>
        <w:rPr>
          <w:rFonts w:cs="Times New Roman"/>
        </w:rPr>
      </w:pPr>
      <w:bookmarkStart w:id="57" w:name="_Toc433712898"/>
      <w:r>
        <w:rPr>
          <w:rFonts w:cs="Times New Roman"/>
        </w:rPr>
        <w:t>Vérification de l’espace disponible sur le VG</w:t>
      </w:r>
      <w:bookmarkEnd w:id="57"/>
    </w:p>
    <w:p w:rsidR="003B089B" w:rsidRPr="00EB2295" w:rsidRDefault="003B089B" w:rsidP="003B089B">
      <w:pPr>
        <w:pStyle w:val="Commande"/>
        <w:keepNext/>
        <w:rPr>
          <w:lang w:val="en-US"/>
        </w:rPr>
      </w:pPr>
      <w:r w:rsidRPr="00EB2295">
        <w:rPr>
          <w:lang w:val="en-US"/>
        </w:rPr>
        <w:t># pvs</w:t>
      </w:r>
    </w:p>
    <w:p w:rsidR="003B089B" w:rsidRDefault="003B089B" w:rsidP="003B089B">
      <w:pPr>
        <w:pStyle w:val="Console"/>
        <w:keepNext/>
        <w:rPr>
          <w:lang w:val="en-GB"/>
        </w:rPr>
      </w:pPr>
      <w:r>
        <w:rPr>
          <w:lang w:val="en-GB"/>
        </w:rPr>
        <w:t xml:space="preserve">  PV         VG      Fmt  Attr PSize  PFree</w:t>
      </w:r>
    </w:p>
    <w:p w:rsidR="003B089B" w:rsidRDefault="003B089B" w:rsidP="003B089B">
      <w:pPr>
        <w:pStyle w:val="Console"/>
        <w:keepNext/>
        <w:rPr>
          <w:lang w:val="en-GB"/>
        </w:rPr>
      </w:pPr>
      <w:r>
        <w:rPr>
          <w:lang w:val="en-GB"/>
        </w:rPr>
        <w:t xml:space="preserve">  /dev/sda2  data_vg lvm2 a-   24.88G 15.88G</w:t>
      </w:r>
    </w:p>
    <w:p w:rsidR="003B089B" w:rsidRDefault="003B089B" w:rsidP="003B089B">
      <w:pPr>
        <w:rPr>
          <w:rFonts w:cs="Arial"/>
          <w:sz w:val="22"/>
          <w:lang w:val="en-GB"/>
        </w:rPr>
      </w:pPr>
    </w:p>
    <w:p w:rsidR="003B089B" w:rsidRPr="00305A64" w:rsidRDefault="003B089B" w:rsidP="003B089B">
      <w:pPr>
        <w:pStyle w:val="Titre5"/>
      </w:pPr>
      <w:bookmarkStart w:id="58" w:name="_Toc433712899"/>
      <w:r>
        <w:t>Création du LV</w:t>
      </w:r>
      <w:bookmarkEnd w:id="58"/>
    </w:p>
    <w:p w:rsidR="003B089B" w:rsidRDefault="003B089B" w:rsidP="003B089B">
      <w:pPr>
        <w:pStyle w:val="Commande"/>
        <w:rPr>
          <w:lang w:val="en-GB"/>
        </w:rPr>
      </w:pPr>
      <w:r>
        <w:rPr>
          <w:lang w:val="en-GB"/>
        </w:rPr>
        <w:t># lvcreate -n lv_logiciels -L 1G data_vg</w:t>
      </w:r>
    </w:p>
    <w:p w:rsidR="003B089B" w:rsidRDefault="003B089B" w:rsidP="003B089B">
      <w:pPr>
        <w:pStyle w:val="Console"/>
        <w:rPr>
          <w:lang w:val="en-GB"/>
        </w:rPr>
      </w:pPr>
      <w:r>
        <w:rPr>
          <w:lang w:val="en-GB"/>
        </w:rPr>
        <w:t xml:space="preserve">  Logical volume "lv_logiciels" created</w:t>
      </w:r>
    </w:p>
    <w:p w:rsidR="003B089B" w:rsidRDefault="003B089B" w:rsidP="003B089B">
      <w:pPr>
        <w:rPr>
          <w:rFonts w:cs="Arial"/>
          <w:sz w:val="22"/>
          <w:lang w:val="en-GB"/>
        </w:rPr>
      </w:pPr>
    </w:p>
    <w:p w:rsidR="003B089B" w:rsidRPr="00305A64" w:rsidRDefault="003B089B" w:rsidP="003B089B">
      <w:pPr>
        <w:pStyle w:val="Titre5"/>
      </w:pPr>
      <w:bookmarkStart w:id="59" w:name="_Toc433712900"/>
      <w:r>
        <w:lastRenderedPageBreak/>
        <w:t>Vérification</w:t>
      </w:r>
      <w:bookmarkEnd w:id="59"/>
    </w:p>
    <w:p w:rsidR="003B089B" w:rsidRPr="00747076" w:rsidRDefault="003B089B" w:rsidP="003B089B">
      <w:pPr>
        <w:pStyle w:val="Commande"/>
        <w:keepNext/>
      </w:pPr>
      <w:r w:rsidRPr="00747076">
        <w:t># lvs</w:t>
      </w:r>
    </w:p>
    <w:p w:rsidR="003B089B" w:rsidRDefault="003B089B" w:rsidP="003B089B">
      <w:pPr>
        <w:pStyle w:val="Console"/>
        <w:keepNext/>
        <w:rPr>
          <w:lang w:val="en-GB"/>
        </w:rPr>
      </w:pPr>
      <w:r>
        <w:rPr>
          <w:lang w:val="en-GB"/>
        </w:rPr>
        <w:t xml:space="preserve">  LV      VG      Attr   LSize Origin Snap%  Move Log Copy%  Convert</w:t>
      </w:r>
    </w:p>
    <w:p w:rsidR="003B089B" w:rsidRDefault="003B089B" w:rsidP="003B089B">
      <w:pPr>
        <w:pStyle w:val="Console"/>
        <w:keepNext/>
        <w:rPr>
          <w:lang w:val="en-GB"/>
        </w:rPr>
      </w:pPr>
      <w:r>
        <w:rPr>
          <w:lang w:val="en-GB"/>
        </w:rPr>
        <w:t xml:space="preserve">  lv_home root_vg -wi-ao 1.00G</w:t>
      </w:r>
    </w:p>
    <w:p w:rsidR="003B089B" w:rsidRPr="00EB2295" w:rsidRDefault="003B089B" w:rsidP="003B089B">
      <w:pPr>
        <w:pStyle w:val="Console"/>
        <w:keepNext/>
        <w:rPr>
          <w:rStyle w:val="Surbrillance"/>
          <w:lang w:val="en-US"/>
        </w:rPr>
      </w:pPr>
      <w:r w:rsidRPr="00EB2295">
        <w:rPr>
          <w:rStyle w:val="Surbrillance"/>
          <w:lang w:val="en-US"/>
        </w:rPr>
        <w:t xml:space="preserve">  lv_logiciels  data_vg -wi-a- 1.00G</w:t>
      </w:r>
    </w:p>
    <w:p w:rsidR="003B089B" w:rsidRDefault="003B089B" w:rsidP="003B089B">
      <w:pPr>
        <w:pStyle w:val="Console"/>
        <w:keepNext/>
        <w:rPr>
          <w:lang w:val="en-GB"/>
        </w:rPr>
      </w:pPr>
      <w:r>
        <w:rPr>
          <w:lang w:val="en-GB"/>
        </w:rPr>
        <w:t xml:space="preserve">  lv_root root_vg -wi-ao 4.00G</w:t>
      </w:r>
    </w:p>
    <w:p w:rsidR="003B089B" w:rsidRDefault="003B089B" w:rsidP="003B089B">
      <w:pPr>
        <w:pStyle w:val="Console"/>
        <w:keepNext/>
        <w:rPr>
          <w:lang w:val="nl-NL"/>
        </w:rPr>
      </w:pPr>
      <w:r>
        <w:rPr>
          <w:lang w:val="en-GB"/>
        </w:rPr>
        <w:t xml:space="preserve">  </w:t>
      </w:r>
      <w:r>
        <w:rPr>
          <w:lang w:val="nl-NL"/>
        </w:rPr>
        <w:t>lv_swap root_vg -wi-ao 1.00G</w:t>
      </w:r>
    </w:p>
    <w:p w:rsidR="003B089B" w:rsidRDefault="003B089B" w:rsidP="003B089B">
      <w:pPr>
        <w:pStyle w:val="Console"/>
        <w:keepNext/>
        <w:rPr>
          <w:lang w:val="nl-NL"/>
        </w:rPr>
      </w:pPr>
      <w:r>
        <w:rPr>
          <w:lang w:val="nl-NL"/>
        </w:rPr>
        <w:t xml:space="preserve">  lv_tmp  root_vg -wi-ao 1.00G</w:t>
      </w:r>
    </w:p>
    <w:p w:rsidR="003B089B" w:rsidRDefault="003B089B" w:rsidP="003B089B">
      <w:pPr>
        <w:pStyle w:val="Console"/>
        <w:keepNext/>
        <w:rPr>
          <w:lang w:val="nl-NL"/>
        </w:rPr>
      </w:pPr>
      <w:r>
        <w:rPr>
          <w:lang w:val="nl-NL"/>
        </w:rPr>
        <w:t xml:space="preserve">  lv_var  root_vg -wi-ao 2.00G</w:t>
      </w:r>
    </w:p>
    <w:p w:rsidR="003B089B" w:rsidRDefault="003B089B" w:rsidP="003B089B">
      <w:pPr>
        <w:pStyle w:val="Corpsdetexte"/>
        <w:rPr>
          <w:lang w:val="nl-NL"/>
        </w:rPr>
      </w:pPr>
    </w:p>
    <w:p w:rsidR="003B089B" w:rsidRPr="00305A64" w:rsidRDefault="003B089B" w:rsidP="003B089B">
      <w:pPr>
        <w:pStyle w:val="Titre5"/>
      </w:pPr>
      <w:bookmarkStart w:id="60" w:name="_Toc433712901"/>
      <w:r>
        <w:t>Création du système de fichiers</w:t>
      </w:r>
      <w:bookmarkEnd w:id="60"/>
    </w:p>
    <w:p w:rsidR="003B089B" w:rsidRDefault="003B089B" w:rsidP="003B089B">
      <w:pPr>
        <w:pStyle w:val="Commande"/>
        <w:keepNext/>
      </w:pPr>
      <w:r>
        <w:t># mkfs -t ext4 /dev/data_vg/lv_logiciels</w:t>
      </w:r>
    </w:p>
    <w:p w:rsidR="003B089B" w:rsidRPr="00915FF5" w:rsidRDefault="003B089B" w:rsidP="003B089B">
      <w:pPr>
        <w:pStyle w:val="Console"/>
        <w:keepNext/>
        <w:rPr>
          <w:lang w:val="en-GB"/>
        </w:rPr>
      </w:pPr>
      <w:r w:rsidRPr="00915FF5">
        <w:rPr>
          <w:lang w:val="en-GB"/>
        </w:rPr>
        <w:t>mke2fs 1.41.12 (17-May-2010)</w:t>
      </w:r>
    </w:p>
    <w:p w:rsidR="003B089B" w:rsidRPr="00915FF5" w:rsidRDefault="003B089B" w:rsidP="003B089B">
      <w:pPr>
        <w:pStyle w:val="Console"/>
        <w:keepNext/>
        <w:rPr>
          <w:lang w:val="en-GB"/>
        </w:rPr>
      </w:pPr>
      <w:r w:rsidRPr="00915FF5">
        <w:rPr>
          <w:lang w:val="en-GB"/>
        </w:rPr>
        <w:t>Filesystem label=</w:t>
      </w:r>
    </w:p>
    <w:p w:rsidR="003B089B" w:rsidRPr="00915FF5" w:rsidRDefault="003B089B" w:rsidP="003B089B">
      <w:pPr>
        <w:pStyle w:val="Console"/>
        <w:keepNext/>
        <w:rPr>
          <w:lang w:val="en-GB"/>
        </w:rPr>
      </w:pPr>
      <w:r w:rsidRPr="00915FF5">
        <w:rPr>
          <w:lang w:val="en-GB"/>
        </w:rPr>
        <w:t>OS type: Linux</w:t>
      </w:r>
    </w:p>
    <w:p w:rsidR="003B089B" w:rsidRPr="00915FF5" w:rsidRDefault="003B089B" w:rsidP="003B089B">
      <w:pPr>
        <w:pStyle w:val="Console"/>
        <w:keepNext/>
        <w:rPr>
          <w:lang w:val="en-GB"/>
        </w:rPr>
      </w:pPr>
      <w:r w:rsidRPr="00915FF5">
        <w:rPr>
          <w:lang w:val="en-GB"/>
        </w:rPr>
        <w:t>Block size=4096 (log=2)</w:t>
      </w:r>
    </w:p>
    <w:p w:rsidR="003B089B" w:rsidRPr="00915FF5" w:rsidRDefault="003B089B" w:rsidP="003B089B">
      <w:pPr>
        <w:pStyle w:val="Console"/>
        <w:keepNext/>
        <w:rPr>
          <w:lang w:val="en-GB"/>
        </w:rPr>
      </w:pPr>
      <w:r w:rsidRPr="00915FF5">
        <w:rPr>
          <w:lang w:val="en-GB"/>
        </w:rPr>
        <w:t>Fragment size=4096 (log=2)</w:t>
      </w:r>
    </w:p>
    <w:p w:rsidR="003B089B" w:rsidRPr="00915FF5" w:rsidRDefault="003B089B" w:rsidP="003B089B">
      <w:pPr>
        <w:pStyle w:val="Console"/>
        <w:keepNext/>
        <w:rPr>
          <w:lang w:val="en-GB"/>
        </w:rPr>
      </w:pPr>
      <w:r w:rsidRPr="00915FF5">
        <w:rPr>
          <w:lang w:val="en-GB"/>
        </w:rPr>
        <w:t>Stride=0 blocks, Stripe width=0 blocks</w:t>
      </w:r>
    </w:p>
    <w:p w:rsidR="003B089B" w:rsidRPr="00915FF5" w:rsidRDefault="003B089B" w:rsidP="003B089B">
      <w:pPr>
        <w:pStyle w:val="Console"/>
        <w:keepNext/>
        <w:rPr>
          <w:lang w:val="en-GB"/>
        </w:rPr>
      </w:pPr>
      <w:r w:rsidRPr="00915FF5">
        <w:rPr>
          <w:lang w:val="en-GB"/>
        </w:rPr>
        <w:t>65536 inodes, 262144 blocks</w:t>
      </w:r>
    </w:p>
    <w:p w:rsidR="003B089B" w:rsidRPr="00915FF5" w:rsidRDefault="003B089B" w:rsidP="003B089B">
      <w:pPr>
        <w:pStyle w:val="Console"/>
        <w:keepNext/>
        <w:rPr>
          <w:lang w:val="en-GB"/>
        </w:rPr>
      </w:pPr>
      <w:r w:rsidRPr="00915FF5">
        <w:rPr>
          <w:lang w:val="en-GB"/>
        </w:rPr>
        <w:t>13107 blocks (5.00%) reserved for the super user</w:t>
      </w:r>
    </w:p>
    <w:p w:rsidR="003B089B" w:rsidRPr="00915FF5" w:rsidRDefault="003B089B" w:rsidP="003B089B">
      <w:pPr>
        <w:pStyle w:val="Console"/>
        <w:keepNext/>
        <w:rPr>
          <w:lang w:val="en-GB"/>
        </w:rPr>
      </w:pPr>
      <w:r w:rsidRPr="00915FF5">
        <w:rPr>
          <w:lang w:val="en-GB"/>
        </w:rPr>
        <w:t>First data block=0</w:t>
      </w:r>
    </w:p>
    <w:p w:rsidR="003B089B" w:rsidRPr="00915FF5" w:rsidRDefault="003B089B" w:rsidP="003B089B">
      <w:pPr>
        <w:pStyle w:val="Console"/>
        <w:keepNext/>
        <w:rPr>
          <w:lang w:val="en-GB"/>
        </w:rPr>
      </w:pPr>
      <w:r w:rsidRPr="00915FF5">
        <w:rPr>
          <w:lang w:val="en-GB"/>
        </w:rPr>
        <w:t>Maximum filesystem blocks=268435456</w:t>
      </w:r>
    </w:p>
    <w:p w:rsidR="003B089B" w:rsidRPr="00915FF5" w:rsidRDefault="003B089B" w:rsidP="003B089B">
      <w:pPr>
        <w:pStyle w:val="Console"/>
        <w:keepNext/>
        <w:rPr>
          <w:lang w:val="en-GB"/>
        </w:rPr>
      </w:pPr>
      <w:r w:rsidRPr="00915FF5">
        <w:rPr>
          <w:lang w:val="en-GB"/>
        </w:rPr>
        <w:t>8 block groups</w:t>
      </w:r>
    </w:p>
    <w:p w:rsidR="003B089B" w:rsidRPr="00915FF5" w:rsidRDefault="003B089B" w:rsidP="003B089B">
      <w:pPr>
        <w:pStyle w:val="Console"/>
        <w:keepNext/>
        <w:rPr>
          <w:lang w:val="en-GB"/>
        </w:rPr>
      </w:pPr>
      <w:r w:rsidRPr="00915FF5">
        <w:rPr>
          <w:lang w:val="en-GB"/>
        </w:rPr>
        <w:t>32768 blocks per group, 32768 fragments per group</w:t>
      </w:r>
    </w:p>
    <w:p w:rsidR="003B089B" w:rsidRPr="00915FF5" w:rsidRDefault="003B089B" w:rsidP="003B089B">
      <w:pPr>
        <w:pStyle w:val="Console"/>
        <w:keepNext/>
        <w:rPr>
          <w:lang w:val="en-GB"/>
        </w:rPr>
      </w:pPr>
      <w:r w:rsidRPr="00915FF5">
        <w:rPr>
          <w:lang w:val="en-GB"/>
        </w:rPr>
        <w:t>8192 inodes per group</w:t>
      </w:r>
    </w:p>
    <w:p w:rsidR="003B089B" w:rsidRPr="00915FF5" w:rsidRDefault="003B089B" w:rsidP="003B089B">
      <w:pPr>
        <w:pStyle w:val="Console"/>
        <w:keepNext/>
        <w:rPr>
          <w:lang w:val="en-GB"/>
        </w:rPr>
      </w:pPr>
      <w:r w:rsidRPr="00915FF5">
        <w:rPr>
          <w:lang w:val="en-GB"/>
        </w:rPr>
        <w:t>Superblock backups stored on blocks:</w:t>
      </w:r>
    </w:p>
    <w:p w:rsidR="003B089B" w:rsidRPr="00915FF5" w:rsidRDefault="003B089B" w:rsidP="003B089B">
      <w:pPr>
        <w:pStyle w:val="Console"/>
        <w:keepNext/>
        <w:rPr>
          <w:lang w:val="en-GB"/>
        </w:rPr>
      </w:pPr>
      <w:r w:rsidRPr="00915FF5">
        <w:rPr>
          <w:lang w:val="en-GB"/>
        </w:rPr>
        <w:t xml:space="preserve">        32768, 98304, 163840, 229376</w:t>
      </w:r>
    </w:p>
    <w:p w:rsidR="003B089B" w:rsidRPr="00915FF5" w:rsidRDefault="003B089B" w:rsidP="003B089B">
      <w:pPr>
        <w:pStyle w:val="Console"/>
        <w:keepNext/>
        <w:rPr>
          <w:lang w:val="en-GB"/>
        </w:rPr>
      </w:pPr>
    </w:p>
    <w:p w:rsidR="003B089B" w:rsidRPr="00915FF5" w:rsidRDefault="003B089B" w:rsidP="003B089B">
      <w:pPr>
        <w:pStyle w:val="Console"/>
        <w:keepNext/>
        <w:rPr>
          <w:lang w:val="en-GB"/>
        </w:rPr>
      </w:pPr>
      <w:r w:rsidRPr="00915FF5">
        <w:rPr>
          <w:lang w:val="en-GB"/>
        </w:rPr>
        <w:t>Writing inode tables: done</w:t>
      </w:r>
    </w:p>
    <w:p w:rsidR="003B089B" w:rsidRPr="00915FF5" w:rsidRDefault="003B089B" w:rsidP="003B089B">
      <w:pPr>
        <w:pStyle w:val="Console"/>
        <w:keepNext/>
        <w:rPr>
          <w:lang w:val="en-GB"/>
        </w:rPr>
      </w:pPr>
      <w:r w:rsidRPr="00915FF5">
        <w:rPr>
          <w:lang w:val="en-GB"/>
        </w:rPr>
        <w:t>Creating journal (8192 blocks): done</w:t>
      </w:r>
    </w:p>
    <w:p w:rsidR="003B089B" w:rsidRPr="00915FF5" w:rsidRDefault="003B089B" w:rsidP="003B089B">
      <w:pPr>
        <w:pStyle w:val="Console"/>
        <w:keepNext/>
        <w:rPr>
          <w:lang w:val="en-GB"/>
        </w:rPr>
      </w:pPr>
      <w:r w:rsidRPr="00915FF5">
        <w:rPr>
          <w:lang w:val="en-GB"/>
        </w:rPr>
        <w:t>Writing superblocks and filesystem accounting information: done</w:t>
      </w:r>
    </w:p>
    <w:p w:rsidR="003B089B" w:rsidRPr="00915FF5" w:rsidRDefault="003B089B" w:rsidP="003B089B">
      <w:pPr>
        <w:pStyle w:val="Console"/>
        <w:keepNext/>
        <w:rPr>
          <w:lang w:val="en-GB"/>
        </w:rPr>
      </w:pPr>
    </w:p>
    <w:p w:rsidR="003B089B" w:rsidRPr="00915FF5" w:rsidRDefault="003B089B" w:rsidP="003B089B">
      <w:pPr>
        <w:pStyle w:val="Console"/>
        <w:keepNext/>
        <w:rPr>
          <w:lang w:val="en-GB"/>
        </w:rPr>
      </w:pPr>
      <w:r w:rsidRPr="00915FF5">
        <w:rPr>
          <w:lang w:val="en-GB"/>
        </w:rPr>
        <w:t>This filesystem will be automatically checked every 26 mounts or</w:t>
      </w:r>
    </w:p>
    <w:p w:rsidR="003B089B" w:rsidRDefault="003B089B" w:rsidP="003B089B">
      <w:pPr>
        <w:pStyle w:val="Console"/>
        <w:keepNext/>
        <w:rPr>
          <w:lang w:val="en-GB"/>
        </w:rPr>
      </w:pPr>
      <w:r w:rsidRPr="00915FF5">
        <w:rPr>
          <w:lang w:val="en-GB"/>
        </w:rPr>
        <w:t>180 days, whichever comes first.  Use tune2fs -c or -i to override.</w:t>
      </w:r>
    </w:p>
    <w:p w:rsidR="003B089B" w:rsidRDefault="003B089B" w:rsidP="003B089B">
      <w:pPr>
        <w:rPr>
          <w:rFonts w:cs="Arial"/>
          <w:sz w:val="22"/>
          <w:lang w:val="en-GB"/>
        </w:rPr>
      </w:pPr>
    </w:p>
    <w:p w:rsidR="003B089B" w:rsidRPr="00305A64" w:rsidRDefault="003B089B" w:rsidP="003B089B">
      <w:pPr>
        <w:pStyle w:val="Corpsdetexte"/>
        <w:keepNext/>
      </w:pPr>
      <w:r>
        <w:t>Il faut maintenant monter le système de fichiers dans un point de montage :</w:t>
      </w:r>
    </w:p>
    <w:p w:rsidR="003B089B" w:rsidRDefault="003B089B" w:rsidP="003B089B">
      <w:pPr>
        <w:pStyle w:val="Commande"/>
        <w:keepNext/>
      </w:pPr>
      <w:r>
        <w:t># echo "</w:t>
      </w:r>
      <w:r w:rsidRPr="00915FF5">
        <w:t>/dev/mapper/data_vg-lv_logiciels</w:t>
      </w:r>
      <w:r>
        <w:tab/>
        <w:t>/logiciels</w:t>
      </w:r>
      <w:r>
        <w:tab/>
        <w:t>ext4</w:t>
      </w:r>
      <w:r>
        <w:tab/>
        <w:t>defaults</w:t>
      </w:r>
      <w:r>
        <w:tab/>
        <w:t>1 2" &gt;&gt; /etc/fstab</w:t>
      </w:r>
    </w:p>
    <w:p w:rsidR="003B089B" w:rsidRDefault="003B089B" w:rsidP="003B089B">
      <w:pPr>
        <w:pStyle w:val="Commande"/>
        <w:keepNext/>
      </w:pPr>
      <w:r>
        <w:t># mkdir /logiciels</w:t>
      </w:r>
    </w:p>
    <w:p w:rsidR="003B089B" w:rsidRDefault="003B089B" w:rsidP="003B089B">
      <w:pPr>
        <w:pStyle w:val="Commande"/>
        <w:keepNext/>
      </w:pPr>
      <w:r>
        <w:t># mount /logiciels</w:t>
      </w:r>
    </w:p>
    <w:p w:rsidR="003B089B" w:rsidRDefault="003B089B" w:rsidP="003B089B">
      <w:pPr>
        <w:pStyle w:val="Corpsdetexte"/>
      </w:pPr>
    </w:p>
    <w:p w:rsidR="003B089B" w:rsidRDefault="003B089B" w:rsidP="003B089B">
      <w:pPr>
        <w:pStyle w:val="Corpsdetexte"/>
      </w:pPr>
      <w:r w:rsidRPr="00305A64">
        <w:t xml:space="preserve">Cette méthode permet de valider que le fichier </w:t>
      </w:r>
      <w:r w:rsidRPr="009174B3">
        <w:rPr>
          <w:rStyle w:val="Termetechnique"/>
        </w:rPr>
        <w:t>/etc/fstab</w:t>
      </w:r>
      <w:r w:rsidRPr="00305A64">
        <w:t xml:space="preserve"> est correct et qu’au prochain démarrage, le système de fichiers sera convenablement monté.</w:t>
      </w:r>
    </w:p>
    <w:p w:rsidR="003B089B" w:rsidRDefault="003B089B" w:rsidP="003B089B">
      <w:pPr>
        <w:pStyle w:val="Corpsdetexte"/>
      </w:pPr>
    </w:p>
    <w:p w:rsidR="003B089B" w:rsidRPr="00D03EAE" w:rsidRDefault="003B089B" w:rsidP="003B089B">
      <w:pPr>
        <w:pStyle w:val="Corpsdetexte"/>
        <w:rPr>
          <w:lang w:val="en-US"/>
        </w:rPr>
      </w:pPr>
      <w:r w:rsidRPr="00D03EAE">
        <w:rPr>
          <w:lang w:val="en-US"/>
        </w:rPr>
        <w:t>Vérification :</w:t>
      </w:r>
    </w:p>
    <w:p w:rsidR="003B089B" w:rsidRPr="00EB2295" w:rsidRDefault="003B089B" w:rsidP="003B089B">
      <w:pPr>
        <w:pStyle w:val="Commande"/>
        <w:rPr>
          <w:lang w:val="en-US"/>
        </w:rPr>
      </w:pPr>
      <w:r w:rsidRPr="00EB2295">
        <w:rPr>
          <w:lang w:val="en-US"/>
        </w:rPr>
        <w:t># df -h /logiciels</w:t>
      </w:r>
    </w:p>
    <w:p w:rsidR="003B089B" w:rsidRDefault="003B089B" w:rsidP="003B089B">
      <w:pPr>
        <w:pStyle w:val="Console"/>
        <w:rPr>
          <w:lang w:val="en-GB"/>
        </w:rPr>
      </w:pPr>
      <w:r>
        <w:rPr>
          <w:lang w:val="en-GB"/>
        </w:rPr>
        <w:t>Filesystem                        Size  Used Avail Use% Mounted on</w:t>
      </w:r>
    </w:p>
    <w:p w:rsidR="003B089B" w:rsidRDefault="003B089B" w:rsidP="003B089B">
      <w:pPr>
        <w:pStyle w:val="Console"/>
      </w:pPr>
      <w:r>
        <w:t>/dev/mapper/data_vg-lv_logiciels 1008M   34M  924M   4% /logiciels</w:t>
      </w:r>
    </w:p>
    <w:p w:rsidR="003B089B" w:rsidRPr="0070670F" w:rsidRDefault="003B089B" w:rsidP="003B089B">
      <w:pPr>
        <w:pStyle w:val="Corpsdetexte"/>
      </w:pPr>
    </w:p>
    <w:p w:rsidR="003B089B" w:rsidRDefault="003B089B" w:rsidP="003B089B">
      <w:pPr>
        <w:pStyle w:val="Titre3"/>
      </w:pPr>
      <w:bookmarkStart w:id="61" w:name="_Toc257037278"/>
      <w:bookmarkStart w:id="62" w:name="_Toc263951825"/>
      <w:bookmarkStart w:id="63" w:name="_Toc433712902"/>
      <w:r>
        <w:t>Redimensionnement</w:t>
      </w:r>
      <w:bookmarkEnd w:id="63"/>
    </w:p>
    <w:p w:rsidR="003B089B" w:rsidRDefault="003B089B" w:rsidP="003B089B">
      <w:pPr>
        <w:pStyle w:val="Titre4"/>
      </w:pPr>
      <w:r>
        <w:t xml:space="preserve"> </w:t>
      </w:r>
      <w:bookmarkStart w:id="64" w:name="_Toc433712903"/>
      <w:r>
        <w:t>Extension</w:t>
      </w:r>
      <w:bookmarkEnd w:id="61"/>
      <w:bookmarkEnd w:id="62"/>
      <w:bookmarkEnd w:id="64"/>
    </w:p>
    <w:p w:rsidR="003B089B" w:rsidRDefault="003B089B" w:rsidP="003B089B">
      <w:pPr>
        <w:pStyle w:val="Titre5"/>
      </w:pPr>
      <w:bookmarkStart w:id="65" w:name="_Toc433712904"/>
      <w:r>
        <w:t>Prérequis</w:t>
      </w:r>
      <w:bookmarkEnd w:id="65"/>
    </w:p>
    <w:p w:rsidR="003B089B" w:rsidRDefault="003B089B" w:rsidP="003B089B">
      <w:pPr>
        <w:pStyle w:val="Corpsdetexte"/>
      </w:pPr>
      <w:r>
        <w:t>Avant toute chose, il faut vérifier que le périphérique sur lequel on veut agrandir le système de fichiers soit actualisé.</w:t>
      </w:r>
    </w:p>
    <w:p w:rsidR="003B089B" w:rsidRPr="00EB2295" w:rsidRDefault="003B089B" w:rsidP="003B089B">
      <w:pPr>
        <w:pStyle w:val="Commande"/>
        <w:keepNext/>
        <w:rPr>
          <w:lang w:val="en-US"/>
        </w:rPr>
      </w:pPr>
      <w:r w:rsidRPr="00EB2295">
        <w:rPr>
          <w:lang w:val="en-US"/>
        </w:rPr>
        <w:t># pv</w:t>
      </w:r>
      <w:r>
        <w:rPr>
          <w:lang w:val="en-US"/>
        </w:rPr>
        <w:t xml:space="preserve">resize </w:t>
      </w:r>
      <w:r w:rsidRPr="00207D29">
        <w:rPr>
          <w:rStyle w:val="Surbrillance"/>
        </w:rPr>
        <w:t>&lt;disque à agrandir&gt;</w:t>
      </w:r>
    </w:p>
    <w:p w:rsidR="003B089B" w:rsidRPr="008820DA" w:rsidRDefault="003B089B" w:rsidP="003B089B">
      <w:pPr>
        <w:pStyle w:val="Titre5"/>
      </w:pPr>
      <w:bookmarkStart w:id="66" w:name="_Toc433712905"/>
      <w:r>
        <w:t>Principe</w:t>
      </w:r>
      <w:bookmarkEnd w:id="66"/>
    </w:p>
    <w:p w:rsidR="003B089B" w:rsidRDefault="003B089B" w:rsidP="003B089B">
      <w:pPr>
        <w:pStyle w:val="Corpsdetexte"/>
      </w:pPr>
      <w:r>
        <w:t>Il peut être nécessaire d’agrandir ces volumes ou en créer de nouveaux avec les commandes suivantes :</w:t>
      </w:r>
    </w:p>
    <w:p w:rsidR="003B089B" w:rsidRDefault="003B089B" w:rsidP="003B089B">
      <w:pPr>
        <w:pStyle w:val="Commande"/>
      </w:pPr>
      <w:r>
        <w:t xml:space="preserve"># lvresize -L +&lt;quantite_a_ajouter&gt; </w:t>
      </w:r>
      <w:r w:rsidRPr="00747076">
        <w:rPr>
          <w:rStyle w:val="Surbrillance"/>
        </w:rPr>
        <w:t>&lt;volume_logique&gt;</w:t>
      </w:r>
    </w:p>
    <w:p w:rsidR="003B089B" w:rsidRDefault="003B089B" w:rsidP="003B089B">
      <w:pPr>
        <w:pStyle w:val="Commande"/>
      </w:pPr>
      <w:r>
        <w:t xml:space="preserve"># resize2fs </w:t>
      </w:r>
      <w:r w:rsidRPr="00747076">
        <w:rPr>
          <w:rStyle w:val="Surbrillance"/>
        </w:rPr>
        <w:t>&lt;volume_logique&gt;</w:t>
      </w:r>
    </w:p>
    <w:p w:rsidR="003B089B" w:rsidRDefault="003B089B" w:rsidP="003B089B">
      <w:pPr>
        <w:pStyle w:val="Identification"/>
        <w:spacing w:line="240" w:lineRule="auto"/>
        <w:rPr>
          <w:rFonts w:ascii="Arial" w:hAnsi="Arial"/>
        </w:rPr>
      </w:pPr>
    </w:p>
    <w:p w:rsidR="003B089B" w:rsidRDefault="003B089B" w:rsidP="003B089B">
      <w:pPr>
        <w:pStyle w:val="Corpsdetexte"/>
      </w:pPr>
      <w:r>
        <w:t xml:space="preserve">Où </w:t>
      </w:r>
      <w:r>
        <w:rPr>
          <w:rStyle w:val="Termetechnique"/>
        </w:rPr>
        <w:t>&lt;quantite_a_</w:t>
      </w:r>
      <w:r w:rsidRPr="009174B3">
        <w:rPr>
          <w:rStyle w:val="Termetechnique"/>
        </w:rPr>
        <w:t>ajouter&gt;</w:t>
      </w:r>
      <w:r w:rsidRPr="00747076">
        <w:t xml:space="preserve"> est une taille qui doit être suivie par l’unité voulue (M pour Mo ou G pour Go).</w:t>
      </w:r>
      <w:r>
        <w:t xml:space="preserve"> </w:t>
      </w:r>
      <w:r w:rsidRPr="00747076">
        <w:t>Si le « + » est omis la quantité n’est plus la taille à ajouter, mais la taille finale du LV.</w:t>
      </w:r>
    </w:p>
    <w:p w:rsidR="003B089B" w:rsidRDefault="003B089B" w:rsidP="003B089B">
      <w:pPr>
        <w:pStyle w:val="Titre5"/>
      </w:pPr>
      <w:bookmarkStart w:id="67" w:name="_Toc433712906"/>
      <w:r>
        <w:t>Exemple</w:t>
      </w:r>
      <w:bookmarkEnd w:id="67"/>
    </w:p>
    <w:p w:rsidR="003B089B" w:rsidRPr="00747076" w:rsidRDefault="003B089B" w:rsidP="003B089B">
      <w:pPr>
        <w:pStyle w:val="Corpsdetexte"/>
      </w:pPr>
      <w:r w:rsidRPr="00747076">
        <w:t>L’exemple montrera comment ajouter 1</w:t>
      </w:r>
      <w:r>
        <w:t xml:space="preserve"> </w:t>
      </w:r>
      <w:r w:rsidRPr="00747076">
        <w:t xml:space="preserve">Go supplémentaire à </w:t>
      </w:r>
      <w:r w:rsidRPr="009174B3">
        <w:rPr>
          <w:rStyle w:val="Termetechnique"/>
        </w:rPr>
        <w:t>/tmp</w:t>
      </w:r>
      <w:r w:rsidRPr="00747076">
        <w:t>.</w:t>
      </w:r>
    </w:p>
    <w:p w:rsidR="003B089B" w:rsidRPr="00747076" w:rsidRDefault="003B089B" w:rsidP="003B089B">
      <w:pPr>
        <w:pStyle w:val="Titre6"/>
      </w:pPr>
      <w:bookmarkStart w:id="68" w:name="_Toc433712907"/>
      <w:r w:rsidRPr="00747076">
        <w:t>Vérifier l’espace libre du VG et identifier le LV et sa taille</w:t>
      </w:r>
      <w:bookmarkEnd w:id="68"/>
    </w:p>
    <w:p w:rsidR="003B089B" w:rsidRPr="00EB2295" w:rsidRDefault="003B089B" w:rsidP="003B089B">
      <w:pPr>
        <w:pStyle w:val="Commande"/>
        <w:keepNext/>
        <w:rPr>
          <w:lang w:val="en-US"/>
        </w:rPr>
      </w:pPr>
      <w:r w:rsidRPr="00EB2295">
        <w:rPr>
          <w:lang w:val="en-US"/>
        </w:rPr>
        <w:t># lvs</w:t>
      </w:r>
    </w:p>
    <w:p w:rsidR="003B089B" w:rsidRDefault="003B089B" w:rsidP="003B089B">
      <w:pPr>
        <w:pStyle w:val="Console"/>
        <w:keepNext/>
        <w:rPr>
          <w:lang w:val="en-GB"/>
        </w:rPr>
      </w:pPr>
      <w:r>
        <w:rPr>
          <w:lang w:val="en-GB"/>
        </w:rPr>
        <w:t xml:space="preserve">  LV      VG      Attr   LSize Origin Snap%  Move Log Copy%  Convert</w:t>
      </w:r>
    </w:p>
    <w:p w:rsidR="003B089B" w:rsidRDefault="003B089B" w:rsidP="003B089B">
      <w:pPr>
        <w:pStyle w:val="Console"/>
        <w:keepNext/>
        <w:rPr>
          <w:lang w:val="en-GB"/>
        </w:rPr>
      </w:pPr>
      <w:r>
        <w:rPr>
          <w:lang w:val="en-GB"/>
        </w:rPr>
        <w:t xml:space="preserve">  lv_home root_vg -wi-ao 1.00G</w:t>
      </w:r>
    </w:p>
    <w:p w:rsidR="003B089B" w:rsidRDefault="003B089B" w:rsidP="003B089B">
      <w:pPr>
        <w:pStyle w:val="Console"/>
        <w:keepNext/>
        <w:rPr>
          <w:lang w:val="nl-NL"/>
        </w:rPr>
      </w:pPr>
      <w:r>
        <w:rPr>
          <w:lang w:val="en-GB"/>
        </w:rPr>
        <w:t xml:space="preserve">  </w:t>
      </w:r>
      <w:r>
        <w:rPr>
          <w:lang w:val="nl-NL"/>
        </w:rPr>
        <w:t>lv_root root_vg -wi-ao 4.00G</w:t>
      </w:r>
    </w:p>
    <w:p w:rsidR="003B089B" w:rsidRDefault="003B089B" w:rsidP="003B089B">
      <w:pPr>
        <w:pStyle w:val="Console"/>
        <w:keepNext/>
        <w:rPr>
          <w:lang w:val="nl-NL"/>
        </w:rPr>
      </w:pPr>
      <w:r>
        <w:rPr>
          <w:lang w:val="nl-NL"/>
        </w:rPr>
        <w:t xml:space="preserve">  lv_swap root_</w:t>
      </w:r>
      <w:r w:rsidRPr="00A01429">
        <w:rPr>
          <w:lang w:val="en-US"/>
        </w:rPr>
        <w:t>vg</w:t>
      </w:r>
      <w:r>
        <w:rPr>
          <w:lang w:val="nl-NL"/>
        </w:rPr>
        <w:t xml:space="preserve"> -wi-ao 1.00G</w:t>
      </w:r>
    </w:p>
    <w:p w:rsidR="003B089B" w:rsidRPr="00EB2295" w:rsidRDefault="003B089B" w:rsidP="003B089B">
      <w:pPr>
        <w:pStyle w:val="Console"/>
        <w:keepNext/>
        <w:rPr>
          <w:rStyle w:val="Surbrillance"/>
          <w:lang w:val="en-US"/>
        </w:rPr>
      </w:pPr>
      <w:r w:rsidRPr="00EB2295">
        <w:rPr>
          <w:rStyle w:val="Surbrillance"/>
          <w:lang w:val="en-US"/>
        </w:rPr>
        <w:t xml:space="preserve">  lv_tmp  root_vg -wi-ao 1.00G</w:t>
      </w:r>
    </w:p>
    <w:p w:rsidR="003B089B" w:rsidRDefault="003B089B" w:rsidP="003B089B">
      <w:pPr>
        <w:pStyle w:val="Console"/>
        <w:keepNext/>
        <w:rPr>
          <w:lang w:val="nl-NL"/>
        </w:rPr>
      </w:pPr>
      <w:r>
        <w:rPr>
          <w:lang w:val="nl-NL"/>
        </w:rPr>
        <w:t xml:space="preserve">  lv_var  root_vg -wi-ao 2.00G</w:t>
      </w:r>
    </w:p>
    <w:p w:rsidR="003B089B" w:rsidRPr="00930A2A" w:rsidRDefault="003B089B" w:rsidP="003B089B">
      <w:pPr>
        <w:pStyle w:val="Commande"/>
        <w:keepNext/>
        <w:rPr>
          <w:lang w:val="en-GB"/>
        </w:rPr>
      </w:pPr>
      <w:r w:rsidRPr="00930A2A">
        <w:rPr>
          <w:lang w:val="en-GB"/>
        </w:rPr>
        <w:t># vgs</w:t>
      </w:r>
    </w:p>
    <w:p w:rsidR="003B089B" w:rsidRPr="00930A2A" w:rsidRDefault="003B089B" w:rsidP="003B089B">
      <w:pPr>
        <w:pStyle w:val="Console"/>
        <w:keepNext/>
        <w:rPr>
          <w:lang w:val="nl-NL"/>
        </w:rPr>
      </w:pPr>
      <w:r w:rsidRPr="00930A2A">
        <w:rPr>
          <w:lang w:val="nl-NL"/>
        </w:rPr>
        <w:t xml:space="preserve">  VG          #PV #LV #SN Attr   VSize  VFree</w:t>
      </w:r>
    </w:p>
    <w:p w:rsidR="003B089B" w:rsidRPr="00930A2A" w:rsidRDefault="003B089B" w:rsidP="003B089B">
      <w:pPr>
        <w:pStyle w:val="Console"/>
        <w:keepNext/>
        <w:rPr>
          <w:rStyle w:val="Surbrillance"/>
          <w:lang w:val="en-US"/>
        </w:rPr>
      </w:pPr>
      <w:r w:rsidRPr="00930A2A">
        <w:rPr>
          <w:rStyle w:val="Surbrillance"/>
          <w:lang w:val="en-US"/>
        </w:rPr>
        <w:t xml:space="preserve">  root_vg       2   7   0 wz--n- 18.84g 2.66g</w:t>
      </w:r>
    </w:p>
    <w:p w:rsidR="003B089B" w:rsidRPr="00930A2A" w:rsidRDefault="003B089B" w:rsidP="003B089B">
      <w:pPr>
        <w:pStyle w:val="Console"/>
        <w:keepNext/>
        <w:rPr>
          <w:lang w:val="nl-NL"/>
        </w:rPr>
      </w:pPr>
      <w:r w:rsidRPr="00930A2A">
        <w:rPr>
          <w:lang w:val="nl-NL"/>
        </w:rPr>
        <w:t xml:space="preserve">  root_vg_alt   1   5   0 wz--n- 13.89g 1.39g</w:t>
      </w:r>
    </w:p>
    <w:p w:rsidR="003B089B" w:rsidRDefault="003B089B" w:rsidP="003B089B">
      <w:pPr>
        <w:pStyle w:val="Commande"/>
        <w:keepNext/>
        <w:rPr>
          <w:lang w:val="en-GB"/>
        </w:rPr>
      </w:pPr>
      <w:r>
        <w:rPr>
          <w:lang w:val="en-GB"/>
        </w:rPr>
        <w:t># df -h /tmp/</w:t>
      </w:r>
    </w:p>
    <w:p w:rsidR="003B089B" w:rsidRDefault="003B089B" w:rsidP="003B089B">
      <w:pPr>
        <w:pStyle w:val="Console"/>
        <w:keepNext/>
        <w:rPr>
          <w:lang w:val="en-GB"/>
        </w:rPr>
      </w:pPr>
      <w:r>
        <w:rPr>
          <w:lang w:val="en-GB"/>
        </w:rPr>
        <w:t>Filesystem                  Size  Used Avail Use% Mounted on</w:t>
      </w:r>
    </w:p>
    <w:p w:rsidR="003B089B" w:rsidRDefault="003B089B" w:rsidP="003B089B">
      <w:pPr>
        <w:pStyle w:val="Console"/>
        <w:keepNext/>
        <w:rPr>
          <w:lang w:val="nl-NL"/>
        </w:rPr>
      </w:pPr>
      <w:r>
        <w:rPr>
          <w:lang w:val="nl-NL"/>
        </w:rPr>
        <w:t xml:space="preserve">/dev/mapper/root_vg-lv_tmp  </w:t>
      </w:r>
      <w:r w:rsidRPr="00EB2295">
        <w:rPr>
          <w:rStyle w:val="Surbrillance"/>
          <w:lang w:val="en-US"/>
        </w:rPr>
        <w:t>992M</w:t>
      </w:r>
      <w:r>
        <w:rPr>
          <w:lang w:val="nl-NL"/>
        </w:rPr>
        <w:t xml:space="preserve">   41M  900M   5% /tmp</w:t>
      </w:r>
    </w:p>
    <w:p w:rsidR="003B089B" w:rsidRDefault="003B089B" w:rsidP="003B089B">
      <w:pPr>
        <w:pStyle w:val="Identification"/>
        <w:spacing w:line="240" w:lineRule="auto"/>
        <w:rPr>
          <w:rFonts w:ascii="Arial" w:hAnsi="Arial"/>
          <w:lang w:val="nl-NL"/>
        </w:rPr>
      </w:pPr>
    </w:p>
    <w:p w:rsidR="003B089B" w:rsidRDefault="003B089B" w:rsidP="003B089B">
      <w:pPr>
        <w:pStyle w:val="Titre6"/>
      </w:pPr>
      <w:bookmarkStart w:id="69" w:name="_Toc433712908"/>
      <w:r>
        <w:t>Étendre l’enveloppe du LV et le système de fichiers</w:t>
      </w:r>
      <w:bookmarkEnd w:id="69"/>
    </w:p>
    <w:p w:rsidR="003B089B" w:rsidRDefault="003B089B" w:rsidP="003B089B">
      <w:pPr>
        <w:pStyle w:val="Commande"/>
        <w:rPr>
          <w:lang w:val="en-GB"/>
        </w:rPr>
      </w:pPr>
      <w:r>
        <w:rPr>
          <w:lang w:val="en-GB"/>
        </w:rPr>
        <w:t># lvresize –r -L +1G /dev/root_vg/lv_tmp</w:t>
      </w:r>
    </w:p>
    <w:p w:rsidR="003B089B" w:rsidRPr="00915FF5" w:rsidRDefault="003B089B" w:rsidP="003B089B">
      <w:pPr>
        <w:pStyle w:val="Console"/>
        <w:keepNext/>
        <w:rPr>
          <w:lang w:val="en-GB"/>
        </w:rPr>
      </w:pPr>
      <w:r w:rsidRPr="00915FF5">
        <w:rPr>
          <w:lang w:val="en-GB"/>
        </w:rPr>
        <w:lastRenderedPageBreak/>
        <w:t xml:space="preserve">  Extending logical volume lv_tmp to 2.00 GiB</w:t>
      </w:r>
    </w:p>
    <w:p w:rsidR="003B089B" w:rsidRPr="00915FF5" w:rsidRDefault="003B089B" w:rsidP="003B089B">
      <w:pPr>
        <w:pStyle w:val="Console"/>
        <w:keepNext/>
        <w:rPr>
          <w:lang w:val="en-GB"/>
        </w:rPr>
      </w:pPr>
      <w:r w:rsidRPr="00915FF5">
        <w:rPr>
          <w:lang w:val="en-GB"/>
        </w:rPr>
        <w:t xml:space="preserve">  Logical volume lv_tmp successfully resized</w:t>
      </w:r>
    </w:p>
    <w:p w:rsidR="003B089B" w:rsidRPr="00915FF5" w:rsidRDefault="003B089B" w:rsidP="003B089B">
      <w:pPr>
        <w:pStyle w:val="Console"/>
        <w:keepNext/>
        <w:rPr>
          <w:lang w:val="en-GB"/>
        </w:rPr>
      </w:pPr>
      <w:r w:rsidRPr="00915FF5">
        <w:rPr>
          <w:lang w:val="en-GB"/>
        </w:rPr>
        <w:t>resize2fs 1.41.12 (17-May-2010)</w:t>
      </w:r>
    </w:p>
    <w:p w:rsidR="003B089B" w:rsidRPr="00915FF5" w:rsidRDefault="003B089B" w:rsidP="003B089B">
      <w:pPr>
        <w:pStyle w:val="Console"/>
        <w:keepNext/>
        <w:rPr>
          <w:lang w:val="en-GB"/>
        </w:rPr>
      </w:pPr>
      <w:r w:rsidRPr="00915FF5">
        <w:rPr>
          <w:lang w:val="en-GB"/>
        </w:rPr>
        <w:t>Filesystem at /dev/mapper/root_vg-lv_tmp is mounted on /tmp; on-line resizing required</w:t>
      </w:r>
    </w:p>
    <w:p w:rsidR="003B089B" w:rsidRPr="00915FF5" w:rsidRDefault="003B089B" w:rsidP="003B089B">
      <w:pPr>
        <w:pStyle w:val="Console"/>
        <w:keepNext/>
        <w:rPr>
          <w:lang w:val="en-GB"/>
        </w:rPr>
      </w:pPr>
      <w:r w:rsidRPr="00915FF5">
        <w:rPr>
          <w:lang w:val="en-GB"/>
        </w:rPr>
        <w:t>old desc_blocks = 1, new_desc_blocks = 1</w:t>
      </w:r>
    </w:p>
    <w:p w:rsidR="003B089B" w:rsidRPr="00915FF5" w:rsidRDefault="003B089B" w:rsidP="003B089B">
      <w:pPr>
        <w:pStyle w:val="Console"/>
        <w:keepNext/>
        <w:rPr>
          <w:lang w:val="en-GB"/>
        </w:rPr>
      </w:pPr>
      <w:r w:rsidRPr="00915FF5">
        <w:rPr>
          <w:lang w:val="en-GB"/>
        </w:rPr>
        <w:t>Performing an on-line resize of /dev/mapper/root_vg-lv_tmp to 524288 (4k) blocks.</w:t>
      </w:r>
    </w:p>
    <w:p w:rsidR="003B089B" w:rsidRPr="00915FF5" w:rsidRDefault="003B089B" w:rsidP="003B089B">
      <w:pPr>
        <w:pStyle w:val="Console"/>
        <w:keepNext/>
        <w:rPr>
          <w:lang w:val="en-GB"/>
        </w:rPr>
      </w:pPr>
      <w:r w:rsidRPr="00915FF5">
        <w:rPr>
          <w:lang w:val="en-GB"/>
        </w:rPr>
        <w:t>The filesystem on /dev/mapper/root_vg-lv_tmp is now 524288 blocks long.</w:t>
      </w:r>
    </w:p>
    <w:p w:rsidR="003B089B" w:rsidRPr="00305A64" w:rsidRDefault="003B089B" w:rsidP="003B089B">
      <w:pPr>
        <w:pStyle w:val="Titre6"/>
      </w:pPr>
      <w:bookmarkStart w:id="70" w:name="_Toc433712909"/>
      <w:r>
        <w:t>Vérifier le résultat</w:t>
      </w:r>
      <w:bookmarkEnd w:id="70"/>
    </w:p>
    <w:p w:rsidR="003B089B" w:rsidRPr="00747076" w:rsidRDefault="003B089B" w:rsidP="003B089B">
      <w:pPr>
        <w:pStyle w:val="Commande"/>
        <w:keepNext/>
      </w:pPr>
      <w:r w:rsidRPr="00747076">
        <w:t># lvs</w:t>
      </w:r>
    </w:p>
    <w:p w:rsidR="003B089B" w:rsidRDefault="003B089B" w:rsidP="003B089B">
      <w:pPr>
        <w:pStyle w:val="Console"/>
        <w:keepNext/>
        <w:rPr>
          <w:lang w:val="en-GB"/>
        </w:rPr>
      </w:pPr>
      <w:r>
        <w:rPr>
          <w:lang w:val="en-GB"/>
        </w:rPr>
        <w:t xml:space="preserve">  LV      VG      Attr   LSize Origin Snap%  Move Log Copy%  Convert</w:t>
      </w:r>
    </w:p>
    <w:p w:rsidR="003B089B" w:rsidRDefault="003B089B" w:rsidP="003B089B">
      <w:pPr>
        <w:pStyle w:val="Console"/>
        <w:keepNext/>
        <w:rPr>
          <w:lang w:val="en-GB"/>
        </w:rPr>
      </w:pPr>
      <w:r>
        <w:rPr>
          <w:lang w:val="en-GB"/>
        </w:rPr>
        <w:t xml:space="preserve">  lv_home root_vg -wi-ao 1.00G</w:t>
      </w:r>
    </w:p>
    <w:p w:rsidR="003B089B" w:rsidRDefault="003B089B" w:rsidP="003B089B">
      <w:pPr>
        <w:pStyle w:val="Console"/>
        <w:keepNext/>
        <w:rPr>
          <w:lang w:val="nl-NL"/>
        </w:rPr>
      </w:pPr>
      <w:r>
        <w:rPr>
          <w:lang w:val="en-GB"/>
        </w:rPr>
        <w:t xml:space="preserve">  </w:t>
      </w:r>
      <w:r>
        <w:rPr>
          <w:lang w:val="nl-NL"/>
        </w:rPr>
        <w:t>lv_root root_vg -wi-ao 4.00G</w:t>
      </w:r>
    </w:p>
    <w:p w:rsidR="003B089B" w:rsidRDefault="003B089B" w:rsidP="003B089B">
      <w:pPr>
        <w:pStyle w:val="Console"/>
        <w:keepNext/>
        <w:rPr>
          <w:lang w:val="nl-NL"/>
        </w:rPr>
      </w:pPr>
      <w:r>
        <w:rPr>
          <w:lang w:val="nl-NL"/>
        </w:rPr>
        <w:t xml:space="preserve">  lv_swap root_vg -wi-ao 1.00G</w:t>
      </w:r>
    </w:p>
    <w:p w:rsidR="003B089B" w:rsidRPr="00EB2295" w:rsidRDefault="003B089B" w:rsidP="003B089B">
      <w:pPr>
        <w:pStyle w:val="Console"/>
        <w:keepNext/>
        <w:rPr>
          <w:rStyle w:val="Surbrillance"/>
          <w:lang w:val="en-US"/>
        </w:rPr>
      </w:pPr>
      <w:r>
        <w:rPr>
          <w:color w:val="FF0000"/>
          <w:lang w:val="nl-NL"/>
        </w:rPr>
        <w:t xml:space="preserve">  </w:t>
      </w:r>
      <w:r w:rsidRPr="00EB2295">
        <w:rPr>
          <w:rStyle w:val="Surbrillance"/>
          <w:lang w:val="en-US"/>
        </w:rPr>
        <w:t>lv_tmp  root_vg -wi-ao 2.00G</w:t>
      </w:r>
    </w:p>
    <w:p w:rsidR="003B089B" w:rsidRDefault="003B089B" w:rsidP="003B089B">
      <w:pPr>
        <w:pStyle w:val="Console"/>
        <w:keepNext/>
        <w:rPr>
          <w:lang w:val="nl-NL"/>
        </w:rPr>
      </w:pPr>
      <w:r>
        <w:rPr>
          <w:lang w:val="nl-NL"/>
        </w:rPr>
        <w:t xml:space="preserve">  lv_var  root_vg -wi-ao 2.00G</w:t>
      </w:r>
    </w:p>
    <w:p w:rsidR="003B089B" w:rsidRDefault="003B089B" w:rsidP="003B089B">
      <w:pPr>
        <w:pStyle w:val="Commande"/>
        <w:keepNext/>
        <w:rPr>
          <w:lang w:val="en-GB"/>
        </w:rPr>
      </w:pPr>
      <w:r>
        <w:rPr>
          <w:lang w:val="en-GB"/>
        </w:rPr>
        <w:t># df -h /tmp</w:t>
      </w:r>
    </w:p>
    <w:p w:rsidR="003B089B" w:rsidRDefault="003B089B" w:rsidP="003B089B">
      <w:pPr>
        <w:pStyle w:val="Console"/>
        <w:keepNext/>
        <w:rPr>
          <w:lang w:val="en-GB"/>
        </w:rPr>
      </w:pPr>
      <w:r>
        <w:rPr>
          <w:lang w:val="en-GB"/>
        </w:rPr>
        <w:t>Filesystem                  Size  Used Avail Use% Mounted on</w:t>
      </w:r>
    </w:p>
    <w:p w:rsidR="003B089B" w:rsidRDefault="003B089B" w:rsidP="003B089B">
      <w:pPr>
        <w:pStyle w:val="Console"/>
        <w:keepNext/>
        <w:rPr>
          <w:lang w:val="nl-NL"/>
        </w:rPr>
      </w:pPr>
      <w:r>
        <w:rPr>
          <w:lang w:val="nl-NL"/>
        </w:rPr>
        <w:t xml:space="preserve">/dev/mapper/root_vg-lv_tmp  </w:t>
      </w:r>
      <w:r w:rsidRPr="00EB2295">
        <w:rPr>
          <w:rStyle w:val="Surbrillance"/>
          <w:lang w:val="en-US"/>
        </w:rPr>
        <w:t>2.0G</w:t>
      </w:r>
      <w:r>
        <w:rPr>
          <w:lang w:val="nl-NL"/>
        </w:rPr>
        <w:t xml:space="preserve">   42M  1.8G   3% /tmp</w:t>
      </w:r>
    </w:p>
    <w:p w:rsidR="003B089B" w:rsidRPr="00CA3D48" w:rsidRDefault="003B089B" w:rsidP="003B089B">
      <w:pPr>
        <w:pStyle w:val="Corpsdetexte"/>
        <w:rPr>
          <w:lang w:val="en-US"/>
        </w:rPr>
      </w:pPr>
    </w:p>
    <w:p w:rsidR="003B089B" w:rsidRDefault="003B089B" w:rsidP="003B089B">
      <w:pPr>
        <w:pStyle w:val="Titre5"/>
      </w:pPr>
      <w:bookmarkStart w:id="71" w:name="_Toc257037279"/>
      <w:bookmarkStart w:id="72" w:name="_Toc263951826"/>
      <w:bookmarkStart w:id="73" w:name="_Toc433712910"/>
      <w:r>
        <w:t>Particularité de la partition swap</w:t>
      </w:r>
      <w:bookmarkEnd w:id="71"/>
      <w:bookmarkEnd w:id="72"/>
      <w:bookmarkEnd w:id="73"/>
    </w:p>
    <w:p w:rsidR="003B089B" w:rsidRDefault="003B089B" w:rsidP="003B089B">
      <w:pPr>
        <w:pStyle w:val="Titre6"/>
      </w:pPr>
      <w:bookmarkStart w:id="74" w:name="_Toc433712911"/>
      <w:r>
        <w:t>Principe</w:t>
      </w:r>
      <w:bookmarkEnd w:id="74"/>
    </w:p>
    <w:p w:rsidR="003B089B" w:rsidRPr="000A0C3A" w:rsidRDefault="003B089B" w:rsidP="003B089B">
      <w:pPr>
        <w:pStyle w:val="Commande"/>
        <w:keepNext/>
        <w:rPr>
          <w:lang w:val="nl-NL"/>
        </w:rPr>
      </w:pPr>
      <w:r w:rsidRPr="000A0C3A">
        <w:rPr>
          <w:lang w:val="nl-NL"/>
        </w:rPr>
        <w:t xml:space="preserve"># swapoff </w:t>
      </w:r>
      <w:r>
        <w:rPr>
          <w:lang w:val="nl-NL"/>
        </w:rPr>
        <w:t>&lt;volume logique&gt;</w:t>
      </w:r>
    </w:p>
    <w:p w:rsidR="003B089B" w:rsidRPr="000A0C3A" w:rsidRDefault="003B089B" w:rsidP="003B089B">
      <w:pPr>
        <w:pStyle w:val="Commande"/>
        <w:keepNext/>
        <w:rPr>
          <w:lang w:val="nl-NL"/>
        </w:rPr>
      </w:pPr>
      <w:r>
        <w:rPr>
          <w:lang w:val="nl-NL"/>
        </w:rPr>
        <w:t xml:space="preserve"># </w:t>
      </w:r>
      <w:r w:rsidRPr="000A0C3A">
        <w:rPr>
          <w:lang w:val="nl-NL"/>
        </w:rPr>
        <w:t xml:space="preserve">lvextend -L </w:t>
      </w:r>
      <w:r>
        <w:rPr>
          <w:lang w:val="nl-NL"/>
        </w:rPr>
        <w:t xml:space="preserve">&lt;taille désirée&gt; </w:t>
      </w:r>
      <w:r w:rsidRPr="000A0C3A">
        <w:rPr>
          <w:lang w:val="nl-NL"/>
        </w:rPr>
        <w:t xml:space="preserve"> </w:t>
      </w:r>
      <w:r>
        <w:rPr>
          <w:lang w:val="nl-NL"/>
        </w:rPr>
        <w:t>&lt;volume logique&gt;</w:t>
      </w:r>
    </w:p>
    <w:p w:rsidR="003B089B" w:rsidRDefault="003B089B" w:rsidP="003B089B">
      <w:pPr>
        <w:pStyle w:val="Commande"/>
        <w:keepNext/>
        <w:rPr>
          <w:lang w:val="nl-NL"/>
        </w:rPr>
      </w:pPr>
      <w:r>
        <w:rPr>
          <w:lang w:val="nl-NL"/>
        </w:rPr>
        <w:t># mkswap &lt;volume logique&gt;</w:t>
      </w:r>
    </w:p>
    <w:p w:rsidR="003B089B" w:rsidRPr="000A0C3A" w:rsidRDefault="003B089B" w:rsidP="003B089B">
      <w:pPr>
        <w:pStyle w:val="Commande"/>
        <w:keepNext/>
        <w:rPr>
          <w:lang w:val="nl-NL"/>
        </w:rPr>
      </w:pPr>
      <w:r w:rsidRPr="000A0C3A">
        <w:rPr>
          <w:lang w:val="nl-NL"/>
        </w:rPr>
        <w:t xml:space="preserve"># swapon </w:t>
      </w:r>
      <w:r>
        <w:rPr>
          <w:lang w:val="nl-NL"/>
        </w:rPr>
        <w:t>&lt;volume logique&gt;</w:t>
      </w:r>
    </w:p>
    <w:p w:rsidR="003B089B" w:rsidRPr="000A0C3A" w:rsidRDefault="003B089B" w:rsidP="003B089B">
      <w:pPr>
        <w:pStyle w:val="Corpsdetexte"/>
      </w:pPr>
    </w:p>
    <w:p w:rsidR="003B089B" w:rsidRDefault="003B089B" w:rsidP="003B089B">
      <w:pPr>
        <w:pStyle w:val="Titre6"/>
      </w:pPr>
      <w:bookmarkStart w:id="75" w:name="_Toc433712912"/>
      <w:r>
        <w:t>Démontage de la partition de swap</w:t>
      </w:r>
      <w:bookmarkEnd w:id="75"/>
    </w:p>
    <w:p w:rsidR="003B089B" w:rsidRPr="00EB2295" w:rsidRDefault="003B089B" w:rsidP="003B089B">
      <w:pPr>
        <w:pStyle w:val="Commande"/>
        <w:rPr>
          <w:lang w:val="en-US"/>
        </w:rPr>
      </w:pPr>
      <w:r w:rsidRPr="00EB2295">
        <w:rPr>
          <w:lang w:val="en-US"/>
        </w:rPr>
        <w:t># swapoff /dev/root_vg/lv_swap</w:t>
      </w:r>
    </w:p>
    <w:p w:rsidR="003B089B" w:rsidRPr="00EB2295" w:rsidRDefault="003B089B" w:rsidP="003B089B">
      <w:pPr>
        <w:rPr>
          <w:rFonts w:cs="Arial"/>
          <w:sz w:val="22"/>
          <w:lang w:val="en-US"/>
        </w:rPr>
      </w:pPr>
    </w:p>
    <w:p w:rsidR="003B089B" w:rsidRDefault="003B089B" w:rsidP="003B089B">
      <w:pPr>
        <w:pStyle w:val="Titre6"/>
      </w:pPr>
      <w:bookmarkStart w:id="76" w:name="_Toc433712913"/>
      <w:r>
        <w:t>Extension du LV</w:t>
      </w:r>
      <w:bookmarkEnd w:id="76"/>
    </w:p>
    <w:p w:rsidR="003B089B" w:rsidRDefault="003B089B" w:rsidP="003B089B">
      <w:pPr>
        <w:pStyle w:val="Commande"/>
        <w:keepNext/>
      </w:pPr>
      <w:r>
        <w:t># lvs</w:t>
      </w:r>
    </w:p>
    <w:p w:rsidR="003B089B" w:rsidRDefault="003B089B" w:rsidP="003B089B">
      <w:pPr>
        <w:pStyle w:val="Console"/>
        <w:keepNext/>
        <w:rPr>
          <w:lang w:val="en-GB"/>
        </w:rPr>
      </w:pPr>
      <w:r w:rsidRPr="00EB2295">
        <w:rPr>
          <w:lang w:val="en-US"/>
        </w:rPr>
        <w:t xml:space="preserve">  </w:t>
      </w:r>
      <w:r>
        <w:rPr>
          <w:lang w:val="en-GB"/>
        </w:rPr>
        <w:t>LV      VG      Attr   LSize Origin Snap%  Move Log Copy%  Convert</w:t>
      </w:r>
    </w:p>
    <w:p w:rsidR="003B089B" w:rsidRDefault="003B089B" w:rsidP="003B089B">
      <w:pPr>
        <w:pStyle w:val="Console"/>
        <w:keepNext/>
        <w:rPr>
          <w:lang w:val="en-GB"/>
        </w:rPr>
      </w:pPr>
      <w:r>
        <w:rPr>
          <w:lang w:val="en-GB"/>
        </w:rPr>
        <w:t xml:space="preserve">  lv_home root_vg -wi-ao 1.00G</w:t>
      </w:r>
    </w:p>
    <w:p w:rsidR="003B089B" w:rsidRDefault="003B089B" w:rsidP="003B089B">
      <w:pPr>
        <w:pStyle w:val="Console"/>
        <w:keepNext/>
        <w:rPr>
          <w:lang w:val="nl-NL"/>
        </w:rPr>
      </w:pPr>
      <w:r>
        <w:rPr>
          <w:lang w:val="en-GB"/>
        </w:rPr>
        <w:t xml:space="preserve">  </w:t>
      </w:r>
      <w:r>
        <w:rPr>
          <w:lang w:val="nl-NL"/>
        </w:rPr>
        <w:t>lv_root root_vg -wi-ao 4.00G</w:t>
      </w:r>
    </w:p>
    <w:p w:rsidR="003B089B" w:rsidRPr="00412F9F" w:rsidRDefault="003B089B" w:rsidP="003B089B">
      <w:pPr>
        <w:pStyle w:val="Console"/>
        <w:keepNext/>
        <w:rPr>
          <w:lang w:val="en-US"/>
        </w:rPr>
      </w:pPr>
      <w:r>
        <w:rPr>
          <w:color w:val="FF0000"/>
          <w:lang w:val="nl-NL"/>
        </w:rPr>
        <w:t xml:space="preserve">  </w:t>
      </w:r>
      <w:r w:rsidRPr="00EB2295">
        <w:rPr>
          <w:rStyle w:val="Surbrillance"/>
          <w:lang w:val="en-US"/>
        </w:rPr>
        <w:t>lv_swap root_vg -wi-ao 1.00G</w:t>
      </w:r>
    </w:p>
    <w:p w:rsidR="003B089B" w:rsidRDefault="003B089B" w:rsidP="003B089B">
      <w:pPr>
        <w:pStyle w:val="Console"/>
        <w:keepNext/>
        <w:rPr>
          <w:lang w:val="nl-NL"/>
        </w:rPr>
      </w:pPr>
      <w:r>
        <w:rPr>
          <w:lang w:val="nl-NL"/>
        </w:rPr>
        <w:t xml:space="preserve">  lv_tmp  root_vg -wi-ao 1.00G</w:t>
      </w:r>
    </w:p>
    <w:p w:rsidR="003B089B" w:rsidRPr="00305A64" w:rsidRDefault="003B089B" w:rsidP="003B089B">
      <w:pPr>
        <w:pStyle w:val="Console"/>
        <w:keepNext/>
        <w:rPr>
          <w:lang w:val="nl-NL"/>
        </w:rPr>
      </w:pPr>
      <w:r>
        <w:rPr>
          <w:lang w:val="nl-NL"/>
        </w:rPr>
        <w:t xml:space="preserve">  lv_var  root_vg -wi-ao 2.00G</w:t>
      </w:r>
    </w:p>
    <w:p w:rsidR="003B089B" w:rsidRDefault="003B089B" w:rsidP="003B089B">
      <w:pPr>
        <w:pStyle w:val="Commande"/>
        <w:keepNext/>
        <w:rPr>
          <w:lang w:val="en-GB"/>
        </w:rPr>
      </w:pPr>
      <w:r>
        <w:rPr>
          <w:lang w:val="en-GB"/>
        </w:rPr>
        <w:t># lvextend -L 2G /dev/root_vg/lv_swap</w:t>
      </w:r>
    </w:p>
    <w:p w:rsidR="003B089B" w:rsidRDefault="003B089B" w:rsidP="003B089B">
      <w:pPr>
        <w:pStyle w:val="Console"/>
        <w:keepNext/>
        <w:rPr>
          <w:lang w:val="en-GB"/>
        </w:rPr>
      </w:pPr>
      <w:r>
        <w:rPr>
          <w:lang w:val="en-GB"/>
        </w:rPr>
        <w:t xml:space="preserve">  Extending logical volume lv_swap to 2.00 GB</w:t>
      </w:r>
    </w:p>
    <w:p w:rsidR="003B089B" w:rsidRDefault="003B089B" w:rsidP="003B089B">
      <w:pPr>
        <w:pStyle w:val="Console"/>
        <w:keepNext/>
        <w:rPr>
          <w:lang w:val="en-GB"/>
        </w:rPr>
      </w:pPr>
      <w:r>
        <w:rPr>
          <w:lang w:val="en-GB"/>
        </w:rPr>
        <w:t xml:space="preserve">  Logical volume lv_swap successfully resized</w:t>
      </w:r>
    </w:p>
    <w:p w:rsidR="003B089B" w:rsidRDefault="003B089B" w:rsidP="003B089B">
      <w:pPr>
        <w:rPr>
          <w:rFonts w:cs="Arial"/>
          <w:sz w:val="22"/>
          <w:lang w:val="en-GB"/>
        </w:rPr>
      </w:pPr>
    </w:p>
    <w:p w:rsidR="003B089B" w:rsidRPr="00305A64" w:rsidRDefault="003B089B" w:rsidP="003B089B">
      <w:pPr>
        <w:pStyle w:val="Titre6"/>
      </w:pPr>
      <w:bookmarkStart w:id="77" w:name="_Toc433712914"/>
      <w:r>
        <w:lastRenderedPageBreak/>
        <w:t>Génération de la nouvelle partition swap</w:t>
      </w:r>
      <w:bookmarkEnd w:id="77"/>
    </w:p>
    <w:p w:rsidR="003B089B" w:rsidRDefault="003B089B" w:rsidP="003B089B">
      <w:pPr>
        <w:pStyle w:val="Commande"/>
        <w:keepNext/>
        <w:rPr>
          <w:lang w:val="nl-NL"/>
        </w:rPr>
      </w:pPr>
      <w:r>
        <w:rPr>
          <w:lang w:val="nl-NL"/>
        </w:rPr>
        <w:t># mkswap /dev/root_vg/lv_swap</w:t>
      </w:r>
    </w:p>
    <w:p w:rsidR="003B089B" w:rsidRDefault="003B089B" w:rsidP="003B089B">
      <w:pPr>
        <w:pStyle w:val="Console"/>
        <w:keepNext/>
        <w:rPr>
          <w:lang w:val="en-GB"/>
        </w:rPr>
      </w:pPr>
      <w:r>
        <w:rPr>
          <w:lang w:val="en-GB"/>
        </w:rPr>
        <w:t>Setting up swapspace version 1, size = 2147479 kB</w:t>
      </w:r>
    </w:p>
    <w:p w:rsidR="003B089B" w:rsidRDefault="003B089B" w:rsidP="003B089B">
      <w:pPr>
        <w:rPr>
          <w:rFonts w:cs="Arial"/>
          <w:sz w:val="22"/>
          <w:lang w:val="en-GB"/>
        </w:rPr>
      </w:pPr>
    </w:p>
    <w:p w:rsidR="003B089B" w:rsidRPr="00305A64" w:rsidRDefault="003B089B" w:rsidP="003B089B">
      <w:pPr>
        <w:pStyle w:val="Titre6"/>
      </w:pPr>
      <w:bookmarkStart w:id="78" w:name="_Toc433712915"/>
      <w:r>
        <w:t>Remontage/réactivation de la partition de swap</w:t>
      </w:r>
      <w:bookmarkEnd w:id="78"/>
    </w:p>
    <w:p w:rsidR="003B089B" w:rsidRDefault="003B089B" w:rsidP="003B089B">
      <w:pPr>
        <w:pStyle w:val="Commande"/>
        <w:rPr>
          <w:lang w:val="en-GB"/>
        </w:rPr>
      </w:pPr>
      <w:r>
        <w:rPr>
          <w:lang w:val="en-GB"/>
        </w:rPr>
        <w:t># swapon /dev/root_vg/lv_swap</w:t>
      </w:r>
    </w:p>
    <w:p w:rsidR="003B089B" w:rsidRPr="00305A64" w:rsidRDefault="003B089B" w:rsidP="003B089B">
      <w:pPr>
        <w:pStyle w:val="Corpsdetexte"/>
        <w:rPr>
          <w:lang w:val="en-GB"/>
        </w:rPr>
      </w:pPr>
    </w:p>
    <w:p w:rsidR="003B089B" w:rsidRDefault="003B089B" w:rsidP="003B089B">
      <w:pPr>
        <w:pStyle w:val="Titre4"/>
      </w:pPr>
      <w:bookmarkStart w:id="79" w:name="_Toc257037281"/>
      <w:bookmarkStart w:id="80" w:name="_Toc263951828"/>
      <w:bookmarkStart w:id="81" w:name="_Toc433712916"/>
      <w:r>
        <w:t>Réduction</w:t>
      </w:r>
      <w:bookmarkEnd w:id="79"/>
      <w:bookmarkEnd w:id="80"/>
      <w:bookmarkEnd w:id="81"/>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3B089B" w:rsidTr="00832FED">
        <w:trPr>
          <w:jc w:val="center"/>
        </w:trPr>
        <w:tc>
          <w:tcPr>
            <w:tcW w:w="850" w:type="dxa"/>
            <w:shd w:val="clear" w:color="auto" w:fill="auto"/>
          </w:tcPr>
          <w:p w:rsidR="003B089B" w:rsidRDefault="003B089B" w:rsidP="00832FED">
            <w:pPr>
              <w:pStyle w:val="Contenudetableau"/>
              <w:spacing w:before="57" w:after="57"/>
              <w:jc w:val="center"/>
            </w:pPr>
            <w:r w:rsidRPr="00A06195">
              <w:rPr>
                <w:noProof/>
              </w:rPr>
              <w:drawing>
                <wp:inline distT="0" distB="0" distL="0" distR="0">
                  <wp:extent cx="361950" cy="361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Default="003B089B" w:rsidP="00832FED">
            <w:pPr>
              <w:pStyle w:val="Avertissement"/>
            </w:pPr>
            <w:r>
              <w:t>La réduction d’un LV ne peut être réalisée</w:t>
            </w:r>
            <w:r w:rsidRPr="00747076">
              <w:t xml:space="preserve"> </w:t>
            </w:r>
            <w:r>
              <w:t>qu’</w:t>
            </w:r>
            <w:r w:rsidRPr="00747076">
              <w:t>à froid (volume démonté).</w:t>
            </w:r>
            <w:r>
              <w:t xml:space="preserve"> Elle comporte un risque de perte de données, pensez à faire une sauvegarde de vos données au préalable.</w:t>
            </w:r>
          </w:p>
        </w:tc>
      </w:tr>
    </w:tbl>
    <w:p w:rsidR="003B089B" w:rsidRPr="008E4E89" w:rsidRDefault="003B089B" w:rsidP="003B089B">
      <w:pPr>
        <w:pStyle w:val="Titre5"/>
        <w:rPr>
          <w:rFonts w:cs="Times New Roman"/>
        </w:rPr>
      </w:pPr>
      <w:bookmarkStart w:id="82" w:name="_Toc433712917"/>
      <w:r>
        <w:t>Principe</w:t>
      </w:r>
      <w:bookmarkEnd w:id="82"/>
    </w:p>
    <w:p w:rsidR="003B089B" w:rsidRDefault="003B089B" w:rsidP="003B089B">
      <w:pPr>
        <w:pStyle w:val="Corpsdetexte"/>
        <w:keepNext/>
      </w:pPr>
      <w:r>
        <w:t>La réduction d’un LV monté peut se synthétiser en six étapes :</w:t>
      </w:r>
    </w:p>
    <w:p w:rsidR="003B089B" w:rsidRPr="00EB2295" w:rsidRDefault="003B089B" w:rsidP="003B089B">
      <w:pPr>
        <w:pStyle w:val="Commande"/>
        <w:keepNext/>
      </w:pPr>
      <w:r w:rsidRPr="00EB2295">
        <w:t># umount &lt;répertoire_de_montage_du_LV&gt;</w:t>
      </w:r>
    </w:p>
    <w:p w:rsidR="003B089B" w:rsidRPr="00EB2295" w:rsidRDefault="003B089B" w:rsidP="003B089B">
      <w:pPr>
        <w:pStyle w:val="Commande"/>
        <w:keepNext/>
      </w:pPr>
      <w:r>
        <w:t># e2fsck -</w:t>
      </w:r>
      <w:r w:rsidRPr="00EB2295">
        <w:t>f dev/&lt;groupe_de_volume&gt;/&lt;nom_du_lv&gt;</w:t>
      </w:r>
    </w:p>
    <w:p w:rsidR="003B089B" w:rsidRPr="00EB2295" w:rsidRDefault="003B089B" w:rsidP="003B089B">
      <w:pPr>
        <w:pStyle w:val="Commande"/>
        <w:keepNext/>
      </w:pPr>
      <w:r w:rsidRPr="00EB2295">
        <w:t># resize2fs /dev/&lt;groupe_de_volume&gt;/&lt;nom_du_lv&gt; &lt;taille_en_Mo&gt;</w:t>
      </w:r>
    </w:p>
    <w:p w:rsidR="003B089B" w:rsidRPr="00EB2295" w:rsidRDefault="003B089B" w:rsidP="003B089B">
      <w:pPr>
        <w:pStyle w:val="Commande"/>
        <w:keepNext/>
      </w:pPr>
      <w:r>
        <w:t># lvresize -L &lt;taille&gt;</w:t>
      </w:r>
      <w:r w:rsidRPr="00EB2295">
        <w:t xml:space="preserve"> /dev/&lt;groupe_de_volume&gt;/&lt;nom_du_lv</w:t>
      </w:r>
      <w:r>
        <w:t>&gt;</w:t>
      </w:r>
    </w:p>
    <w:p w:rsidR="003B089B" w:rsidRDefault="003B089B" w:rsidP="003B089B">
      <w:pPr>
        <w:pStyle w:val="Commande"/>
        <w:keepNext/>
      </w:pPr>
      <w:r w:rsidRPr="00EB2295">
        <w:t># resize2fs /dev/&lt;groupe_de_volume&gt;/&lt;nom_du_lv&gt;</w:t>
      </w:r>
    </w:p>
    <w:p w:rsidR="003B089B" w:rsidRPr="00765856" w:rsidRDefault="003B089B" w:rsidP="003B089B">
      <w:pPr>
        <w:pStyle w:val="Commande"/>
        <w:keepNext/>
      </w:pPr>
      <w:r>
        <w:t xml:space="preserve"># </w:t>
      </w:r>
      <w:r w:rsidRPr="00EB2295">
        <w:t>mount &lt;répertoire_de_montage_du_LV&gt;</w:t>
      </w:r>
    </w:p>
    <w:p w:rsidR="003B089B" w:rsidRDefault="003B089B" w:rsidP="003B089B">
      <w:pPr>
        <w:pStyle w:val="Corpsdetexte"/>
      </w:pPr>
    </w:p>
    <w:p w:rsidR="003B089B" w:rsidRDefault="003B089B" w:rsidP="003B089B">
      <w:pPr>
        <w:pStyle w:val="Corpsdetexte"/>
      </w:pPr>
      <w:r>
        <w:t>Depuis la RHEL 6, les 6 étapes sont gérées en 1 seule commande :</w:t>
      </w:r>
    </w:p>
    <w:p w:rsidR="003B089B" w:rsidRDefault="003B089B" w:rsidP="003B089B">
      <w:pPr>
        <w:pStyle w:val="Commande"/>
        <w:keepNext/>
      </w:pPr>
      <w:r>
        <w:t xml:space="preserve">lvreduce -L &lt;taille&gt; -r </w:t>
      </w:r>
      <w:r w:rsidRPr="00EB2295">
        <w:t>/dev/&lt;groupe_de_volume&gt;/&lt;nom_du_lv</w:t>
      </w:r>
      <w:r>
        <w:t>&gt;</w:t>
      </w:r>
    </w:p>
    <w:p w:rsidR="003B089B" w:rsidRDefault="003B089B" w:rsidP="003B089B">
      <w:pPr>
        <w:pStyle w:val="Corpsdetexte"/>
      </w:pPr>
    </w:p>
    <w:p w:rsidR="003B089B" w:rsidRPr="008D446A" w:rsidRDefault="003B089B" w:rsidP="003B089B">
      <w:pPr>
        <w:pStyle w:val="Corpsdetexte"/>
      </w:pPr>
    </w:p>
    <w:p w:rsidR="003B089B" w:rsidRDefault="003B089B" w:rsidP="003B089B">
      <w:pPr>
        <w:pStyle w:val="Titre5"/>
      </w:pPr>
      <w:bookmarkStart w:id="83" w:name="_Toc433712918"/>
      <w:r>
        <w:t>Exemple</w:t>
      </w:r>
      <w:bookmarkEnd w:id="83"/>
    </w:p>
    <w:p w:rsidR="003B089B" w:rsidRDefault="003B089B" w:rsidP="003B089B">
      <w:pPr>
        <w:pStyle w:val="Corpsdetexte"/>
      </w:pPr>
      <w:r>
        <w:t xml:space="preserve">Dans l’exemple suivant, nous allons réduire le montage </w:t>
      </w:r>
      <w:r w:rsidRPr="009174B3">
        <w:rPr>
          <w:rStyle w:val="Termetechnique"/>
        </w:rPr>
        <w:t>/logiciels</w:t>
      </w:r>
      <w:r>
        <w:t xml:space="preserve"> (volume </w:t>
      </w:r>
      <w:r w:rsidRPr="009174B3">
        <w:rPr>
          <w:rStyle w:val="Termetechnique"/>
        </w:rPr>
        <w:t>lv_logiciels</w:t>
      </w:r>
      <w:r>
        <w:t>) :</w:t>
      </w:r>
    </w:p>
    <w:p w:rsidR="003B089B" w:rsidRPr="00A01429" w:rsidRDefault="003B089B" w:rsidP="003B089B">
      <w:pPr>
        <w:pStyle w:val="Corpsdetexte"/>
        <w:rPr>
          <w:lang w:val="en-US"/>
        </w:rPr>
      </w:pPr>
      <w:r w:rsidRPr="00A01429">
        <w:rPr>
          <w:lang w:val="en-US"/>
        </w:rPr>
        <w:t>Etat initial :</w:t>
      </w:r>
    </w:p>
    <w:p w:rsidR="003B089B" w:rsidRPr="00FA6907" w:rsidRDefault="003B089B" w:rsidP="003B089B">
      <w:pPr>
        <w:pStyle w:val="Commande"/>
        <w:keepNext/>
        <w:rPr>
          <w:lang w:val="nl-NL"/>
        </w:rPr>
      </w:pPr>
      <w:r w:rsidRPr="00FA6907">
        <w:rPr>
          <w:lang w:val="nl-NL"/>
        </w:rPr>
        <w:t># df -h /logiciels</w:t>
      </w:r>
    </w:p>
    <w:p w:rsidR="003B089B" w:rsidRPr="00FA6907" w:rsidRDefault="003B089B" w:rsidP="003B089B">
      <w:pPr>
        <w:pStyle w:val="Console"/>
        <w:keepNext/>
        <w:rPr>
          <w:lang w:val="nl-NL"/>
        </w:rPr>
      </w:pPr>
      <w:r w:rsidRPr="00FA6907">
        <w:rPr>
          <w:lang w:val="nl-NL"/>
        </w:rPr>
        <w:t>Filesystem            Size  Used Avail Use% Mounted on</w:t>
      </w:r>
    </w:p>
    <w:p w:rsidR="003B089B" w:rsidRPr="00FA6907" w:rsidRDefault="003B089B" w:rsidP="003B089B">
      <w:pPr>
        <w:pStyle w:val="Console"/>
        <w:keepNext/>
        <w:rPr>
          <w:lang w:val="nl-NL"/>
        </w:rPr>
      </w:pPr>
      <w:r w:rsidRPr="00FA6907">
        <w:rPr>
          <w:lang w:val="nl-NL"/>
        </w:rPr>
        <w:t>/dev/mapper/data_vg-lv_logiciels</w:t>
      </w:r>
    </w:p>
    <w:p w:rsidR="003B089B" w:rsidRPr="00FA6907" w:rsidRDefault="003B089B" w:rsidP="003B089B">
      <w:pPr>
        <w:pStyle w:val="Console"/>
        <w:keepNext/>
        <w:rPr>
          <w:lang w:val="nl-NL"/>
        </w:rPr>
      </w:pPr>
      <w:r w:rsidRPr="00FA6907">
        <w:rPr>
          <w:lang w:val="nl-NL"/>
        </w:rPr>
        <w:t xml:space="preserve">                      3.0G   34M  2.8G   2% /logiciels</w:t>
      </w:r>
    </w:p>
    <w:p w:rsidR="003B089B" w:rsidRDefault="003B089B" w:rsidP="003B089B">
      <w:pPr>
        <w:pStyle w:val="Corpsdetexte"/>
      </w:pPr>
    </w:p>
    <w:p w:rsidR="003B089B" w:rsidRDefault="003B089B" w:rsidP="003B089B">
      <w:pPr>
        <w:pStyle w:val="Corpsdetexte"/>
      </w:pPr>
      <w:r>
        <w:t>Réduction du LV (les 6 étapes sont en surbrillance):</w:t>
      </w:r>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3B089B" w:rsidTr="00832FED">
        <w:trPr>
          <w:jc w:val="center"/>
        </w:trPr>
        <w:tc>
          <w:tcPr>
            <w:tcW w:w="850" w:type="dxa"/>
            <w:shd w:val="clear" w:color="auto" w:fill="auto"/>
          </w:tcPr>
          <w:p w:rsidR="003B089B" w:rsidRDefault="003B089B" w:rsidP="00832FED">
            <w:pPr>
              <w:pStyle w:val="Contenudetableau"/>
              <w:spacing w:before="57" w:after="57"/>
              <w:jc w:val="center"/>
            </w:pPr>
            <w:r w:rsidRPr="00A06195">
              <w:rPr>
                <w:noProof/>
              </w:rPr>
              <w:drawing>
                <wp:inline distT="0" distB="0" distL="0" distR="0">
                  <wp:extent cx="361950" cy="361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Default="003B089B" w:rsidP="00832FED">
            <w:pPr>
              <w:pStyle w:val="Information"/>
            </w:pPr>
            <w:r>
              <w:t>L’argume « -v » (verbose) n’est utilsé que pour montrer les différentes étapes.</w:t>
            </w:r>
          </w:p>
        </w:tc>
      </w:tr>
    </w:tbl>
    <w:p w:rsidR="003B089B" w:rsidRDefault="003B089B" w:rsidP="003B089B">
      <w:pPr>
        <w:pStyle w:val="Corpsdetexte"/>
      </w:pPr>
    </w:p>
    <w:p w:rsidR="003B089B" w:rsidRPr="00FA6907" w:rsidRDefault="003B089B" w:rsidP="003B089B">
      <w:pPr>
        <w:pStyle w:val="Commande"/>
        <w:keepNext/>
        <w:rPr>
          <w:lang w:val="nl-NL"/>
        </w:rPr>
      </w:pPr>
      <w:r w:rsidRPr="00FA6907">
        <w:rPr>
          <w:lang w:val="nl-NL"/>
        </w:rPr>
        <w:lastRenderedPageBreak/>
        <w:t># lvreduce -v -L -2G -r /dev/data_vg/lv_logiciels</w:t>
      </w:r>
    </w:p>
    <w:p w:rsidR="003B089B" w:rsidRPr="00FA6907" w:rsidRDefault="003B089B" w:rsidP="003B089B">
      <w:pPr>
        <w:pStyle w:val="Console"/>
        <w:keepNext/>
        <w:rPr>
          <w:lang w:val="nl-NL"/>
        </w:rPr>
      </w:pPr>
      <w:r w:rsidRPr="00FA6907">
        <w:rPr>
          <w:lang w:val="nl-NL"/>
        </w:rPr>
        <w:t xml:space="preserve">    Finding volume group data_vg</w:t>
      </w:r>
    </w:p>
    <w:p w:rsidR="003B089B" w:rsidRPr="00FA6907" w:rsidRDefault="003B089B" w:rsidP="003B089B">
      <w:pPr>
        <w:pStyle w:val="Console"/>
        <w:keepNext/>
        <w:rPr>
          <w:lang w:val="nl-NL"/>
        </w:rPr>
      </w:pPr>
      <w:r w:rsidRPr="00FA6907">
        <w:rPr>
          <w:lang w:val="nl-NL"/>
        </w:rPr>
        <w:t xml:space="preserve">    Executing: fsadm --verbose check /dev/data_vg/lv_logiciels</w:t>
      </w:r>
    </w:p>
    <w:p w:rsidR="003B089B" w:rsidRPr="00FA6907" w:rsidRDefault="003B089B" w:rsidP="003B089B">
      <w:pPr>
        <w:pStyle w:val="Console"/>
        <w:keepNext/>
        <w:rPr>
          <w:lang w:val="nl-NL"/>
        </w:rPr>
      </w:pPr>
      <w:r w:rsidRPr="00FA6907">
        <w:rPr>
          <w:lang w:val="nl-NL"/>
        </w:rPr>
        <w:t>fsadm: "ext4" filesystem found on "/dev/mapper/data_vg-lv_logiciels"</w:t>
      </w:r>
    </w:p>
    <w:p w:rsidR="003B089B" w:rsidRPr="00FA6907" w:rsidRDefault="003B089B" w:rsidP="003B089B">
      <w:pPr>
        <w:pStyle w:val="Console"/>
        <w:keepNext/>
        <w:rPr>
          <w:lang w:val="nl-NL"/>
        </w:rPr>
      </w:pPr>
      <w:r w:rsidRPr="00FA6907">
        <w:rPr>
          <w:lang w:val="nl-NL"/>
        </w:rPr>
        <w:t>fsadm: Skipping filesystem check for device "/dev/mapper/data_vg-lv_logiciels" as the filesystem is mounted on /logiciels</w:t>
      </w:r>
    </w:p>
    <w:p w:rsidR="003B089B" w:rsidRPr="00FA6907" w:rsidRDefault="003B089B" w:rsidP="003B089B">
      <w:pPr>
        <w:pStyle w:val="Console"/>
        <w:keepNext/>
        <w:rPr>
          <w:lang w:val="nl-NL"/>
        </w:rPr>
      </w:pPr>
      <w:r w:rsidRPr="00FA6907">
        <w:rPr>
          <w:lang w:val="nl-NL"/>
        </w:rPr>
        <w:t xml:space="preserve">    fsadm failed: 3</w:t>
      </w:r>
    </w:p>
    <w:p w:rsidR="003B089B" w:rsidRPr="00FA6907" w:rsidRDefault="003B089B" w:rsidP="003B089B">
      <w:pPr>
        <w:pStyle w:val="Console"/>
        <w:keepNext/>
        <w:rPr>
          <w:lang w:val="nl-NL"/>
        </w:rPr>
      </w:pPr>
      <w:r w:rsidRPr="00FA6907">
        <w:rPr>
          <w:lang w:val="nl-NL"/>
        </w:rPr>
        <w:t xml:space="preserve">    Executing: fsadm --verbose resize /dev/data_vg/lv_logiciels 1048576K</w:t>
      </w:r>
    </w:p>
    <w:p w:rsidR="003B089B" w:rsidRPr="00FA6907" w:rsidRDefault="003B089B" w:rsidP="003B089B">
      <w:pPr>
        <w:pStyle w:val="Console"/>
        <w:keepNext/>
        <w:rPr>
          <w:lang w:val="nl-NL"/>
        </w:rPr>
      </w:pPr>
      <w:r w:rsidRPr="00FA6907">
        <w:rPr>
          <w:lang w:val="nl-NL"/>
        </w:rPr>
        <w:t>fsadm: "ext4" filesystem found on "/dev/mapper/data_vg-lv_logiciels"</w:t>
      </w:r>
    </w:p>
    <w:p w:rsidR="003B089B" w:rsidRPr="00FA6907" w:rsidRDefault="003B089B" w:rsidP="003B089B">
      <w:pPr>
        <w:pStyle w:val="Console"/>
        <w:keepNext/>
        <w:rPr>
          <w:lang w:val="nl-NL"/>
        </w:rPr>
      </w:pPr>
      <w:r w:rsidRPr="00FA6907">
        <w:rPr>
          <w:lang w:val="nl-NL"/>
        </w:rPr>
        <w:t>fsadm: Device "/dev/mapper/data_vg-lv_logiciels" size is 3221225472 bytes</w:t>
      </w:r>
    </w:p>
    <w:p w:rsidR="003B089B" w:rsidRPr="00FA6907" w:rsidRDefault="003B089B" w:rsidP="003B089B">
      <w:pPr>
        <w:pStyle w:val="Console"/>
        <w:keepNext/>
        <w:rPr>
          <w:lang w:val="nl-NL"/>
        </w:rPr>
      </w:pPr>
      <w:r w:rsidRPr="00FA6907">
        <w:rPr>
          <w:lang w:val="nl-NL"/>
        </w:rPr>
        <w:t>fsadm: Parsing tune2fs -l "/dev/mapper/data_vg-lv_logiciels"</w:t>
      </w:r>
    </w:p>
    <w:p w:rsidR="003B089B" w:rsidRPr="00FA6907" w:rsidRDefault="003B089B" w:rsidP="003B089B">
      <w:pPr>
        <w:pStyle w:val="Console"/>
        <w:keepNext/>
        <w:rPr>
          <w:lang w:val="nl-NL"/>
        </w:rPr>
      </w:pPr>
      <w:r w:rsidRPr="00FA6907">
        <w:rPr>
          <w:lang w:val="nl-NL"/>
        </w:rPr>
        <w:t>fsadm: resize2fs needs unmounted filesystem</w:t>
      </w:r>
    </w:p>
    <w:p w:rsidR="003B089B" w:rsidRPr="001E760F" w:rsidRDefault="003B089B" w:rsidP="003B089B">
      <w:pPr>
        <w:pStyle w:val="Console"/>
        <w:keepNext/>
        <w:rPr>
          <w:rStyle w:val="Surbrillance"/>
          <w:lang w:val="en-US"/>
        </w:rPr>
      </w:pPr>
      <w:r w:rsidRPr="001E760F">
        <w:rPr>
          <w:rStyle w:val="Surbrillance"/>
          <w:lang w:val="en-US"/>
        </w:rPr>
        <w:t>Do you want to unmount "/logiciels"? [Y|n] y</w:t>
      </w:r>
    </w:p>
    <w:p w:rsidR="003B089B" w:rsidRPr="001E760F" w:rsidRDefault="003B089B" w:rsidP="003B089B">
      <w:pPr>
        <w:pStyle w:val="Console"/>
        <w:keepNext/>
        <w:rPr>
          <w:rStyle w:val="Surbrillance"/>
          <w:lang w:val="en-US"/>
        </w:rPr>
      </w:pPr>
      <w:r w:rsidRPr="001E760F">
        <w:rPr>
          <w:rStyle w:val="Surbrillance"/>
          <w:lang w:val="en-US"/>
        </w:rPr>
        <w:t>fsadm: Executing umount /logiciels</w:t>
      </w:r>
    </w:p>
    <w:p w:rsidR="003B089B" w:rsidRPr="001E760F" w:rsidRDefault="003B089B" w:rsidP="003B089B">
      <w:pPr>
        <w:pStyle w:val="Console"/>
        <w:keepNext/>
        <w:rPr>
          <w:rStyle w:val="Surbrillance"/>
          <w:lang w:val="en-US"/>
        </w:rPr>
      </w:pPr>
      <w:r w:rsidRPr="001E760F">
        <w:rPr>
          <w:rStyle w:val="Surbrillance"/>
          <w:lang w:val="en-US"/>
        </w:rPr>
        <w:t>fsadm: Executing fsck -f -p /dev/mapper/data_vg-lv_logiciels</w:t>
      </w:r>
    </w:p>
    <w:p w:rsidR="003B089B" w:rsidRPr="001E760F" w:rsidRDefault="003B089B" w:rsidP="003B089B">
      <w:pPr>
        <w:pStyle w:val="Console"/>
        <w:keepNext/>
        <w:rPr>
          <w:lang w:val="nl-NL"/>
        </w:rPr>
      </w:pPr>
      <w:r w:rsidRPr="001E760F">
        <w:rPr>
          <w:lang w:val="nl-NL"/>
        </w:rPr>
        <w:t>fsck from util-linux-ng 2.17.2</w:t>
      </w:r>
    </w:p>
    <w:p w:rsidR="003B089B" w:rsidRPr="001E760F" w:rsidRDefault="003B089B" w:rsidP="003B089B">
      <w:pPr>
        <w:pStyle w:val="Console"/>
        <w:keepNext/>
        <w:rPr>
          <w:lang w:val="nl-NL"/>
        </w:rPr>
      </w:pPr>
      <w:r w:rsidRPr="001E760F">
        <w:rPr>
          <w:lang w:val="nl-NL"/>
        </w:rPr>
        <w:t>/dev/mapper/data_vg-lv_logiciels: 11/196608 files (0.0% non-contiguous), 20924/786432 blocks</w:t>
      </w:r>
    </w:p>
    <w:p w:rsidR="003B089B" w:rsidRPr="001E760F" w:rsidRDefault="003B089B" w:rsidP="003B089B">
      <w:pPr>
        <w:pStyle w:val="Console"/>
        <w:keepNext/>
        <w:rPr>
          <w:lang w:val="nl-NL"/>
        </w:rPr>
      </w:pPr>
      <w:r w:rsidRPr="001E760F">
        <w:rPr>
          <w:lang w:val="nl-NL"/>
        </w:rPr>
        <w:t>fsadm: Resizing filesystem on device "/dev/mapper/data_vg-lv_logiciels" to 1073741824 bytes (786432 -&gt; 262144 blocks of 4096 bytes)</w:t>
      </w:r>
    </w:p>
    <w:p w:rsidR="003B089B" w:rsidRPr="001E760F" w:rsidRDefault="003B089B" w:rsidP="003B089B">
      <w:pPr>
        <w:pStyle w:val="Console"/>
        <w:keepNext/>
        <w:rPr>
          <w:rStyle w:val="Surbrillance"/>
          <w:lang w:val="en-US"/>
        </w:rPr>
      </w:pPr>
      <w:r w:rsidRPr="001E760F">
        <w:rPr>
          <w:rStyle w:val="Surbrillance"/>
          <w:lang w:val="en-US"/>
        </w:rPr>
        <w:t>fsadm: Executing resize2fs /dev/mapper/data_vg-lv_logiciels 262144</w:t>
      </w:r>
    </w:p>
    <w:p w:rsidR="003B089B" w:rsidRPr="001E760F" w:rsidRDefault="003B089B" w:rsidP="003B089B">
      <w:pPr>
        <w:pStyle w:val="Console"/>
        <w:keepNext/>
        <w:rPr>
          <w:lang w:val="nl-NL"/>
        </w:rPr>
      </w:pPr>
      <w:r w:rsidRPr="001E760F">
        <w:rPr>
          <w:lang w:val="nl-NL"/>
        </w:rPr>
        <w:t>resize2fs 1.41.12 (17-May-2010)</w:t>
      </w:r>
    </w:p>
    <w:p w:rsidR="003B089B" w:rsidRPr="00FA6907" w:rsidRDefault="003B089B" w:rsidP="003B089B">
      <w:pPr>
        <w:pStyle w:val="Console"/>
        <w:keepNext/>
        <w:rPr>
          <w:lang w:val="nl-NL"/>
        </w:rPr>
      </w:pPr>
      <w:r w:rsidRPr="00FA6907">
        <w:rPr>
          <w:lang w:val="nl-NL"/>
        </w:rPr>
        <w:t>Resizing the filesystem on /dev/mapper/data_vg-lv_logiciels to 262144 (4k) blocks.</w:t>
      </w:r>
    </w:p>
    <w:p w:rsidR="003B089B" w:rsidRPr="00FA6907" w:rsidRDefault="003B089B" w:rsidP="003B089B">
      <w:pPr>
        <w:pStyle w:val="Console"/>
        <w:keepNext/>
        <w:rPr>
          <w:lang w:val="nl-NL"/>
        </w:rPr>
      </w:pPr>
      <w:r w:rsidRPr="00FA6907">
        <w:rPr>
          <w:lang w:val="nl-NL"/>
        </w:rPr>
        <w:t>The filesystem on /dev/mapper/data_vg-lv_logiciels is now 262144 blocks long.</w:t>
      </w:r>
    </w:p>
    <w:p w:rsidR="003B089B" w:rsidRPr="00FA6907" w:rsidRDefault="003B089B" w:rsidP="003B089B">
      <w:pPr>
        <w:pStyle w:val="Console"/>
        <w:keepNext/>
        <w:rPr>
          <w:lang w:val="nl-NL"/>
        </w:rPr>
      </w:pPr>
    </w:p>
    <w:p w:rsidR="003B089B" w:rsidRPr="00FA6907" w:rsidRDefault="003B089B" w:rsidP="003B089B">
      <w:pPr>
        <w:pStyle w:val="Console"/>
        <w:keepNext/>
        <w:rPr>
          <w:lang w:val="nl-NL"/>
        </w:rPr>
      </w:pPr>
      <w:r w:rsidRPr="00FA6907">
        <w:rPr>
          <w:lang w:val="nl-NL"/>
        </w:rPr>
        <w:t>fsadm: Remounting unmounted filesystem back</w:t>
      </w:r>
    </w:p>
    <w:p w:rsidR="003B089B" w:rsidRPr="001E760F" w:rsidRDefault="003B089B" w:rsidP="003B089B">
      <w:pPr>
        <w:pStyle w:val="Console"/>
        <w:keepNext/>
        <w:rPr>
          <w:rStyle w:val="Surbrillance"/>
          <w:lang w:val="en-US"/>
        </w:rPr>
      </w:pPr>
      <w:r w:rsidRPr="001E760F">
        <w:rPr>
          <w:rStyle w:val="Surbrillance"/>
          <w:lang w:val="en-US"/>
        </w:rPr>
        <w:t>fsadm: Executing mount /dev/mapper/data_vg-lv_logiciels /logiciels</w:t>
      </w:r>
    </w:p>
    <w:p w:rsidR="003B089B" w:rsidRPr="00FA6907" w:rsidRDefault="003B089B" w:rsidP="003B089B">
      <w:pPr>
        <w:pStyle w:val="Console"/>
        <w:keepNext/>
        <w:rPr>
          <w:lang w:val="nl-NL"/>
        </w:rPr>
      </w:pPr>
      <w:r w:rsidRPr="00FA6907">
        <w:rPr>
          <w:lang w:val="nl-NL"/>
        </w:rPr>
        <w:t xml:space="preserve">    Archiving volume group "data_vg" metadata (seqno 3).</w:t>
      </w:r>
    </w:p>
    <w:p w:rsidR="003B089B" w:rsidRPr="001E760F" w:rsidRDefault="003B089B" w:rsidP="003B089B">
      <w:pPr>
        <w:pStyle w:val="Console"/>
        <w:keepNext/>
        <w:rPr>
          <w:rStyle w:val="Surbrillance"/>
          <w:lang w:val="en-US"/>
        </w:rPr>
      </w:pPr>
      <w:r w:rsidRPr="001E760F">
        <w:rPr>
          <w:rStyle w:val="Surbrillance"/>
          <w:lang w:val="en-US"/>
        </w:rPr>
        <w:t xml:space="preserve">  Reducing logical volume lv_logiciels to 1.00 GiB</w:t>
      </w:r>
    </w:p>
    <w:p w:rsidR="003B089B" w:rsidRPr="00FA6907" w:rsidRDefault="003B089B" w:rsidP="003B089B">
      <w:pPr>
        <w:pStyle w:val="Console"/>
        <w:keepNext/>
        <w:rPr>
          <w:lang w:val="nl-NL"/>
        </w:rPr>
      </w:pPr>
      <w:r w:rsidRPr="00FA6907">
        <w:rPr>
          <w:lang w:val="nl-NL"/>
        </w:rPr>
        <w:t xml:space="preserve">    Found volume group "data_vg"</w:t>
      </w:r>
    </w:p>
    <w:p w:rsidR="003B089B" w:rsidRPr="00FA6907" w:rsidRDefault="003B089B" w:rsidP="003B089B">
      <w:pPr>
        <w:pStyle w:val="Console"/>
        <w:keepNext/>
        <w:rPr>
          <w:lang w:val="nl-NL"/>
        </w:rPr>
      </w:pPr>
      <w:r w:rsidRPr="00FA6907">
        <w:rPr>
          <w:lang w:val="nl-NL"/>
        </w:rPr>
        <w:t xml:space="preserve">    Found volume group "data_vg"</w:t>
      </w:r>
    </w:p>
    <w:p w:rsidR="003B089B" w:rsidRPr="00FA6907" w:rsidRDefault="003B089B" w:rsidP="003B089B">
      <w:pPr>
        <w:pStyle w:val="Console"/>
        <w:keepNext/>
        <w:rPr>
          <w:lang w:val="nl-NL"/>
        </w:rPr>
      </w:pPr>
      <w:r w:rsidRPr="00FA6907">
        <w:rPr>
          <w:lang w:val="nl-NL"/>
        </w:rPr>
        <w:t xml:space="preserve">    Loading data_vg-lv_logiciels table (253:5)</w:t>
      </w:r>
    </w:p>
    <w:p w:rsidR="003B089B" w:rsidRPr="00FA6907" w:rsidRDefault="003B089B" w:rsidP="003B089B">
      <w:pPr>
        <w:pStyle w:val="Console"/>
        <w:keepNext/>
        <w:rPr>
          <w:lang w:val="nl-NL"/>
        </w:rPr>
      </w:pPr>
      <w:r w:rsidRPr="00FA6907">
        <w:rPr>
          <w:lang w:val="nl-NL"/>
        </w:rPr>
        <w:t xml:space="preserve">    Suspending data_vg-lv_logiciels (253:5) with device flush</w:t>
      </w:r>
    </w:p>
    <w:p w:rsidR="003B089B" w:rsidRPr="00FA6907" w:rsidRDefault="003B089B" w:rsidP="003B089B">
      <w:pPr>
        <w:pStyle w:val="Console"/>
        <w:keepNext/>
        <w:rPr>
          <w:lang w:val="nl-NL"/>
        </w:rPr>
      </w:pPr>
      <w:r w:rsidRPr="00FA6907">
        <w:rPr>
          <w:lang w:val="nl-NL"/>
        </w:rPr>
        <w:t xml:space="preserve">    Found volume group "data_vg"</w:t>
      </w:r>
    </w:p>
    <w:p w:rsidR="003B089B" w:rsidRPr="00FA6907" w:rsidRDefault="003B089B" w:rsidP="003B089B">
      <w:pPr>
        <w:pStyle w:val="Console"/>
        <w:keepNext/>
        <w:rPr>
          <w:lang w:val="nl-NL"/>
        </w:rPr>
      </w:pPr>
      <w:r w:rsidRPr="00FA6907">
        <w:rPr>
          <w:lang w:val="nl-NL"/>
        </w:rPr>
        <w:t xml:space="preserve">    Resuming data_vg-lv_logiciels (253:5)</w:t>
      </w:r>
    </w:p>
    <w:p w:rsidR="003B089B" w:rsidRPr="00FA6907" w:rsidRDefault="003B089B" w:rsidP="003B089B">
      <w:pPr>
        <w:pStyle w:val="Console"/>
        <w:keepNext/>
        <w:rPr>
          <w:lang w:val="nl-NL"/>
        </w:rPr>
      </w:pPr>
      <w:r w:rsidRPr="00FA6907">
        <w:rPr>
          <w:lang w:val="nl-NL"/>
        </w:rPr>
        <w:t xml:space="preserve">    Creating volume group backup "/etc/lvm/backup/data_vg" (seqno 4).</w:t>
      </w:r>
    </w:p>
    <w:p w:rsidR="003B089B" w:rsidRPr="00FA6907" w:rsidRDefault="003B089B" w:rsidP="003B089B">
      <w:pPr>
        <w:pStyle w:val="Console"/>
        <w:keepNext/>
        <w:rPr>
          <w:lang w:val="nl-NL"/>
        </w:rPr>
      </w:pPr>
      <w:r w:rsidRPr="00FA6907">
        <w:rPr>
          <w:lang w:val="nl-NL"/>
        </w:rPr>
        <w:t xml:space="preserve">  Logical volume lv_logiciels successfully resized</w:t>
      </w:r>
    </w:p>
    <w:p w:rsidR="003B089B" w:rsidRDefault="003B089B" w:rsidP="003B089B">
      <w:pPr>
        <w:pStyle w:val="Corpsdetexte"/>
        <w:rPr>
          <w:lang w:val="en-US"/>
        </w:rPr>
      </w:pPr>
    </w:p>
    <w:p w:rsidR="003B089B" w:rsidRPr="00A01429" w:rsidRDefault="003B089B" w:rsidP="003B089B">
      <w:pPr>
        <w:pStyle w:val="Corpsdetexte"/>
        <w:rPr>
          <w:lang w:val="en-US"/>
        </w:rPr>
      </w:pPr>
      <w:r w:rsidRPr="00A01429">
        <w:rPr>
          <w:lang w:val="en-US"/>
        </w:rPr>
        <w:t>Etat final :</w:t>
      </w:r>
    </w:p>
    <w:p w:rsidR="003B089B" w:rsidRPr="00FA6907" w:rsidRDefault="003B089B" w:rsidP="003B089B">
      <w:pPr>
        <w:pStyle w:val="Commande"/>
        <w:keepNext/>
        <w:rPr>
          <w:lang w:val="nl-NL"/>
        </w:rPr>
      </w:pPr>
      <w:r w:rsidRPr="00FA6907">
        <w:rPr>
          <w:lang w:val="nl-NL"/>
        </w:rPr>
        <w:t># df -h /logiciels</w:t>
      </w:r>
    </w:p>
    <w:p w:rsidR="003B089B" w:rsidRPr="001E760F" w:rsidRDefault="003B089B" w:rsidP="003B089B">
      <w:pPr>
        <w:pStyle w:val="Console"/>
        <w:keepNext/>
        <w:rPr>
          <w:lang w:val="nl-NL"/>
        </w:rPr>
      </w:pPr>
      <w:r w:rsidRPr="001E760F">
        <w:rPr>
          <w:lang w:val="nl-NL"/>
        </w:rPr>
        <w:t>Filesystem            Size  Used Avail Use% Mounted on</w:t>
      </w:r>
    </w:p>
    <w:p w:rsidR="003B089B" w:rsidRPr="001E760F" w:rsidRDefault="003B089B" w:rsidP="003B089B">
      <w:pPr>
        <w:pStyle w:val="Console"/>
        <w:keepNext/>
        <w:rPr>
          <w:lang w:val="nl-NL"/>
        </w:rPr>
      </w:pPr>
      <w:r w:rsidRPr="001E760F">
        <w:rPr>
          <w:lang w:val="nl-NL"/>
        </w:rPr>
        <w:t>/dev/mapper/data_vg-lv_logiciels</w:t>
      </w:r>
    </w:p>
    <w:p w:rsidR="003B089B" w:rsidRPr="001E760F" w:rsidRDefault="003B089B" w:rsidP="003B089B">
      <w:pPr>
        <w:pStyle w:val="Console"/>
        <w:keepNext/>
        <w:rPr>
          <w:lang w:val="nl-NL"/>
        </w:rPr>
      </w:pPr>
      <w:r w:rsidRPr="001E760F">
        <w:rPr>
          <w:lang w:val="nl-NL"/>
        </w:rPr>
        <w:t xml:space="preserve">                     1008M   34M  924M   4% /logiciels</w:t>
      </w:r>
    </w:p>
    <w:p w:rsidR="003B089B" w:rsidRPr="00A01429" w:rsidRDefault="003B089B" w:rsidP="003B089B">
      <w:pPr>
        <w:pStyle w:val="Corpsdetexte"/>
      </w:pPr>
    </w:p>
    <w:p w:rsidR="003B089B" w:rsidRPr="00A01429" w:rsidRDefault="003B089B" w:rsidP="003B089B">
      <w:pPr>
        <w:pStyle w:val="Corpsdetexte"/>
      </w:pPr>
    </w:p>
    <w:p w:rsidR="003B089B" w:rsidRDefault="003B089B" w:rsidP="003B089B">
      <w:pPr>
        <w:pStyle w:val="Titre3"/>
      </w:pPr>
      <w:bookmarkStart w:id="84" w:name="_Toc219883632"/>
      <w:bookmarkStart w:id="85" w:name="_Toc219878528"/>
      <w:bookmarkStart w:id="86" w:name="_Toc219878531"/>
      <w:bookmarkStart w:id="87" w:name="_Toc433712919"/>
      <w:r>
        <w:lastRenderedPageBreak/>
        <w:t>Suppression</w:t>
      </w:r>
      <w:bookmarkEnd w:id="84"/>
      <w:bookmarkEnd w:id="87"/>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3B089B" w:rsidTr="00832FED">
        <w:trPr>
          <w:jc w:val="center"/>
        </w:trPr>
        <w:tc>
          <w:tcPr>
            <w:tcW w:w="850" w:type="dxa"/>
            <w:shd w:val="clear" w:color="auto" w:fill="auto"/>
          </w:tcPr>
          <w:p w:rsidR="003B089B" w:rsidRDefault="003B089B" w:rsidP="00832FED">
            <w:pPr>
              <w:pStyle w:val="Contenudetableau"/>
              <w:spacing w:before="57" w:after="57"/>
              <w:jc w:val="center"/>
            </w:pPr>
            <w:bookmarkStart w:id="88" w:name="_Toc219883634"/>
            <w:r w:rsidRPr="00A06195">
              <w:rPr>
                <w:noProof/>
              </w:rPr>
              <w:drawing>
                <wp:inline distT="0" distB="0" distL="0" distR="0">
                  <wp:extent cx="361950"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Default="003B089B" w:rsidP="00832FED">
            <w:pPr>
              <w:pStyle w:val="Avertissement"/>
            </w:pPr>
            <w:r>
              <w:t>Il faut penser à démonter le système de fichier pour pouvoir supprimer un LV.</w:t>
            </w:r>
          </w:p>
        </w:tc>
      </w:tr>
    </w:tbl>
    <w:p w:rsidR="003B089B" w:rsidRDefault="003B089B" w:rsidP="003B089B">
      <w:pPr>
        <w:pStyle w:val="Titre4"/>
      </w:pPr>
      <w:bookmarkStart w:id="89" w:name="_Toc433712920"/>
      <w:r>
        <w:t xml:space="preserve">Modifier le fichier </w:t>
      </w:r>
      <w:bookmarkEnd w:id="88"/>
      <w:r w:rsidRPr="009174B3">
        <w:rPr>
          <w:rStyle w:val="Termetechnique"/>
        </w:rPr>
        <w:t>/etc/fstab</w:t>
      </w:r>
      <w:bookmarkEnd w:id="89"/>
    </w:p>
    <w:p w:rsidR="003B089B" w:rsidRDefault="003B089B" w:rsidP="003B089B">
      <w:pPr>
        <w:pStyle w:val="Corpsdetexte"/>
      </w:pPr>
      <w:r>
        <w:t xml:space="preserve">Retirer la ligne correspondant à votre LV du fichier </w:t>
      </w:r>
      <w:r w:rsidRPr="009174B3">
        <w:rPr>
          <w:rStyle w:val="Termetechnique"/>
        </w:rPr>
        <w:t>/etc/fstab</w:t>
      </w:r>
      <w:r>
        <w:t>.</w:t>
      </w:r>
    </w:p>
    <w:p w:rsidR="003B089B" w:rsidRDefault="003B089B" w:rsidP="003B089B">
      <w:pPr>
        <w:pStyle w:val="Titre4"/>
      </w:pPr>
      <w:bookmarkStart w:id="90" w:name="_Toc219883635"/>
      <w:bookmarkStart w:id="91" w:name="_Toc433712921"/>
      <w:r>
        <w:t>Supprimer le LV</w:t>
      </w:r>
      <w:bookmarkEnd w:id="90"/>
      <w:bookmarkEnd w:id="91"/>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3B089B" w:rsidTr="00832FED">
        <w:trPr>
          <w:jc w:val="center"/>
        </w:trPr>
        <w:tc>
          <w:tcPr>
            <w:tcW w:w="850" w:type="dxa"/>
            <w:shd w:val="clear" w:color="auto" w:fill="auto"/>
          </w:tcPr>
          <w:p w:rsidR="003B089B" w:rsidRDefault="003B089B" w:rsidP="00832FED">
            <w:pPr>
              <w:pStyle w:val="Contenudetableau"/>
              <w:spacing w:before="57" w:after="57"/>
              <w:jc w:val="center"/>
            </w:pPr>
            <w:r w:rsidRPr="00A06195">
              <w:rPr>
                <w:noProof/>
              </w:rPr>
              <w:drawing>
                <wp:inline distT="0" distB="0" distL="0" distR="0">
                  <wp:extent cx="361950" cy="3619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Default="003B089B" w:rsidP="00832FED">
            <w:pPr>
              <w:pStyle w:val="Information"/>
            </w:pPr>
            <w:r>
              <w:t>Le LV doit être démonté et actif.</w:t>
            </w:r>
          </w:p>
        </w:tc>
      </w:tr>
    </w:tbl>
    <w:p w:rsidR="003B089B" w:rsidRPr="00E2430B" w:rsidRDefault="003B089B" w:rsidP="003B089B">
      <w:pPr>
        <w:pStyle w:val="Commande"/>
        <w:keepNext/>
        <w:rPr>
          <w:lang w:val="en-US"/>
        </w:rPr>
      </w:pPr>
      <w:r w:rsidRPr="00E2430B">
        <w:rPr>
          <w:lang w:val="en-US"/>
        </w:rPr>
        <w:t># lvremove /dev/mapper/</w:t>
      </w:r>
      <w:r>
        <w:rPr>
          <w:lang w:val="en-US"/>
        </w:rPr>
        <w:t>data</w:t>
      </w:r>
      <w:r w:rsidRPr="00E2430B">
        <w:rPr>
          <w:lang w:val="en-US"/>
        </w:rPr>
        <w:t>vg-</w:t>
      </w:r>
      <w:r>
        <w:rPr>
          <w:lang w:val="en-US"/>
        </w:rPr>
        <w:t>test</w:t>
      </w:r>
      <w:r w:rsidRPr="00E2430B">
        <w:rPr>
          <w:lang w:val="en-US"/>
        </w:rPr>
        <w:t>lv</w:t>
      </w:r>
    </w:p>
    <w:p w:rsidR="003B089B" w:rsidRPr="00CE3C60" w:rsidRDefault="003B089B" w:rsidP="003B089B">
      <w:pPr>
        <w:pStyle w:val="Console"/>
        <w:keepNext/>
        <w:rPr>
          <w:lang w:val="en-US"/>
        </w:rPr>
      </w:pPr>
      <w:r w:rsidRPr="009804F9">
        <w:rPr>
          <w:lang w:val="en-US"/>
        </w:rPr>
        <w:t xml:space="preserve">  </w:t>
      </w:r>
      <w:r w:rsidRPr="00CE3C60">
        <w:rPr>
          <w:lang w:val="en-US"/>
        </w:rPr>
        <w:t>Do you really want to remove active logical volume "</w:t>
      </w:r>
      <w:r>
        <w:rPr>
          <w:lang w:val="en-US"/>
        </w:rPr>
        <w:t>datavg-testlv</w:t>
      </w:r>
      <w:r w:rsidRPr="00CE3C60">
        <w:rPr>
          <w:lang w:val="en-US"/>
        </w:rPr>
        <w:t>"? [y/n]: y</w:t>
      </w:r>
    </w:p>
    <w:p w:rsidR="003B089B" w:rsidRDefault="003B089B" w:rsidP="003B089B">
      <w:pPr>
        <w:pStyle w:val="Console"/>
        <w:keepNext/>
        <w:rPr>
          <w:lang w:val="en-US"/>
        </w:rPr>
      </w:pPr>
      <w:r w:rsidRPr="00CE3C60">
        <w:rPr>
          <w:lang w:val="en-US"/>
        </w:rPr>
        <w:t xml:space="preserve">  Logical volume "</w:t>
      </w:r>
      <w:r>
        <w:rPr>
          <w:lang w:val="en-US"/>
        </w:rPr>
        <w:t>datavg-testlv</w:t>
      </w:r>
      <w:r w:rsidRPr="00CE3C60">
        <w:rPr>
          <w:lang w:val="en-US"/>
        </w:rPr>
        <w:t>" successfully removed</w:t>
      </w:r>
    </w:p>
    <w:p w:rsidR="003B089B" w:rsidRPr="00CE3C60" w:rsidRDefault="003B089B" w:rsidP="003B089B">
      <w:pPr>
        <w:pStyle w:val="Corpsdetexte"/>
        <w:rPr>
          <w:lang w:val="en-US"/>
        </w:rPr>
      </w:pPr>
    </w:p>
    <w:p w:rsidR="003B089B" w:rsidRPr="009804F9" w:rsidRDefault="003B089B" w:rsidP="003B089B">
      <w:pPr>
        <w:pStyle w:val="Titre3"/>
        <w:rPr>
          <w:lang w:val="en-US"/>
        </w:rPr>
      </w:pPr>
      <w:bookmarkStart w:id="92" w:name="_Toc219883636"/>
      <w:bookmarkStart w:id="93" w:name="_Toc433712922"/>
      <w:r w:rsidRPr="009804F9">
        <w:rPr>
          <w:lang w:val="en-US"/>
        </w:rPr>
        <w:t>Activation</w:t>
      </w:r>
      <w:bookmarkEnd w:id="92"/>
      <w:bookmarkEnd w:id="93"/>
    </w:p>
    <w:p w:rsidR="003B089B" w:rsidRDefault="003B089B" w:rsidP="003B089B">
      <w:pPr>
        <w:pStyle w:val="Commande"/>
        <w:rPr>
          <w:lang w:val="en-US"/>
        </w:rPr>
      </w:pPr>
      <w:r w:rsidRPr="009804F9">
        <w:rPr>
          <w:lang w:val="en-US"/>
        </w:rPr>
        <w:t xml:space="preserve"># lvchange -a y </w:t>
      </w:r>
      <w:r w:rsidRPr="00E2430B">
        <w:rPr>
          <w:lang w:val="en-US"/>
        </w:rPr>
        <w:t>/dev/mapper/</w:t>
      </w:r>
      <w:r>
        <w:rPr>
          <w:lang w:val="en-US"/>
        </w:rPr>
        <w:t>data</w:t>
      </w:r>
      <w:r w:rsidRPr="00E2430B">
        <w:rPr>
          <w:lang w:val="en-US"/>
        </w:rPr>
        <w:t>vg-</w:t>
      </w:r>
      <w:r>
        <w:rPr>
          <w:lang w:val="en-US"/>
        </w:rPr>
        <w:t>test</w:t>
      </w:r>
      <w:r w:rsidRPr="00E2430B">
        <w:rPr>
          <w:lang w:val="en-US"/>
        </w:rPr>
        <w:t>lv</w:t>
      </w:r>
    </w:p>
    <w:p w:rsidR="003B089B" w:rsidRPr="008D446A" w:rsidRDefault="003B089B" w:rsidP="003B089B">
      <w:pPr>
        <w:pStyle w:val="Corpsdetexte"/>
        <w:rPr>
          <w:lang w:val="en-US"/>
        </w:rPr>
      </w:pPr>
    </w:p>
    <w:p w:rsidR="003B089B" w:rsidRPr="00C54382" w:rsidRDefault="003B089B" w:rsidP="003B089B">
      <w:pPr>
        <w:pStyle w:val="Titre3"/>
      </w:pPr>
      <w:bookmarkStart w:id="94" w:name="_Toc219883637"/>
      <w:bookmarkStart w:id="95" w:name="_Toc433712923"/>
      <w:r w:rsidRPr="00C54382">
        <w:t>Désactivation</w:t>
      </w:r>
      <w:bookmarkEnd w:id="94"/>
      <w:bookmarkEnd w:id="95"/>
    </w:p>
    <w:p w:rsidR="003B089B" w:rsidRDefault="003B089B" w:rsidP="003B089B">
      <w:pPr>
        <w:pStyle w:val="Commande"/>
        <w:rPr>
          <w:lang w:val="en-US"/>
        </w:rPr>
      </w:pPr>
      <w:r>
        <w:rPr>
          <w:lang w:val="en-US"/>
        </w:rPr>
        <w:t xml:space="preserve"># lvchange -a n </w:t>
      </w:r>
      <w:r w:rsidRPr="00E2430B">
        <w:rPr>
          <w:lang w:val="en-US"/>
        </w:rPr>
        <w:t>/dev/mapper/</w:t>
      </w:r>
      <w:r>
        <w:rPr>
          <w:lang w:val="en-US"/>
        </w:rPr>
        <w:t>data</w:t>
      </w:r>
      <w:r w:rsidRPr="00E2430B">
        <w:rPr>
          <w:lang w:val="en-US"/>
        </w:rPr>
        <w:t>vg-</w:t>
      </w:r>
      <w:r>
        <w:rPr>
          <w:lang w:val="en-US"/>
        </w:rPr>
        <w:t>test</w:t>
      </w:r>
      <w:r w:rsidRPr="00E2430B">
        <w:rPr>
          <w:lang w:val="en-US"/>
        </w:rPr>
        <w:t>lv</w:t>
      </w:r>
    </w:p>
    <w:p w:rsidR="003B089B" w:rsidRPr="008D446A" w:rsidRDefault="003B089B" w:rsidP="003B089B">
      <w:pPr>
        <w:pStyle w:val="Corpsdetexte"/>
        <w:rPr>
          <w:lang w:val="en-US"/>
        </w:rPr>
      </w:pPr>
    </w:p>
    <w:p w:rsidR="003B089B" w:rsidRDefault="003B089B" w:rsidP="003B089B">
      <w:pPr>
        <w:pStyle w:val="Titre2"/>
      </w:pPr>
      <w:bookmarkStart w:id="96" w:name="_Toc433712924"/>
      <w:r>
        <w:t>Manipulation des groupes de volumes (VG)</w:t>
      </w:r>
      <w:bookmarkEnd w:id="96"/>
    </w:p>
    <w:p w:rsidR="003B089B" w:rsidRDefault="003B089B" w:rsidP="003B089B">
      <w:pPr>
        <w:pStyle w:val="Titre3"/>
      </w:pPr>
      <w:bookmarkStart w:id="97" w:name="_Toc433712925"/>
      <w:r w:rsidRPr="00B45B63">
        <w:t>E</w:t>
      </w:r>
      <w:r>
        <w:t>xtension</w:t>
      </w:r>
      <w:bookmarkEnd w:id="85"/>
      <w:bookmarkEnd w:id="97"/>
    </w:p>
    <w:p w:rsidR="003B089B" w:rsidRPr="00D03EAE" w:rsidRDefault="003B089B" w:rsidP="003B089B">
      <w:pPr>
        <w:pStyle w:val="Corpsdetexte"/>
        <w:rPr>
          <w:lang w:val="en-US"/>
        </w:rPr>
      </w:pPr>
      <w:r w:rsidRPr="00D03EAE">
        <w:rPr>
          <w:lang w:val="en-US"/>
        </w:rPr>
        <w:t>Exemple :</w:t>
      </w:r>
    </w:p>
    <w:p w:rsidR="003B089B" w:rsidRPr="005D04EC" w:rsidRDefault="003B089B" w:rsidP="003B089B">
      <w:pPr>
        <w:pStyle w:val="Commande"/>
        <w:rPr>
          <w:lang w:val="en-US"/>
        </w:rPr>
      </w:pPr>
      <w:r w:rsidRPr="005D04EC">
        <w:rPr>
          <w:lang w:val="en-US"/>
        </w:rPr>
        <w:t># vgextend data_vg</w:t>
      </w:r>
      <w:r>
        <w:rPr>
          <w:lang w:val="en-US"/>
        </w:rPr>
        <w:t xml:space="preserve"> /dev/mapper/mpath5</w:t>
      </w:r>
    </w:p>
    <w:p w:rsidR="003B089B" w:rsidRPr="005D04EC" w:rsidRDefault="003B089B" w:rsidP="003B089B">
      <w:pPr>
        <w:pStyle w:val="Console"/>
        <w:rPr>
          <w:lang w:val="en-US"/>
        </w:rPr>
      </w:pPr>
      <w:r w:rsidRPr="00B45B63">
        <w:rPr>
          <w:lang w:val="en-US"/>
        </w:rPr>
        <w:t xml:space="preserve">  </w:t>
      </w:r>
      <w:r w:rsidRPr="005D04EC">
        <w:rPr>
          <w:lang w:val="en-US"/>
        </w:rPr>
        <w:t>Volume group " data_vg " successfully extended</w:t>
      </w:r>
    </w:p>
    <w:p w:rsidR="003B089B" w:rsidRPr="005D04EC" w:rsidRDefault="003B089B" w:rsidP="003B089B">
      <w:pPr>
        <w:rPr>
          <w:sz w:val="20"/>
          <w:szCs w:val="20"/>
          <w:lang w:val="en-US"/>
        </w:rPr>
      </w:pPr>
    </w:p>
    <w:p w:rsidR="003B089B" w:rsidRPr="0070744F" w:rsidRDefault="003B089B" w:rsidP="003B089B">
      <w:pPr>
        <w:pStyle w:val="Corpsdetexte"/>
      </w:pPr>
      <w:r>
        <w:t xml:space="preserve">Le </w:t>
      </w:r>
      <w:r w:rsidRPr="0070744F">
        <w:t xml:space="preserve">VG </w:t>
      </w:r>
      <w:r>
        <w:t xml:space="preserve">a été agrandi </w:t>
      </w:r>
      <w:r w:rsidRPr="0070744F">
        <w:t xml:space="preserve">en intégrant </w:t>
      </w:r>
      <w:r>
        <w:t>1</w:t>
      </w:r>
      <w:r w:rsidRPr="0070744F">
        <w:t xml:space="preserve"> disque</w:t>
      </w:r>
      <w:r>
        <w:t xml:space="preserve"> supplémentaire (</w:t>
      </w:r>
      <w:r w:rsidRPr="00613A26">
        <w:t>/dev/mapper/mpath5</w:t>
      </w:r>
      <w:r>
        <w:t>)</w:t>
      </w:r>
      <w:r w:rsidRPr="0070744F">
        <w:t>.</w:t>
      </w:r>
    </w:p>
    <w:p w:rsidR="003B089B" w:rsidRPr="00B45B63" w:rsidRDefault="003B089B" w:rsidP="003B089B">
      <w:pPr>
        <w:pStyle w:val="Titre3"/>
      </w:pPr>
      <w:bookmarkStart w:id="98" w:name="_Toc219878529"/>
      <w:bookmarkStart w:id="99" w:name="_Toc433712926"/>
      <w:r>
        <w:lastRenderedPageBreak/>
        <w:t>Export</w:t>
      </w:r>
      <w:bookmarkEnd w:id="98"/>
      <w:bookmarkEnd w:id="99"/>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3B089B" w:rsidTr="00832FED">
        <w:trPr>
          <w:jc w:val="center"/>
        </w:trPr>
        <w:tc>
          <w:tcPr>
            <w:tcW w:w="850" w:type="dxa"/>
            <w:shd w:val="clear" w:color="auto" w:fill="auto"/>
          </w:tcPr>
          <w:p w:rsidR="003B089B" w:rsidRDefault="003B089B" w:rsidP="00832FED">
            <w:pPr>
              <w:pStyle w:val="Contenudetableau"/>
              <w:keepNext/>
              <w:spacing w:before="57" w:after="57"/>
              <w:jc w:val="center"/>
            </w:pPr>
            <w:r w:rsidRPr="00A06195">
              <w:rPr>
                <w:noProof/>
              </w:rPr>
              <w:drawing>
                <wp:inline distT="0" distB="0" distL="0" distR="0">
                  <wp:extent cx="361950" cy="361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Default="003B089B" w:rsidP="00832FED">
            <w:pPr>
              <w:pStyle w:val="Information"/>
              <w:keepNext/>
            </w:pPr>
            <w:r>
              <w:t>Les systèmes de fichier doivent être démontés et les LV ne doivent plus être actifs.</w:t>
            </w:r>
          </w:p>
        </w:tc>
      </w:tr>
    </w:tbl>
    <w:p w:rsidR="003B089B" w:rsidRPr="00B45B63" w:rsidRDefault="003B089B" w:rsidP="003B089B">
      <w:pPr>
        <w:keepNext/>
        <w:rPr>
          <w:sz w:val="20"/>
          <w:szCs w:val="20"/>
        </w:rPr>
      </w:pPr>
    </w:p>
    <w:p w:rsidR="003B089B" w:rsidRPr="005D04EC" w:rsidRDefault="003B089B" w:rsidP="003B089B">
      <w:pPr>
        <w:pStyle w:val="Commande"/>
        <w:keepNext/>
        <w:rPr>
          <w:lang w:val="en-US"/>
        </w:rPr>
      </w:pPr>
      <w:r w:rsidRPr="005D04EC">
        <w:rPr>
          <w:lang w:val="en-US"/>
        </w:rPr>
        <w:t># vgexport data_vg</w:t>
      </w:r>
    </w:p>
    <w:p w:rsidR="003B089B" w:rsidRPr="00AF58A4" w:rsidRDefault="003B089B" w:rsidP="003B089B">
      <w:pPr>
        <w:pStyle w:val="Console"/>
        <w:keepNext/>
        <w:rPr>
          <w:lang w:val="en-US"/>
        </w:rPr>
      </w:pPr>
      <w:r w:rsidRPr="00B45B63">
        <w:rPr>
          <w:lang w:val="en-US"/>
        </w:rPr>
        <w:t xml:space="preserve">  Volume group "</w:t>
      </w:r>
      <w:r w:rsidRPr="005D04EC">
        <w:rPr>
          <w:lang w:val="en-US"/>
        </w:rPr>
        <w:t xml:space="preserve"> data_vg</w:t>
      </w:r>
      <w:r w:rsidRPr="00B45B63">
        <w:rPr>
          <w:lang w:val="en-US"/>
        </w:rPr>
        <w:t xml:space="preserve"> " successfully exported</w:t>
      </w:r>
    </w:p>
    <w:p w:rsidR="003B089B" w:rsidRPr="00CE3C60" w:rsidRDefault="003B089B" w:rsidP="003B089B">
      <w:pPr>
        <w:pStyle w:val="Commande"/>
        <w:keepNext/>
        <w:rPr>
          <w:lang w:val="en-US"/>
        </w:rPr>
      </w:pPr>
      <w:r w:rsidRPr="00CE3C60">
        <w:rPr>
          <w:lang w:val="en-US"/>
        </w:rPr>
        <w:t># pvs</w:t>
      </w:r>
    </w:p>
    <w:p w:rsidR="003B089B" w:rsidRPr="00B45B63" w:rsidRDefault="003B089B" w:rsidP="003B089B">
      <w:pPr>
        <w:pStyle w:val="Console"/>
        <w:keepNext/>
        <w:rPr>
          <w:lang w:val="en-US"/>
        </w:rPr>
      </w:pPr>
      <w:r w:rsidRPr="00B45B63">
        <w:rPr>
          <w:lang w:val="en-US"/>
        </w:rPr>
        <w:t xml:space="preserve">  PV         VG         Fmt  Attr PSize  PFree</w:t>
      </w:r>
    </w:p>
    <w:p w:rsidR="003B089B" w:rsidRPr="00D5275F" w:rsidRDefault="003B089B" w:rsidP="003B089B">
      <w:pPr>
        <w:pStyle w:val="Console"/>
        <w:keepNext/>
        <w:rPr>
          <w:rStyle w:val="Surbrillance"/>
          <w:lang w:val="en-US"/>
        </w:rPr>
      </w:pPr>
      <w:r w:rsidRPr="00D5275F">
        <w:rPr>
          <w:lang w:val="en-US"/>
        </w:rPr>
        <w:t xml:space="preserve">  </w:t>
      </w:r>
      <w:r w:rsidRPr="00D5275F">
        <w:rPr>
          <w:rStyle w:val="Surbrillance"/>
          <w:lang w:val="en-US"/>
        </w:rPr>
        <w:t>/dev/dm-2  data_vg    lvm2 ax   14,23G 4,23G</w:t>
      </w:r>
    </w:p>
    <w:p w:rsidR="003B089B" w:rsidRPr="00B45B63" w:rsidRDefault="003B089B" w:rsidP="003B089B">
      <w:pPr>
        <w:pStyle w:val="Console"/>
        <w:keepNext/>
        <w:rPr>
          <w:lang w:val="en-US"/>
        </w:rPr>
      </w:pPr>
      <w:r w:rsidRPr="00B45B63">
        <w:rPr>
          <w:lang w:val="en-US"/>
        </w:rPr>
        <w:t xml:space="preserve">  /dev/dm-3  </w:t>
      </w:r>
      <w:r>
        <w:rPr>
          <w:lang w:val="en-US"/>
        </w:rPr>
        <w:t>test</w:t>
      </w:r>
      <w:r w:rsidRPr="00B45B63">
        <w:rPr>
          <w:lang w:val="en-US"/>
        </w:rPr>
        <w:t xml:space="preserve">vg </w:t>
      </w:r>
      <w:r>
        <w:rPr>
          <w:lang w:val="en-US"/>
        </w:rPr>
        <w:t xml:space="preserve">  </w:t>
      </w:r>
      <w:r w:rsidRPr="00B45B63">
        <w:rPr>
          <w:lang w:val="en-US"/>
        </w:rPr>
        <w:t xml:space="preserve">    lvm2 a-   14,23G 5,68G</w:t>
      </w:r>
    </w:p>
    <w:p w:rsidR="003B089B" w:rsidRPr="00B45B63" w:rsidRDefault="003B089B" w:rsidP="003B089B">
      <w:pPr>
        <w:pStyle w:val="Console"/>
        <w:keepNext/>
        <w:rPr>
          <w:lang w:val="en-US"/>
        </w:rPr>
      </w:pPr>
      <w:r>
        <w:rPr>
          <w:lang w:val="en-US"/>
        </w:rPr>
        <w:t xml:space="preserve">  /dev/dm-4  test</w:t>
      </w:r>
      <w:r w:rsidRPr="00B45B63">
        <w:rPr>
          <w:lang w:val="en-US"/>
        </w:rPr>
        <w:t>vg</w:t>
      </w:r>
      <w:r>
        <w:rPr>
          <w:lang w:val="en-US"/>
        </w:rPr>
        <w:t xml:space="preserve">  </w:t>
      </w:r>
      <w:r w:rsidRPr="00B45B63">
        <w:rPr>
          <w:lang w:val="en-US"/>
        </w:rPr>
        <w:t xml:space="preserve">     lvm2 a-   14,23G 5,68G</w:t>
      </w:r>
    </w:p>
    <w:p w:rsidR="003B089B" w:rsidRPr="00B45B63" w:rsidRDefault="003B089B" w:rsidP="003B089B">
      <w:pPr>
        <w:pStyle w:val="Console"/>
        <w:keepNext/>
        <w:rPr>
          <w:lang w:val="en-US"/>
        </w:rPr>
      </w:pPr>
      <w:r w:rsidRPr="00B45B63">
        <w:rPr>
          <w:lang w:val="en-US"/>
        </w:rPr>
        <w:t xml:space="preserve">  /dev/dm-5  </w:t>
      </w:r>
      <w:r>
        <w:rPr>
          <w:lang w:val="en-US"/>
        </w:rPr>
        <w:t>test</w:t>
      </w:r>
      <w:r w:rsidRPr="00B45B63">
        <w:rPr>
          <w:lang w:val="en-US"/>
        </w:rPr>
        <w:t xml:space="preserve">vg  </w:t>
      </w:r>
      <w:r>
        <w:rPr>
          <w:lang w:val="en-US"/>
        </w:rPr>
        <w:t xml:space="preserve">  </w:t>
      </w:r>
      <w:r w:rsidRPr="00B45B63">
        <w:rPr>
          <w:lang w:val="en-US"/>
        </w:rPr>
        <w:t xml:space="preserve">   lvm2 a-   29,29G    0</w:t>
      </w:r>
    </w:p>
    <w:p w:rsidR="003B089B" w:rsidRPr="00B45B63" w:rsidRDefault="003B089B" w:rsidP="003B089B">
      <w:pPr>
        <w:pStyle w:val="Console"/>
        <w:keepNext/>
        <w:rPr>
          <w:lang w:val="en-US"/>
        </w:rPr>
      </w:pPr>
      <w:r w:rsidRPr="00B45B63">
        <w:rPr>
          <w:lang w:val="en-US"/>
        </w:rPr>
        <w:t xml:space="preserve">  /dev/dm-6  </w:t>
      </w:r>
      <w:r>
        <w:rPr>
          <w:lang w:val="en-US"/>
        </w:rPr>
        <w:t>test</w:t>
      </w:r>
      <w:r w:rsidRPr="00B45B63">
        <w:rPr>
          <w:lang w:val="en-US"/>
        </w:rPr>
        <w:t xml:space="preserve">vg    </w:t>
      </w:r>
      <w:r>
        <w:rPr>
          <w:lang w:val="en-US"/>
        </w:rPr>
        <w:t xml:space="preserve">  </w:t>
      </w:r>
      <w:r w:rsidRPr="00B45B63">
        <w:rPr>
          <w:lang w:val="en-US"/>
        </w:rPr>
        <w:t xml:space="preserve"> lvm2 a-   29,29G    0</w:t>
      </w:r>
    </w:p>
    <w:p w:rsidR="003B089B" w:rsidRPr="00B45B63" w:rsidRDefault="003B089B" w:rsidP="003B089B">
      <w:pPr>
        <w:pStyle w:val="Console"/>
        <w:keepNext/>
        <w:rPr>
          <w:lang w:val="en-US"/>
        </w:rPr>
      </w:pPr>
      <w:r w:rsidRPr="00B45B63">
        <w:rPr>
          <w:lang w:val="en-US"/>
        </w:rPr>
        <w:t xml:space="preserve">  /dev/dm-7  </w:t>
      </w:r>
      <w:r>
        <w:rPr>
          <w:lang w:val="en-US"/>
        </w:rPr>
        <w:t>test</w:t>
      </w:r>
      <w:r w:rsidRPr="00B45B63">
        <w:rPr>
          <w:lang w:val="en-US"/>
        </w:rPr>
        <w:t xml:space="preserve">vg     </w:t>
      </w:r>
      <w:r>
        <w:rPr>
          <w:lang w:val="en-US"/>
        </w:rPr>
        <w:t xml:space="preserve">  </w:t>
      </w:r>
      <w:r w:rsidRPr="00B45B63">
        <w:rPr>
          <w:lang w:val="en-US"/>
        </w:rPr>
        <w:t>lvm2 a-   27,16G    0</w:t>
      </w:r>
    </w:p>
    <w:p w:rsidR="003B089B" w:rsidRPr="00B45B63" w:rsidRDefault="003B089B" w:rsidP="003B089B">
      <w:pPr>
        <w:pStyle w:val="Console"/>
        <w:keepNext/>
        <w:rPr>
          <w:lang w:val="en-US"/>
        </w:rPr>
      </w:pPr>
      <w:r w:rsidRPr="00B45B63">
        <w:rPr>
          <w:lang w:val="en-US"/>
        </w:rPr>
        <w:t xml:space="preserve">  /dev/dm-8  </w:t>
      </w:r>
      <w:r>
        <w:rPr>
          <w:lang w:val="en-US"/>
        </w:rPr>
        <w:t>test</w:t>
      </w:r>
      <w:r w:rsidRPr="00B45B63">
        <w:rPr>
          <w:lang w:val="en-US"/>
        </w:rPr>
        <w:t xml:space="preserve">vg     </w:t>
      </w:r>
      <w:r>
        <w:rPr>
          <w:lang w:val="en-US"/>
        </w:rPr>
        <w:t xml:space="preserve">  </w:t>
      </w:r>
      <w:r w:rsidRPr="00B45B63">
        <w:rPr>
          <w:lang w:val="en-US"/>
        </w:rPr>
        <w:t>lvm2 a-   27,16G    0</w:t>
      </w:r>
    </w:p>
    <w:p w:rsidR="003B089B" w:rsidRPr="00B45B63" w:rsidRDefault="003B089B" w:rsidP="003B089B">
      <w:pPr>
        <w:pStyle w:val="Console"/>
        <w:keepNext/>
        <w:rPr>
          <w:lang w:val="en-US"/>
        </w:rPr>
      </w:pPr>
      <w:r w:rsidRPr="00B45B63">
        <w:rPr>
          <w:lang w:val="en-US"/>
        </w:rPr>
        <w:t xml:space="preserve">  /dev/sda2  VolGroup00 lvm2 a-    7,88G    0</w:t>
      </w:r>
    </w:p>
    <w:p w:rsidR="003B089B" w:rsidRPr="00CE3C60" w:rsidRDefault="003B089B" w:rsidP="003B089B">
      <w:pPr>
        <w:pStyle w:val="Commande"/>
        <w:keepNext/>
        <w:rPr>
          <w:lang w:val="en-US"/>
        </w:rPr>
      </w:pPr>
      <w:r w:rsidRPr="00CE3C60">
        <w:rPr>
          <w:lang w:val="en-US"/>
        </w:rPr>
        <w:t># vgs</w:t>
      </w:r>
    </w:p>
    <w:p w:rsidR="003B089B" w:rsidRPr="00B45B63" w:rsidRDefault="003B089B" w:rsidP="003B089B">
      <w:pPr>
        <w:pStyle w:val="Console"/>
        <w:keepNext/>
        <w:rPr>
          <w:lang w:val="en-US"/>
        </w:rPr>
      </w:pPr>
      <w:r w:rsidRPr="00B45B63">
        <w:rPr>
          <w:lang w:val="en-US"/>
        </w:rPr>
        <w:t xml:space="preserve">  VG         #PV #LV #SN Attr   VSize   VFree</w:t>
      </w:r>
    </w:p>
    <w:p w:rsidR="003B089B" w:rsidRPr="00B45B63" w:rsidRDefault="003B089B" w:rsidP="003B089B">
      <w:pPr>
        <w:pStyle w:val="Console"/>
        <w:keepNext/>
        <w:rPr>
          <w:lang w:val="en-US"/>
        </w:rPr>
      </w:pPr>
      <w:r w:rsidRPr="00B45B63">
        <w:rPr>
          <w:lang w:val="en-US"/>
        </w:rPr>
        <w:t xml:space="preserve">  VolGroup00   1   2   0 wz--n-   7,88G     0</w:t>
      </w:r>
    </w:p>
    <w:p w:rsidR="003B089B" w:rsidRPr="00B45B63" w:rsidRDefault="003B089B" w:rsidP="003B089B">
      <w:pPr>
        <w:pStyle w:val="Console"/>
        <w:keepNext/>
        <w:rPr>
          <w:lang w:val="en-US"/>
        </w:rPr>
      </w:pPr>
      <w:r w:rsidRPr="00B45B63">
        <w:rPr>
          <w:lang w:val="en-US"/>
        </w:rPr>
        <w:t xml:space="preserve">  </w:t>
      </w:r>
      <w:r>
        <w:rPr>
          <w:lang w:val="en-US"/>
        </w:rPr>
        <w:t>test</w:t>
      </w:r>
      <w:r w:rsidRPr="00B45B63">
        <w:rPr>
          <w:lang w:val="en-US"/>
        </w:rPr>
        <w:t xml:space="preserve">vg </w:t>
      </w:r>
      <w:r>
        <w:rPr>
          <w:lang w:val="en-US"/>
        </w:rPr>
        <w:t xml:space="preserve">   </w:t>
      </w:r>
      <w:r w:rsidRPr="00B45B63">
        <w:rPr>
          <w:lang w:val="en-US"/>
        </w:rPr>
        <w:t xml:space="preserve">      6   1   0 wz--n- 141,36G 11,36G</w:t>
      </w:r>
    </w:p>
    <w:p w:rsidR="003B089B" w:rsidRPr="00CE3C60" w:rsidRDefault="003B089B" w:rsidP="003B089B">
      <w:pPr>
        <w:pStyle w:val="Console"/>
        <w:keepNext/>
        <w:rPr>
          <w:rStyle w:val="Surbrillance"/>
          <w:lang w:val="en-US"/>
        </w:rPr>
      </w:pPr>
      <w:r w:rsidRPr="00B45B63">
        <w:rPr>
          <w:lang w:val="en-US"/>
        </w:rPr>
        <w:t xml:space="preserve">  </w:t>
      </w:r>
      <w:r w:rsidRPr="00CE3C60">
        <w:rPr>
          <w:rStyle w:val="Surbrillance"/>
          <w:lang w:val="en-US"/>
        </w:rPr>
        <w:t>data_vg      1   1   0 wzx-n-  14,23G  4,23G</w:t>
      </w:r>
    </w:p>
    <w:p w:rsidR="003B089B" w:rsidRPr="00B45B63" w:rsidRDefault="003B089B" w:rsidP="003B089B">
      <w:pPr>
        <w:pStyle w:val="Commande"/>
        <w:keepNext/>
        <w:rPr>
          <w:lang w:val="en-US"/>
        </w:rPr>
      </w:pPr>
      <w:r w:rsidRPr="00B45B63">
        <w:rPr>
          <w:lang w:val="en-US"/>
        </w:rPr>
        <w:t xml:space="preserve"># </w:t>
      </w:r>
      <w:r w:rsidRPr="00CE3C60">
        <w:rPr>
          <w:lang w:val="en-US"/>
        </w:rPr>
        <w:t>lvs</w:t>
      </w:r>
    </w:p>
    <w:p w:rsidR="003B089B" w:rsidRPr="00CE3C60" w:rsidRDefault="003B089B" w:rsidP="003B089B">
      <w:pPr>
        <w:pStyle w:val="Console"/>
        <w:keepNext/>
        <w:rPr>
          <w:rStyle w:val="Surbrillance"/>
          <w:lang w:val="en-US"/>
        </w:rPr>
      </w:pPr>
      <w:r w:rsidRPr="00B45B63">
        <w:rPr>
          <w:lang w:val="en-US"/>
        </w:rPr>
        <w:t xml:space="preserve">  </w:t>
      </w:r>
      <w:r>
        <w:rPr>
          <w:rStyle w:val="Surbrillance"/>
          <w:lang w:val="en-US"/>
        </w:rPr>
        <w:t>Volume group "data_vg</w:t>
      </w:r>
      <w:r w:rsidRPr="00CE3C60">
        <w:rPr>
          <w:rStyle w:val="Surbrillance"/>
          <w:lang w:val="en-US"/>
        </w:rPr>
        <w:t>" is exported</w:t>
      </w:r>
    </w:p>
    <w:p w:rsidR="003B089B" w:rsidRPr="00B45B63" w:rsidRDefault="003B089B" w:rsidP="003B089B">
      <w:pPr>
        <w:pStyle w:val="Console"/>
        <w:keepNext/>
        <w:rPr>
          <w:lang w:val="en-US"/>
        </w:rPr>
      </w:pPr>
      <w:r w:rsidRPr="00B45B63">
        <w:rPr>
          <w:lang w:val="en-US"/>
        </w:rPr>
        <w:t xml:space="preserve">  LV       VG         Attr   LSize   Origin Snap%  Move Log Copy%</w:t>
      </w:r>
    </w:p>
    <w:p w:rsidR="003B089B" w:rsidRPr="00B45B63" w:rsidRDefault="003B089B" w:rsidP="003B089B">
      <w:pPr>
        <w:pStyle w:val="Console"/>
        <w:keepNext/>
        <w:rPr>
          <w:lang w:val="en-US"/>
        </w:rPr>
      </w:pPr>
      <w:r w:rsidRPr="00B45B63">
        <w:rPr>
          <w:lang w:val="en-US"/>
        </w:rPr>
        <w:t xml:space="preserve">  LogVol00 VolGroup00 -wi-ao   5,94G</w:t>
      </w:r>
    </w:p>
    <w:p w:rsidR="003B089B" w:rsidRPr="00B45B63" w:rsidRDefault="003B089B" w:rsidP="003B089B">
      <w:pPr>
        <w:pStyle w:val="Console"/>
        <w:keepNext/>
        <w:rPr>
          <w:lang w:val="en-US"/>
        </w:rPr>
      </w:pPr>
      <w:r w:rsidRPr="00B45B63">
        <w:rPr>
          <w:lang w:val="en-US"/>
        </w:rPr>
        <w:t xml:space="preserve">  LogVol01 VolGroup00 -wi-ao   1,94G</w:t>
      </w:r>
    </w:p>
    <w:p w:rsidR="003B089B" w:rsidRPr="005D04EC" w:rsidRDefault="003B089B" w:rsidP="003B089B">
      <w:pPr>
        <w:pStyle w:val="Console"/>
        <w:keepNext/>
        <w:rPr>
          <w:lang w:val="en-US"/>
        </w:rPr>
      </w:pPr>
      <w:r>
        <w:rPr>
          <w:lang w:val="en-US"/>
        </w:rPr>
        <w:t xml:space="preserve"> </w:t>
      </w:r>
      <w:r w:rsidRPr="00B45B63">
        <w:rPr>
          <w:lang w:val="en-US"/>
        </w:rPr>
        <w:t xml:space="preserve"> </w:t>
      </w:r>
      <w:r w:rsidRPr="005D04EC">
        <w:rPr>
          <w:lang w:val="en-US"/>
        </w:rPr>
        <w:t>testlv   test     -wi-ao 130,00G</w:t>
      </w:r>
    </w:p>
    <w:p w:rsidR="003B089B" w:rsidRPr="005D04EC" w:rsidRDefault="003B089B" w:rsidP="003B089B">
      <w:pPr>
        <w:rPr>
          <w:lang w:val="en-US"/>
        </w:rPr>
      </w:pPr>
    </w:p>
    <w:p w:rsidR="003B089B" w:rsidRDefault="003B089B" w:rsidP="003B089B">
      <w:pPr>
        <w:pStyle w:val="Titre3"/>
      </w:pPr>
      <w:bookmarkStart w:id="100" w:name="_Toc219878530"/>
      <w:bookmarkStart w:id="101" w:name="_Toc433712927"/>
      <w:r>
        <w:t>Import</w:t>
      </w:r>
      <w:bookmarkEnd w:id="100"/>
      <w:bookmarkEnd w:id="101"/>
    </w:p>
    <w:p w:rsidR="003B089B" w:rsidRPr="005D04EC" w:rsidRDefault="003B089B" w:rsidP="003B089B">
      <w:pPr>
        <w:pStyle w:val="Commande"/>
        <w:keepNext/>
        <w:rPr>
          <w:lang w:val="en-US"/>
        </w:rPr>
      </w:pPr>
      <w:r w:rsidRPr="005D04EC">
        <w:rPr>
          <w:lang w:val="en-US"/>
        </w:rPr>
        <w:t># vgimport data_vg</w:t>
      </w:r>
    </w:p>
    <w:p w:rsidR="003B089B" w:rsidRPr="00B45B63" w:rsidRDefault="003B089B" w:rsidP="003B089B">
      <w:pPr>
        <w:pStyle w:val="Console"/>
        <w:keepNext/>
        <w:rPr>
          <w:lang w:val="en-US"/>
        </w:rPr>
      </w:pPr>
      <w:r w:rsidRPr="00B45B63">
        <w:rPr>
          <w:lang w:val="en-US"/>
        </w:rPr>
        <w:t xml:space="preserve">  Volume group "</w:t>
      </w:r>
      <w:r w:rsidRPr="005D04EC">
        <w:rPr>
          <w:lang w:val="en-US"/>
        </w:rPr>
        <w:t xml:space="preserve"> data_vg</w:t>
      </w:r>
      <w:r w:rsidRPr="00B45B63">
        <w:rPr>
          <w:lang w:val="en-US"/>
        </w:rPr>
        <w:t xml:space="preserve"> " successfully imported</w:t>
      </w:r>
    </w:p>
    <w:p w:rsidR="003B089B" w:rsidRPr="00CE3C60" w:rsidRDefault="003B089B" w:rsidP="003B089B">
      <w:pPr>
        <w:pStyle w:val="Commande"/>
        <w:keepNext/>
        <w:rPr>
          <w:lang w:val="en-US"/>
        </w:rPr>
      </w:pPr>
      <w:r w:rsidRPr="00CE3C60">
        <w:rPr>
          <w:lang w:val="en-US"/>
        </w:rPr>
        <w:t># vgs</w:t>
      </w:r>
    </w:p>
    <w:p w:rsidR="003B089B" w:rsidRPr="00B45B63" w:rsidRDefault="003B089B" w:rsidP="003B089B">
      <w:pPr>
        <w:pStyle w:val="Console"/>
        <w:keepNext/>
        <w:rPr>
          <w:lang w:val="en-US"/>
        </w:rPr>
      </w:pPr>
      <w:r w:rsidRPr="00B45B63">
        <w:rPr>
          <w:lang w:val="en-US"/>
        </w:rPr>
        <w:t xml:space="preserve">  VG         #PV #LV #SN Attr   VSize   VFree</w:t>
      </w:r>
    </w:p>
    <w:p w:rsidR="003B089B" w:rsidRPr="00B45B63" w:rsidRDefault="003B089B" w:rsidP="003B089B">
      <w:pPr>
        <w:pStyle w:val="Console"/>
        <w:keepNext/>
        <w:rPr>
          <w:lang w:val="en-US"/>
        </w:rPr>
      </w:pPr>
      <w:r w:rsidRPr="00B45B63">
        <w:rPr>
          <w:lang w:val="en-US"/>
        </w:rPr>
        <w:t xml:space="preserve">  VolGroup00   1   2   0 wz--n-   7,88G     0</w:t>
      </w:r>
    </w:p>
    <w:p w:rsidR="003B089B" w:rsidRPr="00B45B63" w:rsidRDefault="003B089B" w:rsidP="003B089B">
      <w:pPr>
        <w:pStyle w:val="Console"/>
        <w:keepNext/>
        <w:rPr>
          <w:lang w:val="en-US"/>
        </w:rPr>
      </w:pPr>
      <w:r>
        <w:rPr>
          <w:lang w:val="en-US"/>
        </w:rPr>
        <w:t xml:space="preserve">  test</w:t>
      </w:r>
      <w:r w:rsidRPr="00B45B63">
        <w:rPr>
          <w:lang w:val="en-US"/>
        </w:rPr>
        <w:t xml:space="preserve">vg </w:t>
      </w:r>
      <w:r>
        <w:rPr>
          <w:lang w:val="en-US"/>
        </w:rPr>
        <w:t xml:space="preserve">  </w:t>
      </w:r>
      <w:r w:rsidRPr="00B45B63">
        <w:rPr>
          <w:lang w:val="en-US"/>
        </w:rPr>
        <w:t xml:space="preserve">      6   1   0 wz--n- 141,36G 11,36G</w:t>
      </w:r>
    </w:p>
    <w:p w:rsidR="003B089B" w:rsidRPr="00C6505E" w:rsidRDefault="003B089B" w:rsidP="003B089B">
      <w:pPr>
        <w:pStyle w:val="Console"/>
        <w:keepNext/>
        <w:rPr>
          <w:rStyle w:val="Surbrillance"/>
          <w:lang w:val="en-US"/>
        </w:rPr>
      </w:pPr>
      <w:r w:rsidRPr="00B45B63">
        <w:rPr>
          <w:lang w:val="en-US"/>
        </w:rPr>
        <w:t xml:space="preserve">  </w:t>
      </w:r>
      <w:r w:rsidRPr="00C6505E">
        <w:rPr>
          <w:rStyle w:val="Surbrillance"/>
          <w:lang w:val="en-US"/>
        </w:rPr>
        <w:t>data_vg      1   1   0 wz--n-  14,23G  4,23G</w:t>
      </w:r>
    </w:p>
    <w:p w:rsidR="003B089B" w:rsidRPr="00CE3C60" w:rsidRDefault="003B089B" w:rsidP="003B089B">
      <w:pPr>
        <w:pStyle w:val="Commande"/>
        <w:keepNext/>
        <w:rPr>
          <w:lang w:val="en-US"/>
        </w:rPr>
      </w:pPr>
      <w:r w:rsidRPr="00CE3C60">
        <w:rPr>
          <w:lang w:val="en-US"/>
        </w:rPr>
        <w:t># lvs</w:t>
      </w:r>
    </w:p>
    <w:p w:rsidR="003B089B" w:rsidRPr="00B45B63" w:rsidRDefault="003B089B" w:rsidP="003B089B">
      <w:pPr>
        <w:pStyle w:val="Console"/>
        <w:keepNext/>
        <w:rPr>
          <w:lang w:val="en-US"/>
        </w:rPr>
      </w:pPr>
      <w:r w:rsidRPr="00B45B63">
        <w:rPr>
          <w:lang w:val="en-US"/>
        </w:rPr>
        <w:t xml:space="preserve">  LV       VG         Attr   LSize   Origin Snap%  Move Log Copy%</w:t>
      </w:r>
    </w:p>
    <w:p w:rsidR="003B089B" w:rsidRPr="00B45B63" w:rsidRDefault="003B089B" w:rsidP="003B089B">
      <w:pPr>
        <w:pStyle w:val="Console"/>
        <w:keepNext/>
        <w:rPr>
          <w:lang w:val="en-US"/>
        </w:rPr>
      </w:pPr>
      <w:r w:rsidRPr="00B45B63">
        <w:rPr>
          <w:lang w:val="en-US"/>
        </w:rPr>
        <w:t xml:space="preserve">  LogVol00 VolGroup00 -wi-ao   5,94G</w:t>
      </w:r>
    </w:p>
    <w:p w:rsidR="003B089B" w:rsidRPr="00B45B63" w:rsidRDefault="003B089B" w:rsidP="003B089B">
      <w:pPr>
        <w:pStyle w:val="Console"/>
        <w:keepNext/>
        <w:rPr>
          <w:lang w:val="en-US"/>
        </w:rPr>
      </w:pPr>
      <w:r w:rsidRPr="00B45B63">
        <w:rPr>
          <w:lang w:val="en-US"/>
        </w:rPr>
        <w:t xml:space="preserve">  LogVol01 VolGroup00 -wi-ao   1,94G</w:t>
      </w:r>
    </w:p>
    <w:p w:rsidR="003B089B" w:rsidRPr="00B45B63" w:rsidRDefault="003B089B" w:rsidP="003B089B">
      <w:pPr>
        <w:pStyle w:val="Console"/>
        <w:keepNext/>
        <w:rPr>
          <w:lang w:val="en-US"/>
        </w:rPr>
      </w:pPr>
      <w:r w:rsidRPr="00B45B63">
        <w:rPr>
          <w:lang w:val="en-US"/>
        </w:rPr>
        <w:t xml:space="preserve">  </w:t>
      </w:r>
      <w:r>
        <w:rPr>
          <w:lang w:val="en-US"/>
        </w:rPr>
        <w:t>test</w:t>
      </w:r>
      <w:r w:rsidRPr="00B45B63">
        <w:rPr>
          <w:lang w:val="en-US"/>
        </w:rPr>
        <w:t xml:space="preserve">lv   </w:t>
      </w:r>
      <w:r>
        <w:rPr>
          <w:lang w:val="en-US"/>
        </w:rPr>
        <w:t>test</w:t>
      </w:r>
      <w:r w:rsidRPr="00B45B63">
        <w:rPr>
          <w:lang w:val="en-US"/>
        </w:rPr>
        <w:t xml:space="preserve">vg </w:t>
      </w:r>
      <w:r>
        <w:rPr>
          <w:lang w:val="en-US"/>
        </w:rPr>
        <w:t xml:space="preserve">   </w:t>
      </w:r>
      <w:r w:rsidRPr="00B45B63">
        <w:rPr>
          <w:lang w:val="en-US"/>
        </w:rPr>
        <w:t xml:space="preserve">    -wi-ao 130,00G</w:t>
      </w:r>
    </w:p>
    <w:p w:rsidR="003B089B" w:rsidRPr="00C6505E" w:rsidRDefault="003B089B" w:rsidP="003B089B">
      <w:pPr>
        <w:pStyle w:val="Console"/>
        <w:keepNext/>
        <w:rPr>
          <w:rStyle w:val="Surbrillance"/>
          <w:lang w:val="en-US"/>
        </w:rPr>
      </w:pPr>
      <w:r w:rsidRPr="00D5275F">
        <w:rPr>
          <w:lang w:val="en-US"/>
        </w:rPr>
        <w:t xml:space="preserve">  </w:t>
      </w:r>
      <w:r w:rsidRPr="00C6505E">
        <w:rPr>
          <w:rStyle w:val="Surbrillance"/>
          <w:lang w:val="en-US"/>
        </w:rPr>
        <w:t>testlv   data_vg     -wi---  10,00G</w:t>
      </w:r>
    </w:p>
    <w:p w:rsidR="003B089B" w:rsidRPr="00F91881" w:rsidRDefault="003B089B" w:rsidP="003B089B">
      <w:pPr>
        <w:rPr>
          <w:lang w:val="en-US"/>
        </w:rPr>
      </w:pPr>
    </w:p>
    <w:p w:rsidR="003B089B" w:rsidRDefault="003B089B" w:rsidP="003B089B">
      <w:pPr>
        <w:pStyle w:val="Titre3"/>
      </w:pPr>
      <w:bookmarkStart w:id="102" w:name="_Toc433712928"/>
      <w:r>
        <w:lastRenderedPageBreak/>
        <w:t>Suppressio</w:t>
      </w:r>
      <w:bookmarkEnd w:id="86"/>
      <w:r>
        <w:t>n</w:t>
      </w:r>
      <w:bookmarkEnd w:id="102"/>
    </w:p>
    <w:p w:rsidR="003B089B" w:rsidRPr="00C4297B" w:rsidRDefault="003B089B" w:rsidP="003B089B">
      <w:pPr>
        <w:pStyle w:val="Corpsdetexte"/>
        <w:keepNext/>
      </w:pPr>
      <w:r w:rsidRPr="00C4297B">
        <w:t>Après s’être assuré que le VG n’est plus utilisé, il peut être supprimé avec la commande :</w:t>
      </w:r>
    </w:p>
    <w:p w:rsidR="003B089B" w:rsidRPr="00AF58A4" w:rsidRDefault="003B089B" w:rsidP="003B089B">
      <w:pPr>
        <w:pStyle w:val="Commande"/>
        <w:keepNext/>
      </w:pPr>
      <w:r w:rsidRPr="00AF58A4">
        <w:t xml:space="preserve"># vgremove </w:t>
      </w:r>
      <w:r>
        <w:t>&lt;nom_du_vg&gt;</w:t>
      </w:r>
    </w:p>
    <w:p w:rsidR="003B089B" w:rsidRPr="009174B3" w:rsidRDefault="003B089B" w:rsidP="003B089B">
      <w:pPr>
        <w:pStyle w:val="Corpsdetexte"/>
      </w:pPr>
    </w:p>
    <w:p w:rsidR="003B089B" w:rsidRDefault="003B089B" w:rsidP="003B089B">
      <w:pPr>
        <w:pStyle w:val="Corpsdetexte"/>
      </w:pPr>
      <w:r>
        <w:t>Par exemple :</w:t>
      </w:r>
    </w:p>
    <w:p w:rsidR="003B089B" w:rsidRPr="00942138" w:rsidRDefault="003B089B" w:rsidP="003B089B">
      <w:pPr>
        <w:pStyle w:val="Commande"/>
        <w:rPr>
          <w:lang w:val="en-US"/>
        </w:rPr>
      </w:pPr>
      <w:r w:rsidRPr="00942138">
        <w:rPr>
          <w:lang w:val="en-US"/>
        </w:rPr>
        <w:t># vgremove</w:t>
      </w:r>
      <w:r w:rsidRPr="00942138">
        <w:rPr>
          <w:color w:val="0000FF"/>
          <w:lang w:val="en-US"/>
        </w:rPr>
        <w:t xml:space="preserve"> </w:t>
      </w:r>
      <w:r w:rsidRPr="00942138">
        <w:rPr>
          <w:lang w:val="en-US"/>
        </w:rPr>
        <w:t>data_vg</w:t>
      </w:r>
    </w:p>
    <w:p w:rsidR="003B089B" w:rsidRDefault="003B089B" w:rsidP="003B089B">
      <w:pPr>
        <w:pStyle w:val="Console"/>
        <w:rPr>
          <w:lang w:val="en-US"/>
        </w:rPr>
      </w:pPr>
      <w:r w:rsidRPr="00942138">
        <w:rPr>
          <w:lang w:val="en-US"/>
        </w:rPr>
        <w:t xml:space="preserve">  Volume group " data_vg " successfully removed</w:t>
      </w:r>
    </w:p>
    <w:p w:rsidR="003B089B" w:rsidRPr="00942138" w:rsidRDefault="003B089B" w:rsidP="003B089B">
      <w:pPr>
        <w:pStyle w:val="Corpsdetexte"/>
        <w:rPr>
          <w:lang w:val="en-US"/>
        </w:rPr>
      </w:pPr>
    </w:p>
    <w:p w:rsidR="003B089B" w:rsidRDefault="003B089B" w:rsidP="003B089B">
      <w:pPr>
        <w:pStyle w:val="Titre2"/>
      </w:pPr>
      <w:bookmarkStart w:id="103" w:name="_Toc219878532"/>
      <w:bookmarkStart w:id="104" w:name="_Toc433712929"/>
      <w:r>
        <w:t>Suppression d’un disque d</w:t>
      </w:r>
      <w:bookmarkEnd w:id="103"/>
      <w:r>
        <w:t>’un volume physique</w:t>
      </w:r>
      <w:bookmarkEnd w:id="104"/>
    </w:p>
    <w:p w:rsidR="003B089B" w:rsidRDefault="003B089B" w:rsidP="003B089B">
      <w:pPr>
        <w:pStyle w:val="Corpsdetexte"/>
      </w:pPr>
      <w:r>
        <w:t>Le disque sera disponible pour être utilisé en dehors de LVM, ou sera prêt à être supprimé de la baie.</w:t>
      </w:r>
    </w:p>
    <w:p w:rsidR="003B089B" w:rsidRPr="007A28CA" w:rsidRDefault="003B089B" w:rsidP="003B089B">
      <w:pPr>
        <w:pStyle w:val="Commande"/>
      </w:pPr>
      <w:r w:rsidRPr="007A28CA">
        <w:t># pvremove /dev/mapper/mpath0</w:t>
      </w:r>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3B089B" w:rsidTr="00832FED">
        <w:trPr>
          <w:jc w:val="center"/>
        </w:trPr>
        <w:tc>
          <w:tcPr>
            <w:tcW w:w="850" w:type="dxa"/>
            <w:shd w:val="clear" w:color="auto" w:fill="auto"/>
          </w:tcPr>
          <w:p w:rsidR="003B089B" w:rsidRDefault="003B089B" w:rsidP="00832FED">
            <w:pPr>
              <w:pStyle w:val="Contenudetableau"/>
              <w:spacing w:before="57" w:after="57"/>
              <w:jc w:val="center"/>
            </w:pPr>
            <w:r w:rsidRPr="00A06195">
              <w:rPr>
                <w:noProof/>
              </w:rPr>
              <w:drawing>
                <wp:inline distT="0" distB="0" distL="0" distR="0">
                  <wp:extent cx="361950" cy="361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Default="003B089B" w:rsidP="00832FED">
            <w:pPr>
              <w:pStyle w:val="Avertissement"/>
            </w:pPr>
            <w:r>
              <w:t>Le disque ne doit pas faire partie d’un VG (Volume Group) !</w:t>
            </w:r>
          </w:p>
        </w:tc>
      </w:tr>
    </w:tbl>
    <w:p w:rsidR="003B089B" w:rsidRPr="00613A26" w:rsidRDefault="003B089B" w:rsidP="003B089B">
      <w:pPr>
        <w:pStyle w:val="Retrait1"/>
        <w:ind w:left="0"/>
      </w:pPr>
    </w:p>
    <w:p w:rsidR="003B089B" w:rsidRDefault="003B089B" w:rsidP="003B089B">
      <w:pPr>
        <w:pStyle w:val="Titre1"/>
      </w:pPr>
      <w:bookmarkStart w:id="105" w:name="_Toc433712930"/>
      <w:r>
        <w:lastRenderedPageBreak/>
        <w:t>Stockage réseau (NAS)</w:t>
      </w:r>
      <w:bookmarkEnd w:id="105"/>
    </w:p>
    <w:p w:rsidR="003B089B" w:rsidRDefault="003B089B" w:rsidP="003B089B">
      <w:pPr>
        <w:pStyle w:val="Titre2"/>
      </w:pPr>
      <w:bookmarkStart w:id="106" w:name="_Toc433712931"/>
      <w:r>
        <w:t>Préconisations</w:t>
      </w:r>
      <w:bookmarkEnd w:id="106"/>
    </w:p>
    <w:p w:rsidR="003B089B" w:rsidRDefault="003B089B" w:rsidP="003B089B">
      <w:pPr>
        <w:pStyle w:val="Corpsdetexte"/>
      </w:pPr>
      <w:r>
        <w:t>La configuration préconisée sur le palier système RHEL 6.x est la suivante :</w:t>
      </w:r>
    </w:p>
    <w:p w:rsidR="003B089B" w:rsidRDefault="003B089B" w:rsidP="003B089B">
      <w:pPr>
        <w:pStyle w:val="Corpsdetexte"/>
      </w:pPr>
      <w:r>
        <w:t xml:space="preserve">Veuillez ajouter la ligne suivante au fichier </w:t>
      </w:r>
      <w:r w:rsidRPr="00941B0F">
        <w:rPr>
          <w:rStyle w:val="Termetechnique"/>
        </w:rPr>
        <w:t>/etc/fstab</w:t>
      </w:r>
    </w:p>
    <w:p w:rsidR="003B089B" w:rsidRDefault="003B089B" w:rsidP="003B089B">
      <w:pPr>
        <w:pStyle w:val="Console"/>
      </w:pPr>
      <w:r w:rsidRPr="00941B0F">
        <w:t xml:space="preserve"> </w:t>
      </w:r>
      <w:r w:rsidRPr="00941B0F">
        <w:rPr>
          <w:rStyle w:val="Surbrillance"/>
        </w:rPr>
        <w:t>&lt;adresse du serveur&gt;</w:t>
      </w:r>
      <w:r w:rsidRPr="00941B0F">
        <w:t>:/</w:t>
      </w:r>
      <w:r w:rsidRPr="00941B0F">
        <w:rPr>
          <w:rStyle w:val="Surbrillance"/>
        </w:rPr>
        <w:t>&lt;nom du partage&gt;</w:t>
      </w:r>
      <w:r w:rsidRPr="00941B0F">
        <w:t xml:space="preserve"> </w:t>
      </w:r>
      <w:r w:rsidRPr="00941B0F">
        <w:rPr>
          <w:rStyle w:val="Surbrillance"/>
        </w:rPr>
        <w:t>&lt;point de montage&gt;</w:t>
      </w:r>
      <w:r w:rsidRPr="00941B0F">
        <w:tab/>
        <w:t xml:space="preserve">nfs4 </w:t>
      </w:r>
      <w:r w:rsidRPr="00941B0F">
        <w:tab/>
        <w:t>defaults</w:t>
      </w:r>
      <w:r>
        <w:t>,</w:t>
      </w:r>
      <w:r w:rsidRPr="00575350">
        <w:t xml:space="preserve"> _netdev</w:t>
      </w:r>
      <w:r w:rsidRPr="00941B0F">
        <w:tab/>
        <w:t>0 0</w:t>
      </w:r>
    </w:p>
    <w:p w:rsidR="003B089B" w:rsidRDefault="003B089B" w:rsidP="003B089B">
      <w:pPr>
        <w:pStyle w:val="Titre2"/>
      </w:pPr>
      <w:bookmarkStart w:id="107" w:name="_Toc433712932"/>
      <w:r>
        <w:t>Interconnexion Windows</w:t>
      </w:r>
      <w:bookmarkEnd w:id="107"/>
    </w:p>
    <w:p w:rsidR="003B089B" w:rsidRPr="00941B0F" w:rsidRDefault="003B089B" w:rsidP="003B089B">
      <w:pPr>
        <w:pStyle w:val="Corpsdetexte"/>
      </w:pPr>
      <w:r>
        <w:t xml:space="preserve">Dans le cadre d’un partage de fichier avec un serveur Windows (NFS ou Samba), la configuration du fichier </w:t>
      </w:r>
      <w:r w:rsidRPr="00941B0F">
        <w:rPr>
          <w:rStyle w:val="Termetechnique"/>
        </w:rPr>
        <w:t>/etc/fstab</w:t>
      </w:r>
      <w:r>
        <w:t xml:space="preserve"> est la suivante :</w:t>
      </w:r>
    </w:p>
    <w:p w:rsidR="003B089B" w:rsidRDefault="003B089B" w:rsidP="003B089B">
      <w:pPr>
        <w:pStyle w:val="Console"/>
      </w:pPr>
      <w:r w:rsidRPr="00941B0F">
        <w:rPr>
          <w:rStyle w:val="Surbrillance"/>
        </w:rPr>
        <w:t>&lt;adresse du serveur&gt;</w:t>
      </w:r>
      <w:r w:rsidRPr="00941B0F">
        <w:t>:/</w:t>
      </w:r>
      <w:r w:rsidRPr="00941B0F">
        <w:rPr>
          <w:rStyle w:val="Surbrillance"/>
        </w:rPr>
        <w:t>&lt;nom du partage&gt;</w:t>
      </w:r>
      <w:r w:rsidRPr="00941B0F">
        <w:t xml:space="preserve"> </w:t>
      </w:r>
      <w:r w:rsidRPr="00941B0F">
        <w:rPr>
          <w:rStyle w:val="Surbrillance"/>
        </w:rPr>
        <w:t>&lt;point de montage&gt;</w:t>
      </w:r>
      <w:r w:rsidRPr="00941B0F">
        <w:tab/>
        <w:t xml:space="preserve">nfs4 </w:t>
      </w:r>
      <w:r w:rsidRPr="00941B0F">
        <w:tab/>
        <w:t>defaults</w:t>
      </w:r>
      <w:r>
        <w:t>,</w:t>
      </w:r>
      <w:r w:rsidRPr="00941B0F">
        <w:t xml:space="preserve"> iocharset=utf8,codepage=850</w:t>
      </w:r>
      <w:r>
        <w:t>,</w:t>
      </w:r>
      <w:r w:rsidRPr="00575350">
        <w:t xml:space="preserve"> _netdev</w:t>
      </w:r>
      <w:r w:rsidRPr="00941B0F">
        <w:tab/>
        <w:t>0 0</w:t>
      </w:r>
    </w:p>
    <w:p w:rsidR="003B089B" w:rsidRDefault="003B089B" w:rsidP="003B089B">
      <w:pPr>
        <w:pStyle w:val="Titre2"/>
      </w:pPr>
      <w:bookmarkStart w:id="108" w:name="_Toc433712933"/>
      <w:r>
        <w:t>Interconnexion AIX</w:t>
      </w:r>
      <w:bookmarkEnd w:id="108"/>
    </w:p>
    <w:p w:rsidR="003B089B" w:rsidRPr="00941B0F" w:rsidRDefault="003B089B" w:rsidP="003B089B">
      <w:pPr>
        <w:pStyle w:val="Corpsdetexte"/>
      </w:pPr>
      <w:r>
        <w:t xml:space="preserve">Dans le cadre d’un partage de fichier avec un serveur AIX en mode NFS, la configuration du fichier </w:t>
      </w:r>
      <w:r w:rsidRPr="00941B0F">
        <w:rPr>
          <w:rStyle w:val="Termetechnique"/>
        </w:rPr>
        <w:t>/etc/fstab</w:t>
      </w:r>
      <w:r>
        <w:t xml:space="preserve"> est la suivante :</w:t>
      </w:r>
    </w:p>
    <w:p w:rsidR="003B089B" w:rsidRDefault="003B089B" w:rsidP="003B089B">
      <w:pPr>
        <w:pStyle w:val="Console"/>
      </w:pPr>
      <w:r w:rsidRPr="00941B0F">
        <w:rPr>
          <w:rStyle w:val="Surbrillance"/>
        </w:rPr>
        <w:t>&lt;adresse du serveur&gt;</w:t>
      </w:r>
      <w:r w:rsidRPr="00941B0F">
        <w:t>:/</w:t>
      </w:r>
      <w:r w:rsidRPr="00941B0F">
        <w:rPr>
          <w:rStyle w:val="Surbrillance"/>
        </w:rPr>
        <w:t>&lt;nom du partage&gt;</w:t>
      </w:r>
      <w:r w:rsidRPr="00941B0F">
        <w:t xml:space="preserve"> </w:t>
      </w:r>
      <w:r w:rsidRPr="00941B0F">
        <w:rPr>
          <w:rStyle w:val="Surbrillance"/>
        </w:rPr>
        <w:t>&lt;point de montage&gt;</w:t>
      </w:r>
      <w:r w:rsidRPr="00941B0F">
        <w:tab/>
        <w:t xml:space="preserve">nfs4 </w:t>
      </w:r>
      <w:r w:rsidRPr="00941B0F">
        <w:tab/>
        <w:t>defaults</w:t>
      </w:r>
      <w:r>
        <w:t>,</w:t>
      </w:r>
      <w:r w:rsidRPr="00575350">
        <w:t xml:space="preserve"> _netdev</w:t>
      </w:r>
      <w:r w:rsidRPr="00941B0F">
        <w:tab/>
        <w:t>0 0</w:t>
      </w:r>
    </w:p>
    <w:p w:rsidR="003B089B" w:rsidRDefault="003B089B" w:rsidP="003B089B">
      <w:pPr>
        <w:pStyle w:val="Titre2"/>
      </w:pPr>
      <w:bookmarkStart w:id="109" w:name="_Toc433712934"/>
      <w:r>
        <w:t>Problèmes UID</w:t>
      </w:r>
      <w:bookmarkEnd w:id="109"/>
    </w:p>
    <w:p w:rsidR="003B089B" w:rsidRDefault="003B089B" w:rsidP="003B089B">
      <w:pPr>
        <w:pStyle w:val="Corpsdetexte"/>
        <w:rPr>
          <w:rStyle w:val="Termetechnique"/>
        </w:rPr>
      </w:pPr>
      <w:r>
        <w:t xml:space="preserve">Dans le cas où un problème de configuration du montage NFS bloque la récupération des droits utilisateurs, celui-ci n’affiche que des droits pour l’utilisateur </w:t>
      </w:r>
      <w:r w:rsidRPr="00871FA7">
        <w:rPr>
          <w:rStyle w:val="Termetechnique"/>
        </w:rPr>
        <w:t>nobody</w:t>
      </w:r>
    </w:p>
    <w:p w:rsidR="003B089B" w:rsidRDefault="003B089B" w:rsidP="003B089B">
      <w:pPr>
        <w:pStyle w:val="Corpsdetexte"/>
      </w:pPr>
      <w:r>
        <w:t>Veuillez suivre la procédure suivante :</w:t>
      </w:r>
    </w:p>
    <w:p w:rsidR="003B089B" w:rsidRDefault="003B089B" w:rsidP="003B089B">
      <w:pPr>
        <w:pStyle w:val="Corpsdetexte"/>
        <w:numPr>
          <w:ilvl w:val="0"/>
          <w:numId w:val="12"/>
        </w:numPr>
        <w:rPr>
          <w:kern w:val="0"/>
        </w:rPr>
      </w:pPr>
      <w:r>
        <w:rPr>
          <w:kern w:val="0"/>
        </w:rPr>
        <w:t>démontez les montages NFS</w:t>
      </w:r>
    </w:p>
    <w:p w:rsidR="003B089B" w:rsidRDefault="003B089B" w:rsidP="003B089B">
      <w:pPr>
        <w:pStyle w:val="Corpsdetexte"/>
        <w:numPr>
          <w:ilvl w:val="0"/>
          <w:numId w:val="12"/>
        </w:numPr>
        <w:rPr>
          <w:kern w:val="0"/>
        </w:rPr>
      </w:pPr>
      <w:r>
        <w:rPr>
          <w:kern w:val="0"/>
        </w:rPr>
        <w:t xml:space="preserve">renseignez dans le fichier </w:t>
      </w:r>
      <w:r w:rsidRPr="00D563A7">
        <w:rPr>
          <w:rStyle w:val="Termetechnique"/>
        </w:rPr>
        <w:t>/etc/idmapd.conf</w:t>
      </w:r>
      <w:r>
        <w:rPr>
          <w:kern w:val="0"/>
        </w:rPr>
        <w:t xml:space="preserve"> le domaine</w:t>
      </w:r>
    </w:p>
    <w:p w:rsidR="003B089B" w:rsidRPr="001E6900" w:rsidRDefault="003B089B" w:rsidP="003B089B">
      <w:pPr>
        <w:pStyle w:val="Console"/>
        <w:rPr>
          <w:kern w:val="0"/>
        </w:rPr>
      </w:pPr>
      <w:r>
        <w:t xml:space="preserve">Domain = </w:t>
      </w:r>
      <w:r w:rsidRPr="001E18E4">
        <w:rPr>
          <w:rStyle w:val="Surbrillance"/>
        </w:rPr>
        <w:t>codesite</w:t>
      </w:r>
      <w:r w:rsidRPr="001E6900">
        <w:t xml:space="preserve">.edf.fr </w:t>
      </w:r>
    </w:p>
    <w:p w:rsidR="003B089B" w:rsidRPr="001E6900" w:rsidRDefault="003B089B" w:rsidP="003B089B">
      <w:pPr>
        <w:pStyle w:val="Corpsdetexte"/>
        <w:ind w:firstLine="360"/>
        <w:jc w:val="left"/>
        <w:rPr>
          <w:kern w:val="0"/>
        </w:rPr>
      </w:pPr>
      <w:r w:rsidRPr="001E6900">
        <w:rPr>
          <w:kern w:val="0"/>
        </w:rPr>
        <w:t>où codesite correspond à votre site</w:t>
      </w:r>
    </w:p>
    <w:p w:rsidR="003B089B" w:rsidRDefault="003B089B" w:rsidP="003B089B">
      <w:pPr>
        <w:pStyle w:val="Corpsdetexte"/>
        <w:numPr>
          <w:ilvl w:val="0"/>
          <w:numId w:val="12"/>
        </w:numPr>
        <w:rPr>
          <w:kern w:val="0"/>
        </w:rPr>
      </w:pPr>
      <w:r>
        <w:rPr>
          <w:kern w:val="0"/>
        </w:rPr>
        <w:t>vérifiez la cohérence/correspondance UID/GID des comptes utilisés sur chaque système (</w:t>
      </w:r>
      <w:r w:rsidRPr="00B741B9">
        <w:rPr>
          <w:rStyle w:val="Surbrillance"/>
        </w:rPr>
        <w:t>l'UID/GID sur Linux = l'UID/GID sur la baie NAS</w:t>
      </w:r>
      <w:r>
        <w:rPr>
          <w:kern w:val="0"/>
        </w:rPr>
        <w:t xml:space="preserve"> pour le même utilisateur accédant au même partage du NAS)</w:t>
      </w:r>
    </w:p>
    <w:p w:rsidR="003B089B" w:rsidRDefault="003B089B" w:rsidP="003B089B">
      <w:pPr>
        <w:pStyle w:val="Corpsdetexte"/>
        <w:numPr>
          <w:ilvl w:val="0"/>
          <w:numId w:val="12"/>
        </w:numPr>
        <w:rPr>
          <w:kern w:val="0"/>
        </w:rPr>
      </w:pPr>
      <w:r>
        <w:rPr>
          <w:kern w:val="0"/>
        </w:rPr>
        <w:t xml:space="preserve">après ces changements, redémarrez </w:t>
      </w:r>
    </w:p>
    <w:p w:rsidR="003B089B" w:rsidRPr="00681E81" w:rsidRDefault="003B089B" w:rsidP="003B089B">
      <w:pPr>
        <w:pStyle w:val="Commande"/>
      </w:pPr>
      <w:r w:rsidRPr="00681E81">
        <w:rPr>
          <w:rStyle w:val="Termetechnique"/>
        </w:rPr>
        <w:t># service rpcidmapd</w:t>
      </w:r>
      <w:r w:rsidRPr="00681E81">
        <w:t xml:space="preserve"> restart</w:t>
      </w:r>
    </w:p>
    <w:p w:rsidR="003B089B" w:rsidRPr="00871FA7" w:rsidRDefault="003B089B" w:rsidP="003B089B">
      <w:pPr>
        <w:pStyle w:val="Corpsdetexte"/>
        <w:numPr>
          <w:ilvl w:val="0"/>
          <w:numId w:val="12"/>
        </w:numPr>
      </w:pPr>
      <w:r>
        <w:rPr>
          <w:kern w:val="0"/>
        </w:rPr>
        <w:t>remontez les montages NFS.</w:t>
      </w:r>
    </w:p>
    <w:p w:rsidR="003B089B" w:rsidRDefault="003B089B" w:rsidP="003B089B">
      <w:pPr>
        <w:pStyle w:val="Titre1"/>
      </w:pPr>
      <w:bookmarkStart w:id="110" w:name="_Toc263951814"/>
      <w:bookmarkStart w:id="111" w:name="_Toc433712935"/>
      <w:r>
        <w:lastRenderedPageBreak/>
        <w:t>Manipulation du matériel</w:t>
      </w:r>
      <w:bookmarkEnd w:id="110"/>
      <w:bookmarkEnd w:id="111"/>
    </w:p>
    <w:p w:rsidR="003B089B" w:rsidRDefault="003B089B" w:rsidP="003B089B">
      <w:pPr>
        <w:pStyle w:val="Corpsdetexte"/>
      </w:pPr>
      <w:r>
        <w:t>Cette section correspond aux différentes commandes des constructeurs permettant un contrôle plus bas niveau des cartes comme le clignotement des ports lors du raccordement.</w:t>
      </w:r>
    </w:p>
    <w:p w:rsidR="003B089B" w:rsidRDefault="003B089B" w:rsidP="003B089B">
      <w:pPr>
        <w:pStyle w:val="Titre2"/>
      </w:pPr>
      <w:bookmarkStart w:id="112" w:name="_Toc433712936"/>
      <w:r>
        <w:t>Cartes contrôleur Raid intégrées</w:t>
      </w:r>
      <w:bookmarkEnd w:id="112"/>
    </w:p>
    <w:p w:rsidR="003B089B" w:rsidRDefault="003B089B" w:rsidP="003B089B">
      <w:pPr>
        <w:pStyle w:val="Titre3"/>
        <w:rPr>
          <w:kern w:val="0"/>
        </w:rPr>
      </w:pPr>
      <w:bookmarkStart w:id="113" w:name="_Toc433712937"/>
      <w:r>
        <w:rPr>
          <w:kern w:val="0"/>
        </w:rPr>
        <w:t>Matériel HP SmartArray</w:t>
      </w:r>
      <w:bookmarkEnd w:id="113"/>
    </w:p>
    <w:p w:rsidR="003B089B" w:rsidRDefault="003B089B" w:rsidP="003B089B">
      <w:pPr>
        <w:pStyle w:val="Corpsdetexte"/>
        <w:rPr>
          <w:kern w:val="0"/>
        </w:rPr>
      </w:pPr>
      <w:r>
        <w:rPr>
          <w:kern w:val="0"/>
        </w:rPr>
        <w:t xml:space="preserve">L’outil HP </w:t>
      </w:r>
      <w:r w:rsidRPr="00797502">
        <w:rPr>
          <w:rStyle w:val="Termetechnique"/>
        </w:rPr>
        <w:t>hpacucli</w:t>
      </w:r>
      <w:r>
        <w:rPr>
          <w:kern w:val="0"/>
        </w:rPr>
        <w:t xml:space="preserve"> permet d’interagir avec les cartes raid HP SmartArray.</w:t>
      </w:r>
    </w:p>
    <w:p w:rsidR="003B089B" w:rsidRDefault="003B089B" w:rsidP="003B089B">
      <w:pPr>
        <w:widowControl/>
        <w:suppressAutoHyphens w:val="0"/>
        <w:autoSpaceDE w:val="0"/>
        <w:autoSpaceDN w:val="0"/>
        <w:adjustRightInd w:val="0"/>
        <w:rPr>
          <w:rFonts w:eastAsia="Times New Roman" w:cs="Arial"/>
          <w:color w:val="000000"/>
          <w:kern w:val="0"/>
          <w:sz w:val="22"/>
          <w:szCs w:val="22"/>
        </w:rPr>
      </w:pPr>
    </w:p>
    <w:p w:rsidR="003B089B" w:rsidRPr="00FB0630" w:rsidRDefault="003B089B" w:rsidP="003B089B">
      <w:pPr>
        <w:pStyle w:val="Commande"/>
        <w:rPr>
          <w:lang w:val="en-US"/>
        </w:rPr>
      </w:pPr>
      <w:r w:rsidRPr="00FB0630">
        <w:rPr>
          <w:color w:val="000000"/>
          <w:lang w:val="en-US"/>
        </w:rPr>
        <w:t xml:space="preserve"># </w:t>
      </w:r>
      <w:r w:rsidRPr="00FB0630">
        <w:rPr>
          <w:lang w:val="en-US"/>
        </w:rPr>
        <w:t>hpacucli controller slot=0 show config detail</w:t>
      </w:r>
    </w:p>
    <w:p w:rsidR="003B089B" w:rsidRPr="00FB0630" w:rsidRDefault="003B089B" w:rsidP="003B089B">
      <w:pPr>
        <w:pStyle w:val="Console"/>
        <w:rPr>
          <w:kern w:val="0"/>
          <w:lang w:val="en-US"/>
        </w:rPr>
      </w:pPr>
    </w:p>
    <w:p w:rsidR="003B089B" w:rsidRPr="00FB0630" w:rsidRDefault="003B089B" w:rsidP="003B089B">
      <w:pPr>
        <w:pStyle w:val="Console"/>
        <w:rPr>
          <w:color w:val="000000"/>
          <w:kern w:val="0"/>
          <w:lang w:val="en-US"/>
        </w:rPr>
      </w:pPr>
      <w:r w:rsidRPr="00FB0630">
        <w:rPr>
          <w:color w:val="000000"/>
          <w:kern w:val="0"/>
          <w:lang w:val="en-US"/>
        </w:rPr>
        <w:t>Smart Array P400 in Slot 0 (Embedded)</w:t>
      </w:r>
    </w:p>
    <w:p w:rsidR="003B089B" w:rsidRPr="00FB0630" w:rsidRDefault="003B089B" w:rsidP="003B089B">
      <w:pPr>
        <w:pStyle w:val="Console"/>
        <w:rPr>
          <w:color w:val="000000"/>
          <w:kern w:val="0"/>
          <w:lang w:val="en-US"/>
        </w:rPr>
      </w:pPr>
      <w:r w:rsidRPr="00FB0630">
        <w:rPr>
          <w:color w:val="000000"/>
          <w:kern w:val="0"/>
          <w:lang w:val="en-US"/>
        </w:rPr>
        <w:t xml:space="preserve">   Bus Interface: PCI</w:t>
      </w:r>
    </w:p>
    <w:p w:rsidR="003B089B" w:rsidRPr="00FB0630" w:rsidRDefault="003B089B" w:rsidP="003B089B">
      <w:pPr>
        <w:pStyle w:val="Console"/>
        <w:rPr>
          <w:color w:val="000000"/>
          <w:kern w:val="0"/>
          <w:lang w:val="en-US"/>
        </w:rPr>
      </w:pPr>
      <w:r w:rsidRPr="00FB0630">
        <w:rPr>
          <w:color w:val="000000"/>
          <w:kern w:val="0"/>
          <w:lang w:val="en-US"/>
        </w:rPr>
        <w:t xml:space="preserve">   Slot: 0</w:t>
      </w:r>
    </w:p>
    <w:p w:rsidR="003B089B" w:rsidRPr="00FB0630" w:rsidRDefault="003B089B" w:rsidP="003B089B">
      <w:pPr>
        <w:pStyle w:val="Console"/>
        <w:rPr>
          <w:color w:val="000000"/>
          <w:kern w:val="0"/>
          <w:lang w:val="en-US"/>
        </w:rPr>
      </w:pPr>
      <w:r w:rsidRPr="00FB0630">
        <w:rPr>
          <w:color w:val="000000"/>
          <w:kern w:val="0"/>
          <w:lang w:val="en-US"/>
        </w:rPr>
        <w:t xml:space="preserve">   Cache Serial Number: PA2270J9SXQ1TE</w:t>
      </w:r>
    </w:p>
    <w:p w:rsidR="003B089B" w:rsidRPr="00FB0630" w:rsidRDefault="003B089B" w:rsidP="003B089B">
      <w:pPr>
        <w:pStyle w:val="Console"/>
        <w:rPr>
          <w:color w:val="000000"/>
          <w:kern w:val="0"/>
          <w:lang w:val="en-US"/>
        </w:rPr>
      </w:pPr>
      <w:r w:rsidRPr="00FB0630">
        <w:rPr>
          <w:color w:val="000000"/>
          <w:kern w:val="0"/>
          <w:lang w:val="en-US"/>
        </w:rPr>
        <w:t xml:space="preserve">   RAID 6 (ADG) Status: Enabled</w:t>
      </w:r>
    </w:p>
    <w:p w:rsidR="003B089B" w:rsidRPr="003202E1" w:rsidRDefault="003B089B" w:rsidP="003B089B">
      <w:pPr>
        <w:pStyle w:val="Console"/>
        <w:rPr>
          <w:rStyle w:val="Surbrillance"/>
          <w:lang w:val="en-US"/>
        </w:rPr>
      </w:pPr>
      <w:r w:rsidRPr="003202E1">
        <w:rPr>
          <w:rStyle w:val="Surbrillance"/>
          <w:lang w:val="en-US"/>
        </w:rPr>
        <w:t xml:space="preserve">   Controller Status: OK</w:t>
      </w:r>
    </w:p>
    <w:p w:rsidR="003B089B" w:rsidRPr="00FB0630" w:rsidRDefault="003B089B" w:rsidP="003B089B">
      <w:pPr>
        <w:pStyle w:val="Console"/>
        <w:rPr>
          <w:kern w:val="0"/>
          <w:lang w:val="en-US"/>
        </w:rPr>
      </w:pPr>
      <w:r w:rsidRPr="00FB0630">
        <w:rPr>
          <w:kern w:val="0"/>
          <w:lang w:val="en-US"/>
        </w:rPr>
        <w:t xml:space="preserve">   Chassis Slot:</w:t>
      </w:r>
    </w:p>
    <w:p w:rsidR="003B089B" w:rsidRPr="00FB0630" w:rsidRDefault="003B089B" w:rsidP="003B089B">
      <w:pPr>
        <w:pStyle w:val="Console"/>
        <w:rPr>
          <w:kern w:val="0"/>
          <w:lang w:val="en-US"/>
        </w:rPr>
      </w:pPr>
      <w:r w:rsidRPr="00FB0630">
        <w:rPr>
          <w:kern w:val="0"/>
          <w:lang w:val="en-US"/>
        </w:rPr>
        <w:t xml:space="preserve">   Hardware Revision: Rev E</w:t>
      </w:r>
    </w:p>
    <w:p w:rsidR="003B089B" w:rsidRPr="00FB0630" w:rsidRDefault="003B089B" w:rsidP="003B089B">
      <w:pPr>
        <w:pStyle w:val="Console"/>
        <w:rPr>
          <w:kern w:val="0"/>
          <w:lang w:val="en-US"/>
        </w:rPr>
      </w:pPr>
      <w:r w:rsidRPr="00FB0630">
        <w:rPr>
          <w:kern w:val="0"/>
          <w:lang w:val="en-US"/>
        </w:rPr>
        <w:t xml:space="preserve">   Firmware Version: 5.26</w:t>
      </w:r>
    </w:p>
    <w:p w:rsidR="003B089B" w:rsidRPr="00FB0630" w:rsidRDefault="003B089B" w:rsidP="003B089B">
      <w:pPr>
        <w:pStyle w:val="Console"/>
        <w:rPr>
          <w:kern w:val="0"/>
          <w:lang w:val="en-US"/>
        </w:rPr>
      </w:pPr>
      <w:r w:rsidRPr="00FB0630">
        <w:rPr>
          <w:kern w:val="0"/>
          <w:lang w:val="en-US"/>
        </w:rPr>
        <w:t xml:space="preserve">   Rebuild Priority: Medium</w:t>
      </w:r>
    </w:p>
    <w:p w:rsidR="003B089B" w:rsidRPr="00FB0630" w:rsidRDefault="003B089B" w:rsidP="003B089B">
      <w:pPr>
        <w:pStyle w:val="Console"/>
        <w:rPr>
          <w:kern w:val="0"/>
          <w:lang w:val="en-US"/>
        </w:rPr>
      </w:pPr>
      <w:r w:rsidRPr="00FB0630">
        <w:rPr>
          <w:kern w:val="0"/>
          <w:lang w:val="en-US"/>
        </w:rPr>
        <w:t xml:space="preserve">   Expand Priority: Medium</w:t>
      </w:r>
    </w:p>
    <w:p w:rsidR="003B089B" w:rsidRPr="00FB0630" w:rsidRDefault="003B089B" w:rsidP="003B089B">
      <w:pPr>
        <w:pStyle w:val="Console"/>
        <w:rPr>
          <w:kern w:val="0"/>
          <w:lang w:val="en-US"/>
        </w:rPr>
      </w:pPr>
      <w:r w:rsidRPr="00FB0630">
        <w:rPr>
          <w:kern w:val="0"/>
          <w:lang w:val="en-US"/>
        </w:rPr>
        <w:t xml:space="preserve">   Surface Scan Delay: 3 secs</w:t>
      </w:r>
    </w:p>
    <w:p w:rsidR="003B089B" w:rsidRPr="00FB0630" w:rsidRDefault="003B089B" w:rsidP="003B089B">
      <w:pPr>
        <w:pStyle w:val="Console"/>
        <w:rPr>
          <w:kern w:val="0"/>
          <w:lang w:val="en-US"/>
        </w:rPr>
      </w:pPr>
      <w:r w:rsidRPr="00FB0630">
        <w:rPr>
          <w:kern w:val="0"/>
          <w:lang w:val="en-US"/>
        </w:rPr>
        <w:t xml:space="preserve">   Post Prompt Timeout: 15 secs</w:t>
      </w:r>
    </w:p>
    <w:p w:rsidR="003B089B" w:rsidRPr="00FB0630" w:rsidRDefault="003B089B" w:rsidP="003B089B">
      <w:pPr>
        <w:pStyle w:val="Console"/>
        <w:rPr>
          <w:kern w:val="0"/>
          <w:lang w:val="en-US"/>
        </w:rPr>
      </w:pPr>
      <w:r w:rsidRPr="00FB0630">
        <w:rPr>
          <w:kern w:val="0"/>
          <w:lang w:val="en-US"/>
        </w:rPr>
        <w:t xml:space="preserve">   Cache Board Present: True</w:t>
      </w:r>
    </w:p>
    <w:p w:rsidR="003B089B" w:rsidRPr="00FB0630" w:rsidRDefault="003B089B" w:rsidP="003B089B">
      <w:pPr>
        <w:pStyle w:val="Console"/>
        <w:rPr>
          <w:kern w:val="0"/>
          <w:lang w:val="en-US"/>
        </w:rPr>
      </w:pPr>
      <w:r w:rsidRPr="00FB0630">
        <w:rPr>
          <w:kern w:val="0"/>
          <w:lang w:val="en-US"/>
        </w:rPr>
        <w:t xml:space="preserve">   Cache Status: OK</w:t>
      </w:r>
    </w:p>
    <w:p w:rsidR="003B089B" w:rsidRPr="00FB0630" w:rsidRDefault="003B089B" w:rsidP="003B089B">
      <w:pPr>
        <w:pStyle w:val="Console"/>
        <w:rPr>
          <w:kern w:val="0"/>
          <w:lang w:val="en-US"/>
        </w:rPr>
      </w:pPr>
      <w:r w:rsidRPr="00FB0630">
        <w:rPr>
          <w:kern w:val="0"/>
          <w:lang w:val="en-US"/>
        </w:rPr>
        <w:t xml:space="preserve">   Accelerator Ratio: 25% Read / 75% Write</w:t>
      </w:r>
    </w:p>
    <w:p w:rsidR="003B089B" w:rsidRPr="00FB0630" w:rsidRDefault="003B089B" w:rsidP="003B089B">
      <w:pPr>
        <w:pStyle w:val="Console"/>
        <w:rPr>
          <w:kern w:val="0"/>
          <w:lang w:val="en-US"/>
        </w:rPr>
      </w:pPr>
      <w:r w:rsidRPr="00FB0630">
        <w:rPr>
          <w:kern w:val="0"/>
          <w:lang w:val="en-US"/>
        </w:rPr>
        <w:t xml:space="preserve">   Drive Write Cache: Disabled</w:t>
      </w:r>
    </w:p>
    <w:p w:rsidR="003B089B" w:rsidRPr="00FB0630" w:rsidRDefault="003B089B" w:rsidP="003B089B">
      <w:pPr>
        <w:pStyle w:val="Console"/>
        <w:rPr>
          <w:kern w:val="0"/>
          <w:lang w:val="en-US"/>
        </w:rPr>
      </w:pPr>
      <w:r w:rsidRPr="00FB0630">
        <w:rPr>
          <w:kern w:val="0"/>
          <w:lang w:val="en-US"/>
        </w:rPr>
        <w:t xml:space="preserve">   Total Cache Size: 512 MB</w:t>
      </w:r>
    </w:p>
    <w:p w:rsidR="003B089B" w:rsidRPr="00FB0630" w:rsidRDefault="003B089B" w:rsidP="003B089B">
      <w:pPr>
        <w:pStyle w:val="Console"/>
        <w:rPr>
          <w:kern w:val="0"/>
          <w:lang w:val="en-US"/>
        </w:rPr>
      </w:pPr>
      <w:r w:rsidRPr="00FB0630">
        <w:rPr>
          <w:kern w:val="0"/>
          <w:lang w:val="en-US"/>
        </w:rPr>
        <w:t xml:space="preserve">   No-Battery Write Cache: Disabled</w:t>
      </w:r>
    </w:p>
    <w:p w:rsidR="003B089B" w:rsidRPr="00FB0630" w:rsidRDefault="003B089B" w:rsidP="003B089B">
      <w:pPr>
        <w:pStyle w:val="Console"/>
        <w:rPr>
          <w:kern w:val="0"/>
          <w:lang w:val="en-US"/>
        </w:rPr>
      </w:pPr>
      <w:r w:rsidRPr="00FB0630">
        <w:rPr>
          <w:kern w:val="0"/>
          <w:lang w:val="en-US"/>
        </w:rPr>
        <w:t xml:space="preserve">   Cache Backup Power Source: Batteries</w:t>
      </w:r>
    </w:p>
    <w:p w:rsidR="003B089B" w:rsidRPr="00FB0630" w:rsidRDefault="003B089B" w:rsidP="003B089B">
      <w:pPr>
        <w:pStyle w:val="Console"/>
        <w:rPr>
          <w:kern w:val="0"/>
          <w:lang w:val="en-US"/>
        </w:rPr>
      </w:pPr>
      <w:r w:rsidRPr="00FB0630">
        <w:rPr>
          <w:kern w:val="0"/>
          <w:lang w:val="en-US"/>
        </w:rPr>
        <w:t xml:space="preserve">   Battery/Capacitor Count: 1</w:t>
      </w:r>
    </w:p>
    <w:p w:rsidR="003B089B" w:rsidRPr="00FB0630" w:rsidRDefault="003B089B" w:rsidP="003B089B">
      <w:pPr>
        <w:pStyle w:val="Console"/>
        <w:rPr>
          <w:kern w:val="0"/>
          <w:lang w:val="en-US"/>
        </w:rPr>
      </w:pPr>
      <w:r w:rsidRPr="00FB0630">
        <w:rPr>
          <w:kern w:val="0"/>
          <w:lang w:val="en-US"/>
        </w:rPr>
        <w:t xml:space="preserve">   Battery/Capacitor Status: OK</w:t>
      </w:r>
    </w:p>
    <w:p w:rsidR="003B089B" w:rsidRPr="00FB0630" w:rsidRDefault="003B089B" w:rsidP="003B089B">
      <w:pPr>
        <w:pStyle w:val="Console"/>
        <w:rPr>
          <w:kern w:val="0"/>
          <w:lang w:val="en-US"/>
        </w:rPr>
      </w:pPr>
      <w:r w:rsidRPr="00FB0630">
        <w:rPr>
          <w:kern w:val="0"/>
          <w:lang w:val="en-US"/>
        </w:rPr>
        <w:t xml:space="preserve">   SATA NCQ Supported: True</w:t>
      </w:r>
    </w:p>
    <w:p w:rsidR="003B089B" w:rsidRPr="00FB0630" w:rsidRDefault="003B089B" w:rsidP="003B089B">
      <w:pPr>
        <w:pStyle w:val="Console"/>
        <w:rPr>
          <w:kern w:val="0"/>
          <w:lang w:val="en-US"/>
        </w:rPr>
      </w:pPr>
    </w:p>
    <w:p w:rsidR="003B089B" w:rsidRPr="00FB0630" w:rsidRDefault="003B089B" w:rsidP="003B089B">
      <w:pPr>
        <w:pStyle w:val="Console"/>
        <w:rPr>
          <w:kern w:val="0"/>
          <w:lang w:val="en-US"/>
        </w:rPr>
      </w:pPr>
      <w:r w:rsidRPr="00FB0630">
        <w:rPr>
          <w:kern w:val="0"/>
          <w:lang w:val="en-US"/>
        </w:rPr>
        <w:t xml:space="preserve">   Array: A</w:t>
      </w:r>
    </w:p>
    <w:p w:rsidR="003B089B" w:rsidRPr="00FB0630" w:rsidRDefault="003B089B" w:rsidP="003B089B">
      <w:pPr>
        <w:pStyle w:val="Console"/>
        <w:rPr>
          <w:kern w:val="0"/>
          <w:lang w:val="en-US"/>
        </w:rPr>
      </w:pPr>
      <w:r w:rsidRPr="00FB0630">
        <w:rPr>
          <w:kern w:val="0"/>
          <w:lang w:val="en-US"/>
        </w:rPr>
        <w:t xml:space="preserve">      Interface Type: SAS</w:t>
      </w:r>
    </w:p>
    <w:p w:rsidR="003B089B" w:rsidRPr="00FB0630" w:rsidRDefault="003B089B" w:rsidP="003B089B">
      <w:pPr>
        <w:pStyle w:val="Console"/>
        <w:rPr>
          <w:kern w:val="0"/>
          <w:lang w:val="en-US"/>
        </w:rPr>
      </w:pPr>
      <w:r w:rsidRPr="00FB0630">
        <w:rPr>
          <w:kern w:val="0"/>
          <w:lang w:val="en-US"/>
        </w:rPr>
        <w:t xml:space="preserve">      Unused Space: 0 MB</w:t>
      </w:r>
    </w:p>
    <w:p w:rsidR="003B089B" w:rsidRPr="00FB0630" w:rsidRDefault="003B089B" w:rsidP="003B089B">
      <w:pPr>
        <w:pStyle w:val="Console"/>
        <w:rPr>
          <w:kern w:val="0"/>
          <w:lang w:val="en-US"/>
        </w:rPr>
      </w:pPr>
      <w:r w:rsidRPr="00FB0630">
        <w:rPr>
          <w:kern w:val="0"/>
          <w:lang w:val="en-US"/>
        </w:rPr>
        <w:t xml:space="preserve">      Status: OK</w:t>
      </w:r>
    </w:p>
    <w:p w:rsidR="003B089B" w:rsidRPr="00FB0630" w:rsidRDefault="003B089B" w:rsidP="003B089B">
      <w:pPr>
        <w:pStyle w:val="Console"/>
        <w:rPr>
          <w:kern w:val="0"/>
          <w:lang w:val="en-US"/>
        </w:rPr>
      </w:pPr>
      <w:r w:rsidRPr="00FB0630">
        <w:rPr>
          <w:kern w:val="0"/>
          <w:lang w:val="en-US"/>
        </w:rPr>
        <w:t xml:space="preserve">      MultiDomain Status: OK</w:t>
      </w:r>
    </w:p>
    <w:p w:rsidR="003B089B" w:rsidRPr="003202E1" w:rsidRDefault="003B089B" w:rsidP="003B089B">
      <w:pPr>
        <w:pStyle w:val="Console"/>
        <w:rPr>
          <w:rStyle w:val="Surbrillance"/>
          <w:lang w:val="en-US"/>
        </w:rPr>
      </w:pPr>
      <w:r w:rsidRPr="003202E1">
        <w:rPr>
          <w:rStyle w:val="Surbrillance"/>
          <w:lang w:val="en-US"/>
        </w:rPr>
        <w:t xml:space="preserve">      Logical Drive: 1</w:t>
      </w:r>
    </w:p>
    <w:p w:rsidR="003B089B" w:rsidRPr="003202E1" w:rsidRDefault="003B089B" w:rsidP="003B089B">
      <w:pPr>
        <w:pStyle w:val="Console"/>
        <w:rPr>
          <w:rStyle w:val="Surbrillance"/>
          <w:lang w:val="en-US"/>
        </w:rPr>
      </w:pPr>
      <w:r w:rsidRPr="003202E1">
        <w:rPr>
          <w:rStyle w:val="Surbrillance"/>
          <w:lang w:val="en-US"/>
        </w:rPr>
        <w:t xml:space="preserve">         Size: 20.0 GB</w:t>
      </w:r>
    </w:p>
    <w:p w:rsidR="003B089B" w:rsidRPr="003202E1" w:rsidRDefault="003B089B" w:rsidP="003B089B">
      <w:pPr>
        <w:pStyle w:val="Console"/>
        <w:rPr>
          <w:rStyle w:val="Surbrillance"/>
          <w:lang w:val="en-US"/>
        </w:rPr>
      </w:pPr>
      <w:r w:rsidRPr="003202E1">
        <w:rPr>
          <w:rStyle w:val="Surbrillance"/>
          <w:lang w:val="en-US"/>
        </w:rPr>
        <w:t xml:space="preserve">         Fault Tolerance: RAID 5</w:t>
      </w:r>
    </w:p>
    <w:p w:rsidR="003B089B" w:rsidRPr="00FB0630" w:rsidRDefault="003B089B" w:rsidP="003B089B">
      <w:pPr>
        <w:pStyle w:val="Console"/>
        <w:rPr>
          <w:kern w:val="0"/>
          <w:lang w:val="en-US"/>
        </w:rPr>
      </w:pPr>
      <w:r w:rsidRPr="00FB0630">
        <w:rPr>
          <w:kern w:val="0"/>
          <w:lang w:val="en-US"/>
        </w:rPr>
        <w:t xml:space="preserve">         Heads: 255</w:t>
      </w:r>
    </w:p>
    <w:p w:rsidR="003B089B" w:rsidRPr="00FB0630" w:rsidRDefault="003B089B" w:rsidP="003B089B">
      <w:pPr>
        <w:pStyle w:val="Console"/>
        <w:rPr>
          <w:kern w:val="0"/>
          <w:lang w:val="en-US"/>
        </w:rPr>
      </w:pPr>
      <w:r w:rsidRPr="00FB0630">
        <w:rPr>
          <w:kern w:val="0"/>
          <w:lang w:val="en-US"/>
        </w:rPr>
        <w:t xml:space="preserve">         Sectors Per Track: 32</w:t>
      </w:r>
    </w:p>
    <w:p w:rsidR="003B089B" w:rsidRPr="00FB0630" w:rsidRDefault="003B089B" w:rsidP="003B089B">
      <w:pPr>
        <w:pStyle w:val="Console"/>
        <w:rPr>
          <w:kern w:val="0"/>
          <w:lang w:val="en-US"/>
        </w:rPr>
      </w:pPr>
      <w:r w:rsidRPr="00FB0630">
        <w:rPr>
          <w:kern w:val="0"/>
          <w:lang w:val="en-US"/>
        </w:rPr>
        <w:t xml:space="preserve">         Cylinders: 5140</w:t>
      </w:r>
    </w:p>
    <w:p w:rsidR="003B089B" w:rsidRPr="00FB0630" w:rsidRDefault="003B089B" w:rsidP="003B089B">
      <w:pPr>
        <w:pStyle w:val="Console"/>
        <w:rPr>
          <w:kern w:val="0"/>
          <w:lang w:val="en-US"/>
        </w:rPr>
      </w:pPr>
      <w:r w:rsidRPr="00FB0630">
        <w:rPr>
          <w:kern w:val="0"/>
          <w:lang w:val="en-US"/>
        </w:rPr>
        <w:t xml:space="preserve">         Stripe Size: 64 KB</w:t>
      </w:r>
    </w:p>
    <w:p w:rsidR="003B089B" w:rsidRPr="003202E1" w:rsidRDefault="003B089B" w:rsidP="003B089B">
      <w:pPr>
        <w:pStyle w:val="Console"/>
        <w:rPr>
          <w:rStyle w:val="Surbrillance"/>
          <w:lang w:val="en-US"/>
        </w:rPr>
      </w:pPr>
      <w:r w:rsidRPr="003202E1">
        <w:rPr>
          <w:rStyle w:val="Surbrillance"/>
          <w:lang w:val="en-US"/>
        </w:rPr>
        <w:t xml:space="preserve">         Status: OK</w:t>
      </w:r>
    </w:p>
    <w:p w:rsidR="003B089B" w:rsidRPr="00FB0630" w:rsidRDefault="003B089B" w:rsidP="003B089B">
      <w:pPr>
        <w:pStyle w:val="Console"/>
        <w:rPr>
          <w:kern w:val="0"/>
          <w:lang w:val="en-US"/>
        </w:rPr>
      </w:pPr>
      <w:r w:rsidRPr="00FB0630">
        <w:rPr>
          <w:kern w:val="0"/>
          <w:lang w:val="en-US"/>
        </w:rPr>
        <w:t xml:space="preserve">         MultiDomain Status: OK</w:t>
      </w:r>
    </w:p>
    <w:p w:rsidR="003B089B" w:rsidRPr="00FB0630" w:rsidRDefault="003B089B" w:rsidP="003B089B">
      <w:pPr>
        <w:pStyle w:val="Console"/>
        <w:rPr>
          <w:kern w:val="0"/>
          <w:lang w:val="en-US"/>
        </w:rPr>
      </w:pPr>
      <w:r w:rsidRPr="00FB0630">
        <w:rPr>
          <w:kern w:val="0"/>
          <w:lang w:val="en-US"/>
        </w:rPr>
        <w:t xml:space="preserve">         Array Accelerator: Enabled</w:t>
      </w:r>
    </w:p>
    <w:p w:rsidR="003B089B" w:rsidRPr="00FB0630" w:rsidRDefault="003B089B" w:rsidP="003B089B">
      <w:pPr>
        <w:pStyle w:val="Console"/>
        <w:rPr>
          <w:kern w:val="0"/>
          <w:lang w:val="en-US"/>
        </w:rPr>
      </w:pPr>
      <w:r w:rsidRPr="00FB0630">
        <w:rPr>
          <w:kern w:val="0"/>
          <w:lang w:val="en-US"/>
        </w:rPr>
        <w:t xml:space="preserve">         Parity Initialization Status: Initialization Completed</w:t>
      </w:r>
    </w:p>
    <w:p w:rsidR="003B089B" w:rsidRPr="00FB0630" w:rsidRDefault="003B089B" w:rsidP="003B089B">
      <w:pPr>
        <w:pStyle w:val="Console"/>
        <w:rPr>
          <w:kern w:val="0"/>
          <w:lang w:val="en-US"/>
        </w:rPr>
      </w:pPr>
      <w:r w:rsidRPr="00FB0630">
        <w:rPr>
          <w:kern w:val="0"/>
          <w:lang w:val="en-US"/>
        </w:rPr>
        <w:lastRenderedPageBreak/>
        <w:t xml:space="preserve">         Unique Identifier: 600508B100184A395358513154450004</w:t>
      </w:r>
    </w:p>
    <w:p w:rsidR="003B089B" w:rsidRPr="00FB0630" w:rsidRDefault="003B089B" w:rsidP="003B089B">
      <w:pPr>
        <w:pStyle w:val="Console"/>
        <w:rPr>
          <w:kern w:val="0"/>
          <w:lang w:val="en-US"/>
        </w:rPr>
      </w:pPr>
      <w:r w:rsidRPr="00FB0630">
        <w:rPr>
          <w:kern w:val="0"/>
          <w:lang w:val="en-US"/>
        </w:rPr>
        <w:t xml:space="preserve">         Disk Name: /dev/cciss/c0d0</w:t>
      </w:r>
    </w:p>
    <w:p w:rsidR="003B089B" w:rsidRPr="00FB0630" w:rsidRDefault="003B089B" w:rsidP="003B089B">
      <w:pPr>
        <w:pStyle w:val="Console"/>
        <w:rPr>
          <w:kern w:val="0"/>
          <w:lang w:val="en-US"/>
        </w:rPr>
      </w:pPr>
      <w:r w:rsidRPr="00FB0630">
        <w:rPr>
          <w:kern w:val="0"/>
          <w:lang w:val="en-US"/>
        </w:rPr>
        <w:t xml:space="preserve">         Mount Points: /boot 101 MB</w:t>
      </w:r>
    </w:p>
    <w:p w:rsidR="003B089B" w:rsidRPr="00FB0630" w:rsidRDefault="003B089B" w:rsidP="003B089B">
      <w:pPr>
        <w:pStyle w:val="Console"/>
        <w:rPr>
          <w:kern w:val="0"/>
          <w:lang w:val="en-US"/>
        </w:rPr>
      </w:pPr>
      <w:r w:rsidRPr="00FB0630">
        <w:rPr>
          <w:kern w:val="0"/>
          <w:lang w:val="en-US"/>
        </w:rPr>
        <w:t xml:space="preserve">         Logical Drive Label: AB36735629B1</w:t>
      </w:r>
    </w:p>
    <w:p w:rsidR="003B089B" w:rsidRPr="003202E1" w:rsidRDefault="003B089B" w:rsidP="003B089B">
      <w:pPr>
        <w:pStyle w:val="Console"/>
        <w:rPr>
          <w:rStyle w:val="Surbrillance"/>
          <w:lang w:val="en-US"/>
        </w:rPr>
      </w:pPr>
      <w:r w:rsidRPr="003202E1">
        <w:rPr>
          <w:rStyle w:val="Surbrillance"/>
          <w:lang w:val="en-US"/>
        </w:rPr>
        <w:t xml:space="preserve">      Logical Drive: 2</w:t>
      </w:r>
    </w:p>
    <w:p w:rsidR="003B089B" w:rsidRPr="003202E1" w:rsidRDefault="003B089B" w:rsidP="003B089B">
      <w:pPr>
        <w:pStyle w:val="Console"/>
        <w:rPr>
          <w:rStyle w:val="Surbrillance"/>
          <w:lang w:val="en-US"/>
        </w:rPr>
      </w:pPr>
      <w:r w:rsidRPr="003202E1">
        <w:rPr>
          <w:rStyle w:val="Surbrillance"/>
          <w:lang w:val="en-US"/>
        </w:rPr>
        <w:t xml:space="preserve">         Size: 20.0 GB</w:t>
      </w:r>
    </w:p>
    <w:p w:rsidR="003B089B" w:rsidRPr="003202E1" w:rsidRDefault="003B089B" w:rsidP="003B089B">
      <w:pPr>
        <w:pStyle w:val="Console"/>
        <w:rPr>
          <w:rStyle w:val="Surbrillance"/>
          <w:lang w:val="en-US"/>
        </w:rPr>
      </w:pPr>
      <w:r w:rsidRPr="003202E1">
        <w:rPr>
          <w:rStyle w:val="Surbrillance"/>
          <w:lang w:val="en-US"/>
        </w:rPr>
        <w:t xml:space="preserve">         Fault Tolerance: RAID 5</w:t>
      </w:r>
    </w:p>
    <w:p w:rsidR="003B089B" w:rsidRPr="00FB0630" w:rsidRDefault="003B089B" w:rsidP="003B089B">
      <w:pPr>
        <w:pStyle w:val="Console"/>
        <w:rPr>
          <w:kern w:val="0"/>
          <w:lang w:val="en-US"/>
        </w:rPr>
      </w:pPr>
      <w:r w:rsidRPr="00FB0630">
        <w:rPr>
          <w:kern w:val="0"/>
          <w:lang w:val="en-US"/>
        </w:rPr>
        <w:t xml:space="preserve">         Heads: 255</w:t>
      </w:r>
    </w:p>
    <w:p w:rsidR="003B089B" w:rsidRPr="00FB0630" w:rsidRDefault="003B089B" w:rsidP="003B089B">
      <w:pPr>
        <w:pStyle w:val="Console"/>
        <w:rPr>
          <w:kern w:val="0"/>
          <w:lang w:val="en-US"/>
        </w:rPr>
      </w:pPr>
      <w:r w:rsidRPr="00FB0630">
        <w:rPr>
          <w:kern w:val="0"/>
          <w:lang w:val="en-US"/>
        </w:rPr>
        <w:t xml:space="preserve">         Sectors Per Track: 32</w:t>
      </w:r>
    </w:p>
    <w:p w:rsidR="003B089B" w:rsidRPr="00FB0630" w:rsidRDefault="003B089B" w:rsidP="003B089B">
      <w:pPr>
        <w:pStyle w:val="Console"/>
        <w:rPr>
          <w:kern w:val="0"/>
          <w:lang w:val="en-US"/>
        </w:rPr>
      </w:pPr>
      <w:r w:rsidRPr="00FB0630">
        <w:rPr>
          <w:kern w:val="0"/>
          <w:lang w:val="en-US"/>
        </w:rPr>
        <w:t xml:space="preserve">         Cylinders: 5140</w:t>
      </w:r>
    </w:p>
    <w:p w:rsidR="003B089B" w:rsidRPr="00FB0630" w:rsidRDefault="003B089B" w:rsidP="003B089B">
      <w:pPr>
        <w:pStyle w:val="Console"/>
        <w:rPr>
          <w:kern w:val="0"/>
          <w:lang w:val="en-US"/>
        </w:rPr>
      </w:pPr>
      <w:r w:rsidRPr="00FB0630">
        <w:rPr>
          <w:kern w:val="0"/>
          <w:lang w:val="en-US"/>
        </w:rPr>
        <w:t xml:space="preserve">         Stripe Size: 64 KB</w:t>
      </w:r>
    </w:p>
    <w:p w:rsidR="003B089B" w:rsidRPr="003202E1" w:rsidRDefault="003B089B" w:rsidP="003B089B">
      <w:pPr>
        <w:pStyle w:val="Console"/>
        <w:rPr>
          <w:rStyle w:val="Surbrillance"/>
          <w:lang w:val="en-US"/>
        </w:rPr>
      </w:pPr>
      <w:r w:rsidRPr="003202E1">
        <w:rPr>
          <w:rStyle w:val="Surbrillance"/>
          <w:lang w:val="en-US"/>
        </w:rPr>
        <w:t xml:space="preserve">         Status: OK</w:t>
      </w:r>
    </w:p>
    <w:p w:rsidR="003B089B" w:rsidRPr="00FB0630" w:rsidRDefault="003B089B" w:rsidP="003B089B">
      <w:pPr>
        <w:pStyle w:val="Console"/>
        <w:rPr>
          <w:kern w:val="0"/>
          <w:lang w:val="en-US"/>
        </w:rPr>
      </w:pPr>
      <w:r w:rsidRPr="00FB0630">
        <w:rPr>
          <w:kern w:val="0"/>
          <w:lang w:val="en-US"/>
        </w:rPr>
        <w:t xml:space="preserve">         MultiDomain Status: OK</w:t>
      </w:r>
    </w:p>
    <w:p w:rsidR="003B089B" w:rsidRPr="00FB0630" w:rsidRDefault="003B089B" w:rsidP="003B089B">
      <w:pPr>
        <w:pStyle w:val="Console"/>
        <w:rPr>
          <w:kern w:val="0"/>
          <w:lang w:val="en-US"/>
        </w:rPr>
      </w:pPr>
      <w:r w:rsidRPr="00FB0630">
        <w:rPr>
          <w:kern w:val="0"/>
          <w:lang w:val="en-US"/>
        </w:rPr>
        <w:t xml:space="preserve">         Array Accelerator: Enabled</w:t>
      </w:r>
    </w:p>
    <w:p w:rsidR="003B089B" w:rsidRPr="00FB0630" w:rsidRDefault="003B089B" w:rsidP="003B089B">
      <w:pPr>
        <w:pStyle w:val="Console"/>
        <w:rPr>
          <w:kern w:val="0"/>
          <w:lang w:val="en-US"/>
        </w:rPr>
      </w:pPr>
      <w:r w:rsidRPr="00FB0630">
        <w:rPr>
          <w:kern w:val="0"/>
          <w:lang w:val="en-US"/>
        </w:rPr>
        <w:t xml:space="preserve">         Parity Initialization Status: Initialization Completed</w:t>
      </w:r>
    </w:p>
    <w:p w:rsidR="003B089B" w:rsidRPr="00FB0630" w:rsidRDefault="003B089B" w:rsidP="003B089B">
      <w:pPr>
        <w:pStyle w:val="Console"/>
        <w:rPr>
          <w:kern w:val="0"/>
          <w:lang w:val="en-US"/>
        </w:rPr>
      </w:pPr>
      <w:r w:rsidRPr="00FB0630">
        <w:rPr>
          <w:kern w:val="0"/>
          <w:lang w:val="en-US"/>
        </w:rPr>
        <w:t xml:space="preserve">         Unique Identifier: 600508B100184A395358513154450005</w:t>
      </w:r>
    </w:p>
    <w:p w:rsidR="003B089B" w:rsidRPr="00FB0630" w:rsidRDefault="003B089B" w:rsidP="003B089B">
      <w:pPr>
        <w:pStyle w:val="Console"/>
        <w:rPr>
          <w:kern w:val="0"/>
          <w:lang w:val="en-US"/>
        </w:rPr>
      </w:pPr>
      <w:r w:rsidRPr="00FB0630">
        <w:rPr>
          <w:kern w:val="0"/>
          <w:lang w:val="en-US"/>
        </w:rPr>
        <w:t xml:space="preserve">         Disk Name: /dev/cciss/c0d1</w:t>
      </w:r>
    </w:p>
    <w:p w:rsidR="003B089B" w:rsidRPr="00FB0630" w:rsidRDefault="003B089B" w:rsidP="003B089B">
      <w:pPr>
        <w:pStyle w:val="Console"/>
        <w:rPr>
          <w:kern w:val="0"/>
          <w:lang w:val="en-US"/>
        </w:rPr>
      </w:pPr>
      <w:r w:rsidRPr="00FB0630">
        <w:rPr>
          <w:kern w:val="0"/>
          <w:lang w:val="en-US"/>
        </w:rPr>
        <w:t xml:space="preserve">         Mount Points: None</w:t>
      </w:r>
    </w:p>
    <w:p w:rsidR="003B089B" w:rsidRPr="00FB0630" w:rsidRDefault="003B089B" w:rsidP="003B089B">
      <w:pPr>
        <w:pStyle w:val="Console"/>
        <w:rPr>
          <w:kern w:val="0"/>
          <w:lang w:val="en-US"/>
        </w:rPr>
      </w:pPr>
      <w:r w:rsidRPr="00FB0630">
        <w:rPr>
          <w:kern w:val="0"/>
          <w:lang w:val="en-US"/>
        </w:rPr>
        <w:t xml:space="preserve">         Logical Drive Label: AB36734CD3EB</w:t>
      </w:r>
    </w:p>
    <w:p w:rsidR="003B089B" w:rsidRPr="003202E1" w:rsidRDefault="003B089B" w:rsidP="003B089B">
      <w:pPr>
        <w:pStyle w:val="Console"/>
        <w:rPr>
          <w:rStyle w:val="Surbrillance"/>
          <w:lang w:val="en-US"/>
        </w:rPr>
      </w:pPr>
      <w:r w:rsidRPr="003202E1">
        <w:rPr>
          <w:rStyle w:val="Surbrillance"/>
          <w:lang w:val="en-US"/>
        </w:rPr>
        <w:t xml:space="preserve">      Logical Drive: 3</w:t>
      </w:r>
    </w:p>
    <w:p w:rsidR="003B089B" w:rsidRPr="003202E1" w:rsidRDefault="003B089B" w:rsidP="003B089B">
      <w:pPr>
        <w:pStyle w:val="Console"/>
        <w:rPr>
          <w:rStyle w:val="Surbrillance"/>
          <w:lang w:val="en-US"/>
        </w:rPr>
      </w:pPr>
      <w:r w:rsidRPr="003202E1">
        <w:rPr>
          <w:rStyle w:val="Surbrillance"/>
          <w:lang w:val="en-US"/>
        </w:rPr>
        <w:t xml:space="preserve">         Size: 518.7 GB</w:t>
      </w:r>
    </w:p>
    <w:p w:rsidR="003B089B" w:rsidRPr="003202E1" w:rsidRDefault="003B089B" w:rsidP="003B089B">
      <w:pPr>
        <w:pStyle w:val="Console"/>
        <w:rPr>
          <w:rStyle w:val="Surbrillance"/>
          <w:lang w:val="en-US"/>
        </w:rPr>
      </w:pPr>
      <w:r w:rsidRPr="003202E1">
        <w:rPr>
          <w:rStyle w:val="Surbrillance"/>
          <w:lang w:val="en-US"/>
        </w:rPr>
        <w:t xml:space="preserve">         Fault Tolerance: RAID 5</w:t>
      </w:r>
    </w:p>
    <w:p w:rsidR="003B089B" w:rsidRPr="00FB0630" w:rsidRDefault="003B089B" w:rsidP="003B089B">
      <w:pPr>
        <w:pStyle w:val="Console"/>
        <w:rPr>
          <w:kern w:val="0"/>
          <w:lang w:val="en-US"/>
        </w:rPr>
      </w:pPr>
      <w:r w:rsidRPr="00FB0630">
        <w:rPr>
          <w:kern w:val="0"/>
          <w:lang w:val="en-US"/>
        </w:rPr>
        <w:t xml:space="preserve">         Heads: 255</w:t>
      </w:r>
    </w:p>
    <w:p w:rsidR="003B089B" w:rsidRPr="00FB0630" w:rsidRDefault="003B089B" w:rsidP="003B089B">
      <w:pPr>
        <w:pStyle w:val="Console"/>
        <w:rPr>
          <w:kern w:val="0"/>
          <w:lang w:val="en-US"/>
        </w:rPr>
      </w:pPr>
      <w:r w:rsidRPr="00FB0630">
        <w:rPr>
          <w:kern w:val="0"/>
          <w:lang w:val="en-US"/>
        </w:rPr>
        <w:t xml:space="preserve">         Sectors Per Track: 32</w:t>
      </w:r>
    </w:p>
    <w:p w:rsidR="003B089B" w:rsidRPr="00FB0630" w:rsidRDefault="003B089B" w:rsidP="003B089B">
      <w:pPr>
        <w:pStyle w:val="Console"/>
        <w:rPr>
          <w:kern w:val="0"/>
          <w:lang w:val="en-US"/>
        </w:rPr>
      </w:pPr>
      <w:r w:rsidRPr="00FB0630">
        <w:rPr>
          <w:kern w:val="0"/>
          <w:lang w:val="en-US"/>
        </w:rPr>
        <w:t xml:space="preserve">         Cylinders: 65535</w:t>
      </w:r>
    </w:p>
    <w:p w:rsidR="003B089B" w:rsidRPr="00FB0630" w:rsidRDefault="003B089B" w:rsidP="003B089B">
      <w:pPr>
        <w:pStyle w:val="Console"/>
        <w:rPr>
          <w:kern w:val="0"/>
          <w:lang w:val="en-US"/>
        </w:rPr>
      </w:pPr>
      <w:r w:rsidRPr="00FB0630">
        <w:rPr>
          <w:kern w:val="0"/>
          <w:lang w:val="en-US"/>
        </w:rPr>
        <w:t xml:space="preserve">         Stripe Size: 64 KB</w:t>
      </w:r>
    </w:p>
    <w:p w:rsidR="003B089B" w:rsidRPr="003202E1" w:rsidRDefault="003B089B" w:rsidP="003B089B">
      <w:pPr>
        <w:pStyle w:val="Console"/>
        <w:rPr>
          <w:rStyle w:val="Surbrillance"/>
          <w:lang w:val="en-US"/>
        </w:rPr>
      </w:pPr>
      <w:r w:rsidRPr="003202E1">
        <w:rPr>
          <w:rStyle w:val="Surbrillance"/>
          <w:lang w:val="en-US"/>
        </w:rPr>
        <w:t xml:space="preserve">         Status: OK</w:t>
      </w:r>
    </w:p>
    <w:p w:rsidR="003B089B" w:rsidRPr="00FB0630" w:rsidRDefault="003B089B" w:rsidP="003B089B">
      <w:pPr>
        <w:pStyle w:val="Console"/>
        <w:rPr>
          <w:kern w:val="0"/>
          <w:lang w:val="en-US"/>
        </w:rPr>
      </w:pPr>
      <w:r w:rsidRPr="00FB0630">
        <w:rPr>
          <w:kern w:val="0"/>
          <w:lang w:val="en-US"/>
        </w:rPr>
        <w:t xml:space="preserve">         MultiDomain Status: OK</w:t>
      </w:r>
    </w:p>
    <w:p w:rsidR="003B089B" w:rsidRPr="00FB0630" w:rsidRDefault="003B089B" w:rsidP="003B089B">
      <w:pPr>
        <w:pStyle w:val="Console"/>
        <w:rPr>
          <w:kern w:val="0"/>
          <w:lang w:val="en-US"/>
        </w:rPr>
      </w:pPr>
      <w:r w:rsidRPr="00FB0630">
        <w:rPr>
          <w:kern w:val="0"/>
          <w:lang w:val="en-US"/>
        </w:rPr>
        <w:t xml:space="preserve">         Array Accelerator: Enabled</w:t>
      </w:r>
    </w:p>
    <w:p w:rsidR="003B089B" w:rsidRPr="00FB0630" w:rsidRDefault="003B089B" w:rsidP="003B089B">
      <w:pPr>
        <w:pStyle w:val="Console"/>
        <w:rPr>
          <w:kern w:val="0"/>
          <w:lang w:val="en-US"/>
        </w:rPr>
      </w:pPr>
      <w:r w:rsidRPr="00FB0630">
        <w:rPr>
          <w:kern w:val="0"/>
          <w:lang w:val="en-US"/>
        </w:rPr>
        <w:t xml:space="preserve">         Parity Initialization Status: Initialization Completed</w:t>
      </w:r>
    </w:p>
    <w:p w:rsidR="003B089B" w:rsidRPr="00FB0630" w:rsidRDefault="003B089B" w:rsidP="003B089B">
      <w:pPr>
        <w:pStyle w:val="Console"/>
        <w:rPr>
          <w:kern w:val="0"/>
          <w:lang w:val="en-US"/>
        </w:rPr>
      </w:pPr>
      <w:r w:rsidRPr="00FB0630">
        <w:rPr>
          <w:kern w:val="0"/>
          <w:lang w:val="en-US"/>
        </w:rPr>
        <w:t xml:space="preserve">         Unique Identifier: 600508B100184A395358513154450006</w:t>
      </w:r>
    </w:p>
    <w:p w:rsidR="003B089B" w:rsidRPr="00FB0630" w:rsidRDefault="003B089B" w:rsidP="003B089B">
      <w:pPr>
        <w:pStyle w:val="Console"/>
        <w:rPr>
          <w:kern w:val="0"/>
          <w:lang w:val="en-US"/>
        </w:rPr>
      </w:pPr>
      <w:r w:rsidRPr="00FB0630">
        <w:rPr>
          <w:kern w:val="0"/>
          <w:lang w:val="en-US"/>
        </w:rPr>
        <w:t xml:space="preserve">         Disk Name: /dev/cciss/c0d2</w:t>
      </w:r>
    </w:p>
    <w:p w:rsidR="003B089B" w:rsidRPr="00FB0630" w:rsidRDefault="003B089B" w:rsidP="003B089B">
      <w:pPr>
        <w:pStyle w:val="Console"/>
        <w:rPr>
          <w:kern w:val="0"/>
          <w:lang w:val="en-US"/>
        </w:rPr>
      </w:pPr>
      <w:r w:rsidRPr="00FB0630">
        <w:rPr>
          <w:kern w:val="0"/>
          <w:lang w:val="en-US"/>
        </w:rPr>
        <w:t xml:space="preserve">         Mount Points: None</w:t>
      </w:r>
    </w:p>
    <w:p w:rsidR="003B089B" w:rsidRPr="00FB0630" w:rsidRDefault="003B089B" w:rsidP="003B089B">
      <w:pPr>
        <w:pStyle w:val="Console"/>
        <w:rPr>
          <w:kern w:val="0"/>
          <w:lang w:val="en-US"/>
        </w:rPr>
      </w:pPr>
      <w:r w:rsidRPr="00FB0630">
        <w:rPr>
          <w:kern w:val="0"/>
          <w:lang w:val="en-US"/>
        </w:rPr>
        <w:t xml:space="preserve">         Logical Drive Label: AB3673615894</w:t>
      </w:r>
    </w:p>
    <w:p w:rsidR="003B089B" w:rsidRPr="00FB0630" w:rsidRDefault="003B089B" w:rsidP="003B089B">
      <w:pPr>
        <w:pStyle w:val="Console"/>
        <w:rPr>
          <w:kern w:val="0"/>
          <w:lang w:val="en-US"/>
        </w:rPr>
      </w:pPr>
    </w:p>
    <w:p w:rsidR="003B089B" w:rsidRPr="003202E1" w:rsidRDefault="003B089B" w:rsidP="003B089B">
      <w:pPr>
        <w:pStyle w:val="Console"/>
        <w:rPr>
          <w:rStyle w:val="Surbrillance"/>
          <w:lang w:val="en-US"/>
        </w:rPr>
      </w:pPr>
      <w:r w:rsidRPr="003202E1">
        <w:rPr>
          <w:rStyle w:val="Surbrillance"/>
          <w:lang w:val="en-US"/>
        </w:rPr>
        <w:t xml:space="preserve">      physicaldrive 1I:1:1</w:t>
      </w:r>
    </w:p>
    <w:p w:rsidR="003B089B" w:rsidRPr="003202E1" w:rsidRDefault="003B089B" w:rsidP="003B089B">
      <w:pPr>
        <w:pStyle w:val="Console"/>
        <w:rPr>
          <w:szCs w:val="16"/>
          <w:lang w:val="en-US"/>
        </w:rPr>
      </w:pPr>
      <w:r w:rsidRPr="003202E1">
        <w:rPr>
          <w:szCs w:val="16"/>
          <w:lang w:val="en-US"/>
        </w:rPr>
        <w:t xml:space="preserve">         Port: 1I</w:t>
      </w:r>
    </w:p>
    <w:p w:rsidR="003B089B" w:rsidRPr="00FB0630" w:rsidRDefault="003B089B" w:rsidP="003B089B">
      <w:pPr>
        <w:pStyle w:val="Console"/>
        <w:rPr>
          <w:kern w:val="0"/>
          <w:lang w:val="en-US"/>
        </w:rPr>
      </w:pPr>
      <w:r w:rsidRPr="00FB0630">
        <w:rPr>
          <w:kern w:val="0"/>
          <w:lang w:val="en-US"/>
        </w:rPr>
        <w:t xml:space="preserve">         Box: 1</w:t>
      </w:r>
    </w:p>
    <w:p w:rsidR="003B089B" w:rsidRPr="00FB0630" w:rsidRDefault="003B089B" w:rsidP="003B089B">
      <w:pPr>
        <w:pStyle w:val="Console"/>
        <w:rPr>
          <w:kern w:val="0"/>
          <w:lang w:val="en-US"/>
        </w:rPr>
      </w:pPr>
      <w:r w:rsidRPr="00FB0630">
        <w:rPr>
          <w:kern w:val="0"/>
          <w:lang w:val="en-US"/>
        </w:rPr>
        <w:t xml:space="preserve">         Bay: 1</w:t>
      </w:r>
    </w:p>
    <w:p w:rsidR="003B089B" w:rsidRPr="003202E1" w:rsidRDefault="003B089B" w:rsidP="003B089B">
      <w:pPr>
        <w:pStyle w:val="Console"/>
        <w:rPr>
          <w:rStyle w:val="Surbrillance"/>
          <w:lang w:val="en-US"/>
        </w:rPr>
      </w:pPr>
      <w:r w:rsidRPr="003202E1">
        <w:rPr>
          <w:rStyle w:val="Surbrillance"/>
          <w:lang w:val="en-US"/>
        </w:rPr>
        <w:t xml:space="preserve">         Status: OK</w:t>
      </w:r>
    </w:p>
    <w:p w:rsidR="003B089B" w:rsidRPr="00FB0630" w:rsidRDefault="003B089B" w:rsidP="003B089B">
      <w:pPr>
        <w:pStyle w:val="Console"/>
        <w:rPr>
          <w:kern w:val="0"/>
          <w:lang w:val="en-US"/>
        </w:rPr>
      </w:pPr>
      <w:r w:rsidRPr="00FB0630">
        <w:rPr>
          <w:kern w:val="0"/>
          <w:lang w:val="en-US"/>
        </w:rPr>
        <w:t xml:space="preserve">         Drive Type: Data Drive</w:t>
      </w:r>
    </w:p>
    <w:p w:rsidR="003B089B" w:rsidRPr="00FB0630" w:rsidRDefault="003B089B" w:rsidP="003B089B">
      <w:pPr>
        <w:pStyle w:val="Console"/>
        <w:rPr>
          <w:kern w:val="0"/>
          <w:lang w:val="en-US"/>
        </w:rPr>
      </w:pPr>
      <w:r w:rsidRPr="00FB0630">
        <w:rPr>
          <w:kern w:val="0"/>
          <w:lang w:val="en-US"/>
        </w:rPr>
        <w:t xml:space="preserve">         Interface Type: SAS</w:t>
      </w:r>
    </w:p>
    <w:p w:rsidR="003B089B" w:rsidRPr="00FB0630" w:rsidRDefault="003B089B" w:rsidP="003B089B">
      <w:pPr>
        <w:pStyle w:val="Console"/>
        <w:rPr>
          <w:kern w:val="0"/>
          <w:lang w:val="en-US"/>
        </w:rPr>
      </w:pPr>
      <w:r w:rsidRPr="00FB0630">
        <w:rPr>
          <w:kern w:val="0"/>
          <w:lang w:val="en-US"/>
        </w:rPr>
        <w:t xml:space="preserve">         Size: 300 GB</w:t>
      </w:r>
    </w:p>
    <w:p w:rsidR="003B089B" w:rsidRPr="00FB0630" w:rsidRDefault="003B089B" w:rsidP="003B089B">
      <w:pPr>
        <w:pStyle w:val="Console"/>
        <w:rPr>
          <w:kern w:val="0"/>
          <w:lang w:val="en-US"/>
        </w:rPr>
      </w:pPr>
      <w:r w:rsidRPr="00FB0630">
        <w:rPr>
          <w:kern w:val="0"/>
          <w:lang w:val="en-US"/>
        </w:rPr>
        <w:t xml:space="preserve">         Rotational Speed: 10000</w:t>
      </w:r>
    </w:p>
    <w:p w:rsidR="003B089B" w:rsidRPr="00FB0630" w:rsidRDefault="003B089B" w:rsidP="003B089B">
      <w:pPr>
        <w:pStyle w:val="Console"/>
        <w:rPr>
          <w:kern w:val="0"/>
          <w:lang w:val="en-US"/>
        </w:rPr>
      </w:pPr>
      <w:r w:rsidRPr="00FB0630">
        <w:rPr>
          <w:kern w:val="0"/>
          <w:lang w:val="en-US"/>
        </w:rPr>
        <w:t xml:space="preserve">         Firmware Revision: HPD3</w:t>
      </w:r>
    </w:p>
    <w:p w:rsidR="003B089B" w:rsidRPr="00FB0630" w:rsidRDefault="003B089B" w:rsidP="003B089B">
      <w:pPr>
        <w:pStyle w:val="Console"/>
        <w:rPr>
          <w:kern w:val="0"/>
          <w:lang w:val="en-US"/>
        </w:rPr>
      </w:pPr>
      <w:r w:rsidRPr="00FB0630">
        <w:rPr>
          <w:kern w:val="0"/>
          <w:lang w:val="en-US"/>
        </w:rPr>
        <w:t xml:space="preserve">         Serial Number: 3SE0MJCM00009950LQG6</w:t>
      </w:r>
    </w:p>
    <w:p w:rsidR="003B089B" w:rsidRPr="00FB0630" w:rsidRDefault="003B089B" w:rsidP="003B089B">
      <w:pPr>
        <w:pStyle w:val="Console"/>
        <w:rPr>
          <w:kern w:val="0"/>
          <w:lang w:val="en-US"/>
        </w:rPr>
      </w:pPr>
      <w:r w:rsidRPr="00FB0630">
        <w:rPr>
          <w:kern w:val="0"/>
          <w:lang w:val="en-US"/>
        </w:rPr>
        <w:t xml:space="preserve">         Model: HP      DG0300BALVP</w:t>
      </w:r>
    </w:p>
    <w:p w:rsidR="003B089B" w:rsidRPr="00FB0630" w:rsidRDefault="003B089B" w:rsidP="003B089B">
      <w:pPr>
        <w:pStyle w:val="Console"/>
        <w:rPr>
          <w:kern w:val="0"/>
          <w:lang w:val="en-US"/>
        </w:rPr>
      </w:pPr>
      <w:r w:rsidRPr="00FB0630">
        <w:rPr>
          <w:kern w:val="0"/>
          <w:lang w:val="en-US"/>
        </w:rPr>
        <w:t xml:space="preserve">         PHY Count: 2</w:t>
      </w:r>
    </w:p>
    <w:p w:rsidR="003B089B" w:rsidRPr="00FB0630" w:rsidRDefault="003B089B" w:rsidP="003B089B">
      <w:pPr>
        <w:pStyle w:val="Console"/>
        <w:rPr>
          <w:kern w:val="0"/>
          <w:lang w:val="en-US"/>
        </w:rPr>
      </w:pPr>
      <w:r w:rsidRPr="00FB0630">
        <w:rPr>
          <w:kern w:val="0"/>
          <w:lang w:val="en-US"/>
        </w:rPr>
        <w:t xml:space="preserve">         PHY Transfer Rate: 3.0GBPS, Unknown</w:t>
      </w:r>
    </w:p>
    <w:p w:rsidR="003B089B" w:rsidRPr="003202E1" w:rsidRDefault="003B089B" w:rsidP="003B089B">
      <w:pPr>
        <w:pStyle w:val="Console"/>
        <w:rPr>
          <w:rStyle w:val="Surbrillance"/>
          <w:lang w:val="en-US"/>
        </w:rPr>
      </w:pPr>
      <w:r w:rsidRPr="003202E1">
        <w:rPr>
          <w:rStyle w:val="Surbrillance"/>
          <w:lang w:val="en-US"/>
        </w:rPr>
        <w:t xml:space="preserve">      physicaldrive 1I:1:2</w:t>
      </w:r>
    </w:p>
    <w:p w:rsidR="003B089B" w:rsidRPr="005C5E1E" w:rsidRDefault="003B089B" w:rsidP="003B089B">
      <w:pPr>
        <w:pStyle w:val="Console"/>
        <w:rPr>
          <w:lang w:val="en-US"/>
        </w:rPr>
      </w:pPr>
      <w:r w:rsidRPr="005C5E1E">
        <w:rPr>
          <w:lang w:val="en-US"/>
        </w:rPr>
        <w:t xml:space="preserve">         Port: 1I</w:t>
      </w:r>
    </w:p>
    <w:p w:rsidR="003B089B" w:rsidRPr="005C5E1E" w:rsidRDefault="003B089B" w:rsidP="003B089B">
      <w:pPr>
        <w:pStyle w:val="Console"/>
        <w:rPr>
          <w:lang w:val="en-US"/>
        </w:rPr>
      </w:pPr>
      <w:r w:rsidRPr="005C5E1E">
        <w:rPr>
          <w:lang w:val="en-US"/>
        </w:rPr>
        <w:t xml:space="preserve">         Box: 1</w:t>
      </w:r>
    </w:p>
    <w:p w:rsidR="003B089B" w:rsidRPr="005C5E1E" w:rsidRDefault="003B089B" w:rsidP="003B089B">
      <w:pPr>
        <w:pStyle w:val="Console"/>
        <w:rPr>
          <w:lang w:val="en-US"/>
        </w:rPr>
      </w:pPr>
      <w:r w:rsidRPr="005C5E1E">
        <w:rPr>
          <w:lang w:val="en-US"/>
        </w:rPr>
        <w:t xml:space="preserve">         Bay: 2</w:t>
      </w:r>
    </w:p>
    <w:p w:rsidR="003B089B" w:rsidRPr="003202E1" w:rsidRDefault="003B089B" w:rsidP="003B089B">
      <w:pPr>
        <w:pStyle w:val="Console"/>
        <w:rPr>
          <w:rStyle w:val="Surbrillance"/>
          <w:lang w:val="en-US"/>
        </w:rPr>
      </w:pPr>
      <w:r w:rsidRPr="003202E1">
        <w:rPr>
          <w:rStyle w:val="Surbrillance"/>
          <w:lang w:val="en-US"/>
        </w:rPr>
        <w:t xml:space="preserve">         Status: OK</w:t>
      </w:r>
    </w:p>
    <w:p w:rsidR="003B089B" w:rsidRPr="00FB0630" w:rsidRDefault="003B089B" w:rsidP="003B089B">
      <w:pPr>
        <w:pStyle w:val="Console"/>
        <w:rPr>
          <w:kern w:val="0"/>
          <w:lang w:val="en-US"/>
        </w:rPr>
      </w:pPr>
      <w:r w:rsidRPr="00FB0630">
        <w:rPr>
          <w:kern w:val="0"/>
          <w:lang w:val="en-US"/>
        </w:rPr>
        <w:lastRenderedPageBreak/>
        <w:t xml:space="preserve">         Drive Type: Data Drive</w:t>
      </w:r>
    </w:p>
    <w:p w:rsidR="003B089B" w:rsidRPr="00FB0630" w:rsidRDefault="003B089B" w:rsidP="003B089B">
      <w:pPr>
        <w:pStyle w:val="Console"/>
        <w:rPr>
          <w:kern w:val="0"/>
          <w:lang w:val="en-US"/>
        </w:rPr>
      </w:pPr>
      <w:r w:rsidRPr="00FB0630">
        <w:rPr>
          <w:kern w:val="0"/>
          <w:lang w:val="en-US"/>
        </w:rPr>
        <w:t xml:space="preserve">         Interface Type: SAS</w:t>
      </w:r>
    </w:p>
    <w:p w:rsidR="003B089B" w:rsidRPr="00FB0630" w:rsidRDefault="003B089B" w:rsidP="003B089B">
      <w:pPr>
        <w:pStyle w:val="Console"/>
        <w:rPr>
          <w:kern w:val="0"/>
          <w:lang w:val="en-US"/>
        </w:rPr>
      </w:pPr>
      <w:r w:rsidRPr="00FB0630">
        <w:rPr>
          <w:kern w:val="0"/>
          <w:lang w:val="en-US"/>
        </w:rPr>
        <w:t xml:space="preserve">         Size: 300 GB</w:t>
      </w:r>
    </w:p>
    <w:p w:rsidR="003B089B" w:rsidRPr="00FB0630" w:rsidRDefault="003B089B" w:rsidP="003B089B">
      <w:pPr>
        <w:pStyle w:val="Console"/>
        <w:rPr>
          <w:kern w:val="0"/>
          <w:lang w:val="en-US"/>
        </w:rPr>
      </w:pPr>
      <w:r w:rsidRPr="00FB0630">
        <w:rPr>
          <w:kern w:val="0"/>
          <w:lang w:val="en-US"/>
        </w:rPr>
        <w:t xml:space="preserve">         Rotational Speed: 10000</w:t>
      </w:r>
    </w:p>
    <w:p w:rsidR="003B089B" w:rsidRPr="00FB0630" w:rsidRDefault="003B089B" w:rsidP="003B089B">
      <w:pPr>
        <w:pStyle w:val="Console"/>
        <w:rPr>
          <w:kern w:val="0"/>
          <w:lang w:val="en-US"/>
        </w:rPr>
      </w:pPr>
      <w:r w:rsidRPr="00FB0630">
        <w:rPr>
          <w:kern w:val="0"/>
          <w:lang w:val="en-US"/>
        </w:rPr>
        <w:t xml:space="preserve">         Firmware Revision: HPD3</w:t>
      </w:r>
    </w:p>
    <w:p w:rsidR="003B089B" w:rsidRPr="00FB0630" w:rsidRDefault="003B089B" w:rsidP="003B089B">
      <w:pPr>
        <w:pStyle w:val="Console"/>
        <w:rPr>
          <w:kern w:val="0"/>
          <w:lang w:val="en-US"/>
        </w:rPr>
      </w:pPr>
      <w:r w:rsidRPr="00FB0630">
        <w:rPr>
          <w:kern w:val="0"/>
          <w:lang w:val="en-US"/>
        </w:rPr>
        <w:t xml:space="preserve">         Serial Number: 3SE0MH1D00009950KL2Y</w:t>
      </w:r>
    </w:p>
    <w:p w:rsidR="003B089B" w:rsidRPr="00FB0630" w:rsidRDefault="003B089B" w:rsidP="003B089B">
      <w:pPr>
        <w:pStyle w:val="Console"/>
        <w:rPr>
          <w:kern w:val="0"/>
          <w:lang w:val="en-US"/>
        </w:rPr>
      </w:pPr>
      <w:r w:rsidRPr="00FB0630">
        <w:rPr>
          <w:kern w:val="0"/>
          <w:lang w:val="en-US"/>
        </w:rPr>
        <w:t xml:space="preserve">         Model: HP      DG0300BALVP</w:t>
      </w:r>
    </w:p>
    <w:p w:rsidR="003B089B" w:rsidRPr="00FB0630" w:rsidRDefault="003B089B" w:rsidP="003B089B">
      <w:pPr>
        <w:pStyle w:val="Console"/>
        <w:rPr>
          <w:kern w:val="0"/>
          <w:lang w:val="en-US"/>
        </w:rPr>
      </w:pPr>
      <w:r w:rsidRPr="00FB0630">
        <w:rPr>
          <w:kern w:val="0"/>
          <w:lang w:val="en-US"/>
        </w:rPr>
        <w:t xml:space="preserve">         PHY Count: 2</w:t>
      </w:r>
    </w:p>
    <w:p w:rsidR="003B089B" w:rsidRPr="00FB0630" w:rsidRDefault="003B089B" w:rsidP="003B089B">
      <w:pPr>
        <w:pStyle w:val="Console"/>
        <w:rPr>
          <w:kern w:val="0"/>
          <w:lang w:val="en-US"/>
        </w:rPr>
      </w:pPr>
      <w:r w:rsidRPr="00FB0630">
        <w:rPr>
          <w:kern w:val="0"/>
          <w:lang w:val="en-US"/>
        </w:rPr>
        <w:t xml:space="preserve">         PHY Transfer Rate: 3.0GBPS, Unknown</w:t>
      </w:r>
    </w:p>
    <w:p w:rsidR="003B089B" w:rsidRPr="003202E1" w:rsidRDefault="003B089B" w:rsidP="003B089B">
      <w:pPr>
        <w:pStyle w:val="Console"/>
        <w:rPr>
          <w:rStyle w:val="Surbrillance"/>
          <w:lang w:val="en-US"/>
        </w:rPr>
      </w:pPr>
      <w:r w:rsidRPr="003202E1">
        <w:rPr>
          <w:rStyle w:val="Surbrillance"/>
          <w:lang w:val="en-US"/>
        </w:rPr>
        <w:t xml:space="preserve">      physicaldrive 1I:1:3</w:t>
      </w:r>
    </w:p>
    <w:p w:rsidR="003B089B" w:rsidRPr="00FB0630" w:rsidRDefault="003B089B" w:rsidP="003B089B">
      <w:pPr>
        <w:pStyle w:val="Console"/>
        <w:rPr>
          <w:kern w:val="0"/>
          <w:lang w:val="en-US"/>
        </w:rPr>
      </w:pPr>
      <w:r w:rsidRPr="00FB0630">
        <w:rPr>
          <w:kern w:val="0"/>
          <w:lang w:val="en-US"/>
        </w:rPr>
        <w:t xml:space="preserve">         Port: 1I</w:t>
      </w:r>
    </w:p>
    <w:p w:rsidR="003B089B" w:rsidRPr="00FB0630" w:rsidRDefault="003B089B" w:rsidP="003B089B">
      <w:pPr>
        <w:pStyle w:val="Console"/>
        <w:rPr>
          <w:kern w:val="0"/>
          <w:lang w:val="en-US"/>
        </w:rPr>
      </w:pPr>
      <w:r w:rsidRPr="00FB0630">
        <w:rPr>
          <w:kern w:val="0"/>
          <w:lang w:val="en-US"/>
        </w:rPr>
        <w:t xml:space="preserve">         Box: 1</w:t>
      </w:r>
    </w:p>
    <w:p w:rsidR="003B089B" w:rsidRPr="00FB0630" w:rsidRDefault="003B089B" w:rsidP="003B089B">
      <w:pPr>
        <w:pStyle w:val="Console"/>
        <w:rPr>
          <w:kern w:val="0"/>
          <w:lang w:val="en-US"/>
        </w:rPr>
      </w:pPr>
      <w:r w:rsidRPr="00FB0630">
        <w:rPr>
          <w:kern w:val="0"/>
          <w:lang w:val="en-US"/>
        </w:rPr>
        <w:t xml:space="preserve">         Bay: 3</w:t>
      </w:r>
    </w:p>
    <w:p w:rsidR="003B089B" w:rsidRPr="003202E1" w:rsidRDefault="003B089B" w:rsidP="003B089B">
      <w:pPr>
        <w:pStyle w:val="Console"/>
        <w:rPr>
          <w:rStyle w:val="Surbrillance"/>
          <w:lang w:val="en-US"/>
        </w:rPr>
      </w:pPr>
      <w:r w:rsidRPr="003202E1">
        <w:rPr>
          <w:rStyle w:val="Surbrillance"/>
          <w:lang w:val="en-US"/>
        </w:rPr>
        <w:t xml:space="preserve">         Status: OK</w:t>
      </w:r>
    </w:p>
    <w:p w:rsidR="003B089B" w:rsidRPr="00FB0630" w:rsidRDefault="003B089B" w:rsidP="003B089B">
      <w:pPr>
        <w:pStyle w:val="Console"/>
        <w:rPr>
          <w:kern w:val="0"/>
          <w:lang w:val="en-US"/>
        </w:rPr>
      </w:pPr>
      <w:r w:rsidRPr="00FB0630">
        <w:rPr>
          <w:kern w:val="0"/>
          <w:lang w:val="en-US"/>
        </w:rPr>
        <w:t xml:space="preserve">         Drive Type: Data Drive</w:t>
      </w:r>
    </w:p>
    <w:p w:rsidR="003B089B" w:rsidRPr="00FB0630" w:rsidRDefault="003B089B" w:rsidP="003B089B">
      <w:pPr>
        <w:pStyle w:val="Console"/>
        <w:rPr>
          <w:kern w:val="0"/>
          <w:lang w:val="en-US"/>
        </w:rPr>
      </w:pPr>
      <w:r w:rsidRPr="00FB0630">
        <w:rPr>
          <w:kern w:val="0"/>
          <w:lang w:val="en-US"/>
        </w:rPr>
        <w:t xml:space="preserve">         Interface Type: SAS</w:t>
      </w:r>
    </w:p>
    <w:p w:rsidR="003B089B" w:rsidRPr="00FB0630" w:rsidRDefault="003B089B" w:rsidP="003B089B">
      <w:pPr>
        <w:pStyle w:val="Console"/>
        <w:rPr>
          <w:kern w:val="0"/>
          <w:lang w:val="en-US"/>
        </w:rPr>
      </w:pPr>
      <w:r w:rsidRPr="00FB0630">
        <w:rPr>
          <w:kern w:val="0"/>
          <w:lang w:val="en-US"/>
        </w:rPr>
        <w:t xml:space="preserve">         Size: 300 GB</w:t>
      </w:r>
    </w:p>
    <w:p w:rsidR="003B089B" w:rsidRPr="00FB0630" w:rsidRDefault="003B089B" w:rsidP="003B089B">
      <w:pPr>
        <w:pStyle w:val="Console"/>
        <w:rPr>
          <w:kern w:val="0"/>
          <w:lang w:val="en-US"/>
        </w:rPr>
      </w:pPr>
      <w:r w:rsidRPr="00FB0630">
        <w:rPr>
          <w:kern w:val="0"/>
          <w:lang w:val="en-US"/>
        </w:rPr>
        <w:t xml:space="preserve">         Rotational Speed: 10000</w:t>
      </w:r>
    </w:p>
    <w:p w:rsidR="003B089B" w:rsidRPr="003202E1" w:rsidRDefault="003B089B" w:rsidP="003B089B">
      <w:pPr>
        <w:pStyle w:val="Console"/>
        <w:rPr>
          <w:kern w:val="0"/>
          <w:lang w:val="en-US"/>
        </w:rPr>
      </w:pPr>
      <w:r w:rsidRPr="00FB0630">
        <w:rPr>
          <w:kern w:val="0"/>
          <w:lang w:val="en-US"/>
        </w:rPr>
        <w:t xml:space="preserve">         </w:t>
      </w:r>
      <w:r w:rsidRPr="003202E1">
        <w:rPr>
          <w:kern w:val="0"/>
          <w:lang w:val="en-US"/>
        </w:rPr>
        <w:t>Firmware Revision: HPD3</w:t>
      </w:r>
    </w:p>
    <w:p w:rsidR="003B089B" w:rsidRPr="00FB0630" w:rsidRDefault="003B089B" w:rsidP="003B089B">
      <w:pPr>
        <w:pStyle w:val="Console"/>
        <w:rPr>
          <w:kern w:val="0"/>
          <w:lang w:val="en-US"/>
        </w:rPr>
      </w:pPr>
      <w:r w:rsidRPr="00FB0630">
        <w:rPr>
          <w:kern w:val="0"/>
          <w:lang w:val="en-US"/>
        </w:rPr>
        <w:t xml:space="preserve">         Serial Number: 3SE0MRXM00009950KRBA</w:t>
      </w:r>
    </w:p>
    <w:p w:rsidR="003B089B" w:rsidRPr="00FB0630" w:rsidRDefault="003B089B" w:rsidP="003B089B">
      <w:pPr>
        <w:pStyle w:val="Console"/>
        <w:rPr>
          <w:kern w:val="0"/>
          <w:lang w:val="en-US"/>
        </w:rPr>
      </w:pPr>
      <w:r w:rsidRPr="00FB0630">
        <w:rPr>
          <w:kern w:val="0"/>
          <w:lang w:val="en-US"/>
        </w:rPr>
        <w:t xml:space="preserve">         Model: HP      DG0300BALVP</w:t>
      </w:r>
    </w:p>
    <w:p w:rsidR="003B089B" w:rsidRPr="00FB0630" w:rsidRDefault="003B089B" w:rsidP="003B089B">
      <w:pPr>
        <w:pStyle w:val="Console"/>
        <w:rPr>
          <w:kern w:val="0"/>
          <w:lang w:val="en-US"/>
        </w:rPr>
      </w:pPr>
      <w:r w:rsidRPr="00FB0630">
        <w:rPr>
          <w:kern w:val="0"/>
          <w:lang w:val="en-US"/>
        </w:rPr>
        <w:t xml:space="preserve">         PHY Count: 2</w:t>
      </w:r>
    </w:p>
    <w:p w:rsidR="003B089B" w:rsidRPr="003202E1" w:rsidRDefault="003B089B" w:rsidP="003B089B">
      <w:pPr>
        <w:pStyle w:val="Console"/>
        <w:rPr>
          <w:kern w:val="0"/>
        </w:rPr>
      </w:pPr>
      <w:r w:rsidRPr="00FB0630">
        <w:rPr>
          <w:kern w:val="0"/>
          <w:lang w:val="en-US"/>
        </w:rPr>
        <w:t xml:space="preserve">         </w:t>
      </w:r>
      <w:r w:rsidRPr="003202E1">
        <w:rPr>
          <w:kern w:val="0"/>
        </w:rPr>
        <w:t>PHY Transfer Rate: 3.0GBPS, Unknown</w:t>
      </w:r>
    </w:p>
    <w:p w:rsidR="003B089B" w:rsidRDefault="003B089B" w:rsidP="003B089B">
      <w:pPr>
        <w:pStyle w:val="Corpsdetexte"/>
        <w:rPr>
          <w:kern w:val="0"/>
        </w:rPr>
      </w:pPr>
      <w:r>
        <w:rPr>
          <w:kern w:val="0"/>
        </w:rPr>
        <w:t>Pour identifier un disque défectueux :</w:t>
      </w:r>
    </w:p>
    <w:p w:rsidR="003B089B" w:rsidRPr="00FB0630" w:rsidRDefault="003B089B" w:rsidP="003B089B">
      <w:pPr>
        <w:pStyle w:val="Commande"/>
        <w:rPr>
          <w:lang w:val="en-US"/>
        </w:rPr>
      </w:pPr>
      <w:r w:rsidRPr="00FB0630">
        <w:rPr>
          <w:color w:val="000000"/>
          <w:lang w:val="en-US"/>
        </w:rPr>
        <w:t xml:space="preserve"># </w:t>
      </w:r>
      <w:r w:rsidRPr="00FB0630">
        <w:rPr>
          <w:lang w:val="en-US"/>
        </w:rPr>
        <w:t xml:space="preserve">hpacucli controller </w:t>
      </w:r>
      <w:r w:rsidRPr="005C5E1E">
        <w:rPr>
          <w:rStyle w:val="Surbrillance"/>
          <w:lang w:val="en-US"/>
        </w:rPr>
        <w:t>slot=0</w:t>
      </w:r>
      <w:r w:rsidRPr="00FB0630">
        <w:rPr>
          <w:lang w:val="en-US"/>
        </w:rPr>
        <w:t xml:space="preserve"> physicaldrive all show status</w:t>
      </w:r>
    </w:p>
    <w:p w:rsidR="003B089B" w:rsidRPr="00FB0630" w:rsidRDefault="003B089B" w:rsidP="003B089B">
      <w:pPr>
        <w:pStyle w:val="Console"/>
        <w:rPr>
          <w:kern w:val="0"/>
          <w:lang w:val="en-US"/>
        </w:rPr>
      </w:pPr>
    </w:p>
    <w:p w:rsidR="003B089B" w:rsidRPr="00FB0630" w:rsidRDefault="003B089B" w:rsidP="003B089B">
      <w:pPr>
        <w:pStyle w:val="Console"/>
        <w:rPr>
          <w:color w:val="000000"/>
          <w:kern w:val="0"/>
          <w:lang w:val="en-US"/>
        </w:rPr>
      </w:pPr>
      <w:r w:rsidRPr="00FB0630">
        <w:rPr>
          <w:color w:val="000000"/>
          <w:kern w:val="0"/>
          <w:lang w:val="en-US"/>
        </w:rPr>
        <w:t xml:space="preserve">   physicaldrive 1I:1:1 (port 1I:box 1:bay 1, 500 GB): OK</w:t>
      </w:r>
    </w:p>
    <w:p w:rsidR="003B089B" w:rsidRPr="00FB0630" w:rsidRDefault="003B089B" w:rsidP="003B089B">
      <w:pPr>
        <w:pStyle w:val="Console"/>
        <w:rPr>
          <w:color w:val="000000"/>
          <w:kern w:val="0"/>
          <w:lang w:val="en-US"/>
        </w:rPr>
      </w:pPr>
      <w:r w:rsidRPr="00FB0630">
        <w:rPr>
          <w:color w:val="000000"/>
          <w:kern w:val="0"/>
          <w:lang w:val="en-US"/>
        </w:rPr>
        <w:t xml:space="preserve">   physicaldrive 1I:1:2 (port 1I:box 1:bay 2, 500 GB): OK</w:t>
      </w:r>
    </w:p>
    <w:p w:rsidR="003B089B" w:rsidRPr="003202E1" w:rsidRDefault="003B089B" w:rsidP="003B089B">
      <w:pPr>
        <w:pStyle w:val="Console"/>
        <w:rPr>
          <w:rStyle w:val="Surbrillance"/>
          <w:lang w:val="en-US"/>
        </w:rPr>
      </w:pPr>
      <w:r w:rsidRPr="003202E1">
        <w:rPr>
          <w:rStyle w:val="Surbrillance"/>
          <w:lang w:val="en-US"/>
        </w:rPr>
        <w:t xml:space="preserve">   physicaldrive 1I:1:3 (port 1I:box 1:bay 3, 500 GB): Failed</w:t>
      </w:r>
    </w:p>
    <w:p w:rsidR="003B089B" w:rsidRPr="006F277A" w:rsidRDefault="003B089B" w:rsidP="003B089B">
      <w:pPr>
        <w:pStyle w:val="Corpsdetexte"/>
        <w:rPr>
          <w:szCs w:val="22"/>
        </w:rPr>
      </w:pPr>
      <w:r w:rsidRPr="006F277A">
        <w:rPr>
          <w:szCs w:val="22"/>
        </w:rPr>
        <w:t>Pour faire clignoter le voyant d’un disque défectueux :</w:t>
      </w:r>
    </w:p>
    <w:p w:rsidR="003B089B" w:rsidRPr="00FB0630" w:rsidRDefault="003B089B" w:rsidP="003B089B">
      <w:pPr>
        <w:pStyle w:val="Commande"/>
        <w:rPr>
          <w:lang w:val="en-US"/>
        </w:rPr>
      </w:pPr>
      <w:r w:rsidRPr="00FB0630">
        <w:rPr>
          <w:color w:val="000000"/>
          <w:lang w:val="en-US"/>
        </w:rPr>
        <w:t xml:space="preserve"># </w:t>
      </w:r>
      <w:r w:rsidRPr="00FB0630">
        <w:rPr>
          <w:lang w:val="en-US"/>
        </w:rPr>
        <w:t xml:space="preserve">hpacucli controller </w:t>
      </w:r>
      <w:r w:rsidRPr="005C5E1E">
        <w:rPr>
          <w:rStyle w:val="Surbrillance"/>
          <w:lang w:val="en-US"/>
        </w:rPr>
        <w:t>slot=0</w:t>
      </w:r>
      <w:r w:rsidRPr="00FB0630">
        <w:rPr>
          <w:lang w:val="en-US"/>
        </w:rPr>
        <w:t xml:space="preserve"> physicaldrive </w:t>
      </w:r>
      <w:r w:rsidRPr="005C5E1E">
        <w:rPr>
          <w:rStyle w:val="Surbrillance"/>
          <w:lang w:val="en-US"/>
        </w:rPr>
        <w:t>1I:1:3</w:t>
      </w:r>
      <w:r w:rsidRPr="00FB0630">
        <w:rPr>
          <w:lang w:val="en-US"/>
        </w:rPr>
        <w:t xml:space="preserve"> modify led=on</w:t>
      </w:r>
    </w:p>
    <w:p w:rsidR="003B089B" w:rsidRDefault="003B089B" w:rsidP="003B089B">
      <w:pPr>
        <w:pStyle w:val="Corpsdetexte"/>
        <w:rPr>
          <w:rFonts w:cs="Arial"/>
          <w:color w:val="000000"/>
          <w:kern w:val="0"/>
          <w:szCs w:val="22"/>
        </w:rPr>
      </w:pPr>
      <w:r>
        <w:rPr>
          <w:rFonts w:cs="Arial"/>
          <w:color w:val="000000"/>
          <w:kern w:val="0"/>
          <w:szCs w:val="22"/>
        </w:rPr>
        <w:t xml:space="preserve">Ici dans notre exemple l’id du disque défectueux est « </w:t>
      </w:r>
      <w:r>
        <w:rPr>
          <w:rFonts w:cs="Arial"/>
          <w:b/>
          <w:bCs/>
          <w:color w:val="000000"/>
          <w:kern w:val="0"/>
          <w:szCs w:val="22"/>
        </w:rPr>
        <w:t>3</w:t>
      </w:r>
      <w:r>
        <w:rPr>
          <w:rFonts w:cs="Arial"/>
          <w:color w:val="000000"/>
          <w:kern w:val="0"/>
          <w:szCs w:val="22"/>
        </w:rPr>
        <w:t xml:space="preserve"> ».</w:t>
      </w:r>
    </w:p>
    <w:p w:rsidR="003B089B" w:rsidRPr="00245F6B" w:rsidRDefault="003B089B" w:rsidP="003B089B">
      <w:pPr>
        <w:pStyle w:val="Corpsdetexte"/>
      </w:pPr>
      <w:r w:rsidRPr="00245F6B">
        <w:rPr>
          <w:szCs w:val="26"/>
        </w:rPr>
        <w:t>É</w:t>
      </w:r>
      <w:r w:rsidRPr="00245F6B">
        <w:t>t</w:t>
      </w:r>
      <w:r>
        <w:t>eindre la LED</w:t>
      </w:r>
      <w:r w:rsidRPr="00245F6B">
        <w:t xml:space="preserve"> du disque :</w:t>
      </w:r>
    </w:p>
    <w:p w:rsidR="003B089B" w:rsidRPr="00FB0630" w:rsidRDefault="003B089B" w:rsidP="003B089B">
      <w:pPr>
        <w:pStyle w:val="Commande"/>
        <w:rPr>
          <w:lang w:val="en-US"/>
        </w:rPr>
      </w:pPr>
      <w:r w:rsidRPr="00FB0630">
        <w:rPr>
          <w:color w:val="000000"/>
          <w:lang w:val="en-US"/>
        </w:rPr>
        <w:t xml:space="preserve"># </w:t>
      </w:r>
      <w:r w:rsidRPr="00FB0630">
        <w:rPr>
          <w:lang w:val="en-US"/>
        </w:rPr>
        <w:t>hpacucli controller slot=0 physicaldrive 1I:1:3 modify led=off</w:t>
      </w:r>
    </w:p>
    <w:p w:rsidR="003B089B" w:rsidRDefault="003B089B" w:rsidP="003B089B">
      <w:pPr>
        <w:pStyle w:val="Corpsdetexte"/>
        <w:keepNext/>
        <w:rPr>
          <w:kern w:val="0"/>
        </w:rPr>
      </w:pPr>
      <w:r>
        <w:rPr>
          <w:kern w:val="0"/>
        </w:rPr>
        <w:t xml:space="preserve">Lorsque le disque a été remplacé, il passe automatiquement en état de reconstruction </w:t>
      </w:r>
      <w:r w:rsidRPr="005C5E1E">
        <w:rPr>
          <w:rStyle w:val="Termetechnique"/>
        </w:rPr>
        <w:t>Rebuilding</w:t>
      </w:r>
      <w:r>
        <w:rPr>
          <w:kern w:val="0"/>
        </w:rPr>
        <w:t>:</w:t>
      </w:r>
    </w:p>
    <w:p w:rsidR="003B089B" w:rsidRPr="00FB0630" w:rsidRDefault="003B089B" w:rsidP="003B089B">
      <w:pPr>
        <w:pStyle w:val="Commande"/>
        <w:keepNext/>
        <w:rPr>
          <w:lang w:val="en-US"/>
        </w:rPr>
      </w:pPr>
      <w:r w:rsidRPr="00FB0630">
        <w:rPr>
          <w:color w:val="000000"/>
          <w:lang w:val="en-US"/>
        </w:rPr>
        <w:t xml:space="preserve"># </w:t>
      </w:r>
      <w:r w:rsidRPr="00FB0630">
        <w:rPr>
          <w:lang w:val="en-US"/>
        </w:rPr>
        <w:t>hpacucli controller slot=0 physicaldrive all show status</w:t>
      </w:r>
    </w:p>
    <w:p w:rsidR="003B089B" w:rsidRPr="00FB0630" w:rsidRDefault="003B089B" w:rsidP="003B089B">
      <w:pPr>
        <w:pStyle w:val="Console"/>
        <w:keepNext/>
        <w:rPr>
          <w:kern w:val="0"/>
          <w:lang w:val="en-US"/>
        </w:rPr>
      </w:pPr>
    </w:p>
    <w:p w:rsidR="003B089B" w:rsidRPr="00FB0630" w:rsidRDefault="003B089B" w:rsidP="003B089B">
      <w:pPr>
        <w:pStyle w:val="Console"/>
        <w:keepNext/>
        <w:rPr>
          <w:color w:val="000000"/>
          <w:kern w:val="0"/>
          <w:lang w:val="en-US"/>
        </w:rPr>
      </w:pPr>
      <w:r w:rsidRPr="00FB0630">
        <w:rPr>
          <w:color w:val="000000"/>
          <w:kern w:val="0"/>
          <w:lang w:val="en-US"/>
        </w:rPr>
        <w:t xml:space="preserve">   physicaldrive 1I:1:1 (port 1I:box 1:bay 1, 500 GB): OK</w:t>
      </w:r>
    </w:p>
    <w:p w:rsidR="003B089B" w:rsidRPr="00FB0630" w:rsidRDefault="003B089B" w:rsidP="003B089B">
      <w:pPr>
        <w:pStyle w:val="Console"/>
        <w:keepNext/>
        <w:rPr>
          <w:color w:val="000000"/>
          <w:kern w:val="0"/>
          <w:lang w:val="en-US"/>
        </w:rPr>
      </w:pPr>
      <w:r w:rsidRPr="00FB0630">
        <w:rPr>
          <w:color w:val="000000"/>
          <w:kern w:val="0"/>
          <w:lang w:val="en-US"/>
        </w:rPr>
        <w:t xml:space="preserve">   physicaldrive 1I:1:2 (port 1I:box 1:bay 2, 500 GB): OK</w:t>
      </w:r>
    </w:p>
    <w:p w:rsidR="003B089B" w:rsidRPr="003202E1" w:rsidRDefault="003B089B" w:rsidP="003B089B">
      <w:pPr>
        <w:pStyle w:val="Console"/>
        <w:keepNext/>
        <w:rPr>
          <w:rStyle w:val="Surbrillance"/>
          <w:lang w:val="en-US"/>
        </w:rPr>
      </w:pPr>
      <w:r w:rsidRPr="003202E1">
        <w:rPr>
          <w:rStyle w:val="Surbrillance"/>
          <w:lang w:val="en-US"/>
        </w:rPr>
        <w:t xml:space="preserve">   physicaldrive 1I:1:3 (port 1I:box 1:bay 3, 500 GB): Rebuilding</w:t>
      </w:r>
    </w:p>
    <w:p w:rsidR="003B089B" w:rsidRPr="00FB0630" w:rsidRDefault="003B089B" w:rsidP="003B089B">
      <w:pPr>
        <w:widowControl/>
        <w:suppressAutoHyphens w:val="0"/>
        <w:autoSpaceDE w:val="0"/>
        <w:autoSpaceDN w:val="0"/>
        <w:adjustRightInd w:val="0"/>
        <w:rPr>
          <w:rFonts w:ascii="Courier" w:eastAsia="Times New Roman" w:hAnsi="Courier" w:cs="Courier"/>
          <w:color w:val="FF0000"/>
          <w:kern w:val="0"/>
          <w:sz w:val="16"/>
          <w:szCs w:val="16"/>
          <w:lang w:val="en-US"/>
        </w:rPr>
      </w:pPr>
    </w:p>
    <w:p w:rsidR="003B089B" w:rsidRPr="00FB0630" w:rsidRDefault="003B089B" w:rsidP="003B089B">
      <w:pPr>
        <w:widowControl/>
        <w:suppressAutoHyphens w:val="0"/>
        <w:autoSpaceDE w:val="0"/>
        <w:autoSpaceDN w:val="0"/>
        <w:adjustRightInd w:val="0"/>
        <w:rPr>
          <w:rFonts w:ascii="Courier" w:eastAsia="Times New Roman" w:hAnsi="Courier" w:cs="Courier"/>
          <w:color w:val="FF0000"/>
          <w:kern w:val="0"/>
          <w:sz w:val="16"/>
          <w:szCs w:val="16"/>
          <w:lang w:val="en-US"/>
        </w:rPr>
      </w:pPr>
    </w:p>
    <w:p w:rsidR="003B089B" w:rsidRDefault="003B089B" w:rsidP="003B089B">
      <w:pPr>
        <w:pStyle w:val="Corpsdetexte"/>
        <w:rPr>
          <w:kern w:val="0"/>
        </w:rPr>
      </w:pPr>
      <w:r>
        <w:rPr>
          <w:kern w:val="0"/>
        </w:rPr>
        <w:t xml:space="preserve">A noter que les évènements sont également enregistrés par HP Insight Managment Agent dans  </w:t>
      </w:r>
      <w:r w:rsidRPr="006F277A">
        <w:rPr>
          <w:rStyle w:val="Termetechnique"/>
        </w:rPr>
        <w:t>/var/log/messages</w:t>
      </w:r>
      <w:r>
        <w:rPr>
          <w:kern w:val="0"/>
        </w:rPr>
        <w:t>.</w:t>
      </w:r>
    </w:p>
    <w:p w:rsidR="003B089B" w:rsidRPr="007F7637" w:rsidRDefault="003B089B" w:rsidP="003B089B">
      <w:pPr>
        <w:pStyle w:val="Corpsdetexte"/>
      </w:pPr>
    </w:p>
    <w:p w:rsidR="003B089B" w:rsidRDefault="003B089B" w:rsidP="003B089B">
      <w:pPr>
        <w:pStyle w:val="Titre2"/>
      </w:pPr>
      <w:bookmarkStart w:id="114" w:name="_Toc433712938"/>
      <w:r>
        <w:lastRenderedPageBreak/>
        <w:t>Cartes fibre (HBA)</w:t>
      </w:r>
      <w:bookmarkEnd w:id="114"/>
    </w:p>
    <w:p w:rsidR="003B089B" w:rsidRDefault="003B089B" w:rsidP="003B089B">
      <w:pPr>
        <w:pStyle w:val="Titre3"/>
      </w:pPr>
      <w:bookmarkStart w:id="115" w:name="_Toc433712939"/>
      <w:r>
        <w:t>Matériel Brocade</w:t>
      </w:r>
      <w:bookmarkEnd w:id="115"/>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3B089B" w:rsidTr="00832FED">
        <w:trPr>
          <w:jc w:val="center"/>
        </w:trPr>
        <w:tc>
          <w:tcPr>
            <w:tcW w:w="850" w:type="dxa"/>
            <w:shd w:val="clear" w:color="auto" w:fill="auto"/>
          </w:tcPr>
          <w:p w:rsidR="003B089B" w:rsidRDefault="003B089B" w:rsidP="00832FED">
            <w:pPr>
              <w:pStyle w:val="Contenudetableau"/>
              <w:spacing w:before="57" w:after="57"/>
              <w:jc w:val="center"/>
            </w:pPr>
            <w:r w:rsidRPr="00A06195">
              <w:rPr>
                <w:noProof/>
              </w:rPr>
              <w:drawing>
                <wp:inline distT="0" distB="0" distL="0" distR="0">
                  <wp:extent cx="361950" cy="361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solidFill>
                            <a:srgbClr val="FFFFFF"/>
                          </a:solidFill>
                          <a:ln>
                            <a:noFill/>
                          </a:ln>
                        </pic:spPr>
                      </pic:pic>
                    </a:graphicData>
                  </a:graphic>
                </wp:inline>
              </w:drawing>
            </w:r>
          </w:p>
        </w:tc>
        <w:tc>
          <w:tcPr>
            <w:tcW w:w="8222" w:type="dxa"/>
            <w:shd w:val="clear" w:color="auto" w:fill="auto"/>
          </w:tcPr>
          <w:p w:rsidR="003B089B" w:rsidRDefault="003B089B" w:rsidP="00832FED">
            <w:pPr>
              <w:pStyle w:val="Avertissement"/>
            </w:pPr>
            <w:r>
              <w:t>Les cartes Brocade ne sont pas supportées par le palier système RHEL6</w:t>
            </w:r>
            <w:r w:rsidRPr="00E81411">
              <w:t>.</w:t>
            </w:r>
            <w:r>
              <w:t xml:space="preserve"> </w:t>
            </w:r>
          </w:p>
        </w:tc>
      </w:tr>
    </w:tbl>
    <w:p w:rsidR="003B089B" w:rsidRPr="00797502" w:rsidRDefault="003B089B" w:rsidP="003B089B">
      <w:pPr>
        <w:pStyle w:val="Corpsdetexte"/>
      </w:pPr>
    </w:p>
    <w:p w:rsidR="003B089B" w:rsidRPr="0047408D" w:rsidRDefault="003B089B" w:rsidP="003B089B">
      <w:pPr>
        <w:pStyle w:val="Titre3"/>
      </w:pPr>
      <w:bookmarkStart w:id="116" w:name="_Toc433712940"/>
      <w:r w:rsidRPr="0047408D">
        <w:t xml:space="preserve">Matériel </w:t>
      </w:r>
      <w:r>
        <w:t>QLogic</w:t>
      </w:r>
      <w:bookmarkEnd w:id="116"/>
    </w:p>
    <w:p w:rsidR="003B089B" w:rsidRDefault="003B089B" w:rsidP="003B089B">
      <w:pPr>
        <w:pStyle w:val="Corpsdetexte"/>
      </w:pPr>
      <w:r>
        <w:t>La commande qui permet de lister les informations utiles des cartes QLogic présentes.</w:t>
      </w:r>
    </w:p>
    <w:p w:rsidR="003B089B" w:rsidRPr="00EB2295" w:rsidRDefault="003B089B" w:rsidP="003B089B">
      <w:pPr>
        <w:pStyle w:val="Commande"/>
        <w:rPr>
          <w:lang w:val="en-US"/>
        </w:rPr>
      </w:pPr>
      <w:r w:rsidRPr="00EB2295">
        <w:rPr>
          <w:lang w:val="en-US"/>
        </w:rPr>
        <w:t>scli -i</w:t>
      </w:r>
    </w:p>
    <w:p w:rsidR="003B089B" w:rsidRPr="003A04C5" w:rsidRDefault="003B089B" w:rsidP="003B089B">
      <w:pPr>
        <w:pStyle w:val="Corpsdetexte"/>
        <w:rPr>
          <w:lang w:val="en-US"/>
        </w:rPr>
      </w:pPr>
    </w:p>
    <w:p w:rsidR="003B089B" w:rsidRPr="00D03EAE" w:rsidRDefault="003B089B" w:rsidP="003B089B">
      <w:pPr>
        <w:pStyle w:val="Corpsdetexte"/>
        <w:keepNext/>
        <w:rPr>
          <w:lang w:val="en-US"/>
        </w:rPr>
      </w:pPr>
      <w:r w:rsidRPr="00D03EAE">
        <w:rPr>
          <w:lang w:val="en-US"/>
        </w:rPr>
        <w:lastRenderedPageBreak/>
        <w:t>Exemple :</w:t>
      </w:r>
    </w:p>
    <w:p w:rsidR="003B089B" w:rsidRPr="00EB2295" w:rsidRDefault="003B089B" w:rsidP="003B089B">
      <w:pPr>
        <w:pStyle w:val="Commande"/>
        <w:keepNext/>
        <w:rPr>
          <w:lang w:val="en-US"/>
        </w:rPr>
      </w:pPr>
      <w:r w:rsidRPr="00EB2295">
        <w:rPr>
          <w:lang w:val="en-US"/>
        </w:rPr>
        <w:t xml:space="preserve"># </w:t>
      </w:r>
      <w:r w:rsidRPr="00EB2295">
        <w:rPr>
          <w:bCs/>
          <w:lang w:val="en-US"/>
        </w:rPr>
        <w:t>scli -i</w:t>
      </w:r>
    </w:p>
    <w:p w:rsidR="003B089B" w:rsidRPr="00EB2295" w:rsidRDefault="003B089B" w:rsidP="003B089B">
      <w:pPr>
        <w:pStyle w:val="Console"/>
        <w:keepNext/>
        <w:rPr>
          <w:lang w:val="en-US"/>
        </w:rPr>
      </w:pPr>
      <w:r w:rsidRPr="00EB2295">
        <w:rPr>
          <w:lang w:val="en-US"/>
        </w:rPr>
        <w:t>--------------------------------------------------------------------------------</w:t>
      </w:r>
    </w:p>
    <w:p w:rsidR="003B089B" w:rsidRDefault="003B089B" w:rsidP="003B089B">
      <w:pPr>
        <w:pStyle w:val="Console"/>
        <w:keepNext/>
        <w:rPr>
          <w:lang w:val="en-GB"/>
        </w:rPr>
      </w:pPr>
      <w:r w:rsidRPr="00EB2295">
        <w:rPr>
          <w:lang w:val="en-US"/>
        </w:rPr>
        <w:t xml:space="preserve">Host </w:t>
      </w:r>
      <w:r>
        <w:rPr>
          <w:lang w:val="en-GB"/>
        </w:rPr>
        <w:t>Name                         : noey00test.noe.edf.fr</w:t>
      </w:r>
    </w:p>
    <w:p w:rsidR="003B089B" w:rsidRDefault="003B089B" w:rsidP="003B089B">
      <w:pPr>
        <w:pStyle w:val="Console"/>
        <w:keepNext/>
        <w:rPr>
          <w:lang w:val="en-GB"/>
        </w:rPr>
      </w:pPr>
      <w:r>
        <w:rPr>
          <w:lang w:val="en-GB"/>
        </w:rPr>
        <w:t>HBA Instance                      : 0</w:t>
      </w:r>
    </w:p>
    <w:p w:rsidR="003B089B" w:rsidRPr="00182AA1" w:rsidRDefault="003B089B" w:rsidP="003B089B">
      <w:pPr>
        <w:pStyle w:val="Console"/>
        <w:keepNext/>
        <w:rPr>
          <w:rStyle w:val="Surbrillance"/>
          <w:lang w:val="en-GB"/>
        </w:rPr>
      </w:pPr>
      <w:r w:rsidRPr="00182AA1">
        <w:rPr>
          <w:rStyle w:val="Surbrillance"/>
          <w:lang w:val="en-GB"/>
        </w:rPr>
        <w:t>HBA Model                         : HPAE312A</w:t>
      </w:r>
    </w:p>
    <w:p w:rsidR="003B089B" w:rsidRDefault="003B089B" w:rsidP="003B089B">
      <w:pPr>
        <w:pStyle w:val="Console"/>
        <w:keepNext/>
        <w:rPr>
          <w:lang w:val="en-GB"/>
        </w:rPr>
      </w:pPr>
      <w:r>
        <w:rPr>
          <w:lang w:val="en-GB"/>
        </w:rPr>
        <w:t xml:space="preserve">HBA Description                   : HP AE312A PCI-E to 4Gb </w:t>
      </w:r>
      <w:r w:rsidRPr="00A01429">
        <w:rPr>
          <w:lang w:val="en-US"/>
        </w:rPr>
        <w:t>FC</w:t>
      </w:r>
      <w:r>
        <w:rPr>
          <w:lang w:val="en-GB"/>
        </w:rPr>
        <w:t xml:space="preserve"> Dual Channel</w:t>
      </w:r>
    </w:p>
    <w:p w:rsidR="003B089B" w:rsidRDefault="003B089B" w:rsidP="003B089B">
      <w:pPr>
        <w:pStyle w:val="Console"/>
        <w:keepNext/>
        <w:rPr>
          <w:lang w:val="en-GB"/>
        </w:rPr>
      </w:pPr>
      <w:r>
        <w:rPr>
          <w:lang w:val="en-GB"/>
        </w:rPr>
        <w:t>HBA ID                            : 0-HPAE312A</w:t>
      </w:r>
    </w:p>
    <w:p w:rsidR="003B089B" w:rsidRDefault="003B089B" w:rsidP="003B089B">
      <w:pPr>
        <w:pStyle w:val="Console"/>
        <w:keepNext/>
        <w:rPr>
          <w:lang w:val="en-GB"/>
        </w:rPr>
      </w:pPr>
      <w:r>
        <w:rPr>
          <w:lang w:val="en-GB"/>
        </w:rPr>
        <w:t xml:space="preserve">HBA Alias                         : </w:t>
      </w:r>
    </w:p>
    <w:p w:rsidR="003B089B" w:rsidRPr="00EB2295" w:rsidRDefault="003B089B" w:rsidP="003B089B">
      <w:pPr>
        <w:pStyle w:val="Console"/>
        <w:keepNext/>
        <w:rPr>
          <w:lang w:val="en-US"/>
        </w:rPr>
      </w:pPr>
      <w:r w:rsidRPr="00EB2295">
        <w:rPr>
          <w:lang w:val="en-US"/>
        </w:rPr>
        <w:t>HBA Port                          : 1</w:t>
      </w:r>
    </w:p>
    <w:p w:rsidR="003B089B" w:rsidRPr="00EB2295" w:rsidRDefault="003B089B" w:rsidP="003B089B">
      <w:pPr>
        <w:pStyle w:val="Console"/>
        <w:keepNext/>
        <w:rPr>
          <w:lang w:val="en-US"/>
        </w:rPr>
      </w:pPr>
      <w:r w:rsidRPr="00EB2295">
        <w:rPr>
          <w:lang w:val="en-US"/>
        </w:rPr>
        <w:t xml:space="preserve">Port Alias                        : </w:t>
      </w:r>
    </w:p>
    <w:p w:rsidR="003B089B" w:rsidRDefault="003B089B" w:rsidP="003B089B">
      <w:pPr>
        <w:pStyle w:val="Console"/>
        <w:keepNext/>
        <w:rPr>
          <w:lang w:val="en-GB"/>
        </w:rPr>
      </w:pPr>
      <w:r>
        <w:rPr>
          <w:lang w:val="en-GB"/>
        </w:rPr>
        <w:t>Node Name                         : 50-01-43-80-01-34-18-AD</w:t>
      </w:r>
    </w:p>
    <w:p w:rsidR="003B089B" w:rsidRPr="00EB2295" w:rsidRDefault="003B089B" w:rsidP="003B089B">
      <w:pPr>
        <w:pStyle w:val="Console"/>
        <w:keepNext/>
        <w:rPr>
          <w:rStyle w:val="Surbrillance"/>
          <w:lang w:val="en-US"/>
        </w:rPr>
      </w:pPr>
      <w:r w:rsidRPr="00EB2295">
        <w:rPr>
          <w:rStyle w:val="Surbrillance"/>
          <w:lang w:val="en-US"/>
        </w:rPr>
        <w:t>Port Name                         : 50-01-43-80-01-34-18-AC</w:t>
      </w:r>
    </w:p>
    <w:p w:rsidR="003B089B" w:rsidRDefault="003B089B" w:rsidP="003B089B">
      <w:pPr>
        <w:pStyle w:val="Console"/>
        <w:keepNext/>
        <w:rPr>
          <w:lang w:val="en-GB"/>
        </w:rPr>
      </w:pPr>
      <w:r>
        <w:rPr>
          <w:lang w:val="en-GB"/>
        </w:rPr>
        <w:t>Port ID                           : 64-05-00</w:t>
      </w:r>
    </w:p>
    <w:p w:rsidR="003B089B" w:rsidRDefault="003B089B" w:rsidP="003B089B">
      <w:pPr>
        <w:pStyle w:val="Console"/>
        <w:keepNext/>
        <w:rPr>
          <w:lang w:val="en-GB"/>
        </w:rPr>
      </w:pPr>
      <w:r>
        <w:rPr>
          <w:lang w:val="en-GB"/>
        </w:rPr>
        <w:t>Serial Number                     : MY50816GG5</w:t>
      </w:r>
    </w:p>
    <w:p w:rsidR="003B089B" w:rsidRPr="00EB2295" w:rsidRDefault="003B089B" w:rsidP="003B089B">
      <w:pPr>
        <w:pStyle w:val="Console"/>
        <w:keepNext/>
        <w:rPr>
          <w:lang w:val="en-GB"/>
        </w:rPr>
      </w:pPr>
      <w:r w:rsidRPr="00EB2295">
        <w:rPr>
          <w:lang w:val="en-GB"/>
        </w:rPr>
        <w:t>Driver Version                    : 8.03.00.1.05.05-k</w:t>
      </w:r>
    </w:p>
    <w:p w:rsidR="003B089B" w:rsidRPr="00EB2295" w:rsidRDefault="003B089B" w:rsidP="003B089B">
      <w:pPr>
        <w:pStyle w:val="Console"/>
        <w:keepNext/>
        <w:rPr>
          <w:lang w:val="en-GB"/>
        </w:rPr>
      </w:pPr>
      <w:r w:rsidRPr="00EB2295">
        <w:rPr>
          <w:lang w:val="en-GB"/>
        </w:rPr>
        <w:t>BIOS Version                      : 2.10</w:t>
      </w:r>
    </w:p>
    <w:p w:rsidR="003B089B" w:rsidRDefault="003B089B" w:rsidP="003B089B">
      <w:pPr>
        <w:pStyle w:val="Console"/>
        <w:keepNext/>
        <w:rPr>
          <w:lang w:val="en-GB"/>
        </w:rPr>
      </w:pPr>
      <w:r>
        <w:rPr>
          <w:lang w:val="en-GB"/>
        </w:rPr>
        <w:t>Driver Firmware Version           : 4.04.09 (486)</w:t>
      </w:r>
    </w:p>
    <w:p w:rsidR="003B089B" w:rsidRDefault="003B089B" w:rsidP="003B089B">
      <w:pPr>
        <w:pStyle w:val="Console"/>
        <w:keepNext/>
        <w:rPr>
          <w:lang w:val="en-GB"/>
        </w:rPr>
      </w:pPr>
      <w:r>
        <w:rPr>
          <w:lang w:val="en-GB"/>
        </w:rPr>
        <w:t>Flash BIOS Version                : 2.10</w:t>
      </w:r>
    </w:p>
    <w:p w:rsidR="003B089B" w:rsidRDefault="003B089B" w:rsidP="003B089B">
      <w:pPr>
        <w:pStyle w:val="Console"/>
        <w:keepNext/>
        <w:rPr>
          <w:lang w:val="en-GB"/>
        </w:rPr>
      </w:pPr>
      <w:r>
        <w:rPr>
          <w:lang w:val="en-GB"/>
        </w:rPr>
        <w:t>Flash FCode Version               : 2.04</w:t>
      </w:r>
    </w:p>
    <w:p w:rsidR="003B089B" w:rsidRDefault="003B089B" w:rsidP="003B089B">
      <w:pPr>
        <w:pStyle w:val="Console"/>
        <w:keepNext/>
        <w:rPr>
          <w:lang w:val="en-GB"/>
        </w:rPr>
      </w:pPr>
      <w:r>
        <w:rPr>
          <w:lang w:val="en-GB"/>
        </w:rPr>
        <w:t>Flash EFI Version                 : 2.04</w:t>
      </w:r>
    </w:p>
    <w:p w:rsidR="003B089B" w:rsidRDefault="003B089B" w:rsidP="003B089B">
      <w:pPr>
        <w:pStyle w:val="Console"/>
        <w:keepNext/>
        <w:rPr>
          <w:lang w:val="en-GB"/>
        </w:rPr>
      </w:pPr>
      <w:r>
        <w:rPr>
          <w:lang w:val="en-GB"/>
        </w:rPr>
        <w:t>Flash Firmware Version            : 4.06.02</w:t>
      </w:r>
    </w:p>
    <w:p w:rsidR="003B089B" w:rsidRDefault="003B089B" w:rsidP="003B089B">
      <w:pPr>
        <w:pStyle w:val="Console"/>
        <w:keepNext/>
        <w:rPr>
          <w:lang w:val="en-GB"/>
        </w:rPr>
      </w:pPr>
      <w:r>
        <w:rPr>
          <w:lang w:val="en-GB"/>
        </w:rPr>
        <w:t>Actual Connection Mode            : Point to Point</w:t>
      </w:r>
    </w:p>
    <w:p w:rsidR="003B089B" w:rsidRPr="00EB2295" w:rsidRDefault="003B089B" w:rsidP="003B089B">
      <w:pPr>
        <w:pStyle w:val="Console"/>
        <w:keepNext/>
        <w:rPr>
          <w:rStyle w:val="Surbrillance"/>
          <w:lang w:val="en-US"/>
        </w:rPr>
      </w:pPr>
      <w:r w:rsidRPr="00EB2295">
        <w:rPr>
          <w:rStyle w:val="Surbrillance"/>
          <w:lang w:val="en-US"/>
        </w:rPr>
        <w:t>Actual Data Rate                  : 2 Gbps</w:t>
      </w:r>
    </w:p>
    <w:p w:rsidR="003B089B" w:rsidRDefault="003B089B" w:rsidP="003B089B">
      <w:pPr>
        <w:pStyle w:val="Console"/>
        <w:keepNext/>
        <w:rPr>
          <w:lang w:val="en-GB"/>
        </w:rPr>
      </w:pPr>
      <w:r>
        <w:rPr>
          <w:lang w:val="en-GB"/>
        </w:rPr>
        <w:t>PortType (Topology)               : NPort</w:t>
      </w:r>
    </w:p>
    <w:p w:rsidR="003B089B" w:rsidRDefault="003B089B" w:rsidP="003B089B">
      <w:pPr>
        <w:pStyle w:val="Console"/>
        <w:keepNext/>
        <w:rPr>
          <w:lang w:val="en-GB"/>
        </w:rPr>
      </w:pPr>
      <w:r>
        <w:rPr>
          <w:lang w:val="en-GB"/>
        </w:rPr>
        <w:t>Target Count                      : 0</w:t>
      </w:r>
    </w:p>
    <w:p w:rsidR="003B089B" w:rsidRDefault="003B089B" w:rsidP="003B089B">
      <w:pPr>
        <w:pStyle w:val="Console"/>
        <w:keepNext/>
        <w:rPr>
          <w:lang w:val="en-GB"/>
        </w:rPr>
      </w:pPr>
      <w:r>
        <w:rPr>
          <w:lang w:val="en-GB"/>
        </w:rPr>
        <w:t>PCI Bus Number                    : 7</w:t>
      </w:r>
    </w:p>
    <w:p w:rsidR="003B089B" w:rsidRDefault="003B089B" w:rsidP="003B089B">
      <w:pPr>
        <w:pStyle w:val="Console"/>
        <w:keepNext/>
        <w:rPr>
          <w:lang w:val="en-GB"/>
        </w:rPr>
      </w:pPr>
      <w:r>
        <w:rPr>
          <w:lang w:val="en-GB"/>
        </w:rPr>
        <w:t>PCI Device Number                 : 0</w:t>
      </w:r>
    </w:p>
    <w:p w:rsidR="003B089B" w:rsidRDefault="003B089B" w:rsidP="003B089B">
      <w:pPr>
        <w:pStyle w:val="Console"/>
        <w:keepNext/>
        <w:rPr>
          <w:lang w:val="en-GB"/>
        </w:rPr>
      </w:pPr>
      <w:r>
        <w:rPr>
          <w:lang w:val="en-GB"/>
        </w:rPr>
        <w:t>PCIe Max Bus Width                : x4</w:t>
      </w:r>
    </w:p>
    <w:p w:rsidR="003B089B" w:rsidRDefault="003B089B" w:rsidP="003B089B">
      <w:pPr>
        <w:pStyle w:val="Console"/>
        <w:keepNext/>
        <w:rPr>
          <w:lang w:val="nl-NL"/>
        </w:rPr>
      </w:pPr>
      <w:r>
        <w:rPr>
          <w:lang w:val="nl-NL"/>
        </w:rPr>
        <w:t>PCIe Max Bus Speed                : 2.5 Gbps</w:t>
      </w:r>
    </w:p>
    <w:p w:rsidR="003B089B" w:rsidRDefault="003B089B" w:rsidP="003B089B">
      <w:pPr>
        <w:pStyle w:val="Console"/>
        <w:keepNext/>
        <w:rPr>
          <w:lang w:val="en-GB"/>
        </w:rPr>
      </w:pPr>
      <w:r>
        <w:rPr>
          <w:lang w:val="en-GB"/>
        </w:rPr>
        <w:t>PCIe Negotiated Width             : x4</w:t>
      </w:r>
    </w:p>
    <w:p w:rsidR="003B089B" w:rsidRDefault="003B089B" w:rsidP="003B089B">
      <w:pPr>
        <w:pStyle w:val="Console"/>
        <w:keepNext/>
        <w:rPr>
          <w:lang w:val="en-GB"/>
        </w:rPr>
      </w:pPr>
      <w:r>
        <w:rPr>
          <w:lang w:val="en-GB"/>
        </w:rPr>
        <w:t>PCIe Negotiated Speed             : 2.5 Gbps</w:t>
      </w:r>
    </w:p>
    <w:p w:rsidR="003B089B" w:rsidRPr="00EB2295" w:rsidRDefault="003B089B" w:rsidP="003B089B">
      <w:pPr>
        <w:pStyle w:val="Console"/>
        <w:keepNext/>
        <w:rPr>
          <w:rStyle w:val="Surbrillance"/>
          <w:lang w:val="en-US"/>
        </w:rPr>
      </w:pPr>
      <w:r w:rsidRPr="00EB2295">
        <w:rPr>
          <w:rStyle w:val="Surbrillance"/>
          <w:lang w:val="en-US"/>
        </w:rPr>
        <w:t>HBA Status                        : Online</w:t>
      </w:r>
    </w:p>
    <w:p w:rsidR="003B089B" w:rsidRDefault="003B089B" w:rsidP="003B089B">
      <w:pPr>
        <w:pStyle w:val="Console"/>
        <w:keepNext/>
        <w:rPr>
          <w:lang w:val="en-GB"/>
        </w:rPr>
      </w:pPr>
      <w:r>
        <w:rPr>
          <w:lang w:val="en-GB"/>
        </w:rPr>
        <w:t>--------------------------------------------------------------------------------</w:t>
      </w:r>
    </w:p>
    <w:p w:rsidR="003B089B" w:rsidRDefault="003B089B" w:rsidP="003B089B">
      <w:pPr>
        <w:pStyle w:val="Console"/>
        <w:keepNext/>
        <w:rPr>
          <w:lang w:val="en-GB"/>
        </w:rPr>
      </w:pPr>
      <w:r>
        <w:rPr>
          <w:lang w:val="en-GB"/>
        </w:rPr>
        <w:t>Host Name                         : noey00test.noe.edf.fr</w:t>
      </w:r>
    </w:p>
    <w:p w:rsidR="003B089B" w:rsidRDefault="003B089B" w:rsidP="003B089B">
      <w:pPr>
        <w:pStyle w:val="Console"/>
        <w:keepNext/>
        <w:rPr>
          <w:lang w:val="en-GB"/>
        </w:rPr>
      </w:pPr>
      <w:r>
        <w:rPr>
          <w:lang w:val="en-GB"/>
        </w:rPr>
        <w:t>HBA Instance                      : 1</w:t>
      </w:r>
    </w:p>
    <w:p w:rsidR="003B089B" w:rsidRDefault="003B089B" w:rsidP="003B089B">
      <w:pPr>
        <w:pStyle w:val="Console"/>
        <w:keepNext/>
        <w:rPr>
          <w:lang w:val="en-GB"/>
        </w:rPr>
      </w:pPr>
      <w:r>
        <w:rPr>
          <w:lang w:val="en-GB"/>
        </w:rPr>
        <w:t>HBA Model                         : HPAE312A</w:t>
      </w:r>
    </w:p>
    <w:p w:rsidR="003B089B" w:rsidRDefault="003B089B" w:rsidP="003B089B">
      <w:pPr>
        <w:pStyle w:val="Console"/>
        <w:keepNext/>
        <w:rPr>
          <w:lang w:val="en-GB"/>
        </w:rPr>
      </w:pPr>
      <w:r>
        <w:rPr>
          <w:lang w:val="en-GB"/>
        </w:rPr>
        <w:t>HBA Description                   : HP AE312A PCI-E to 4Gb FC Dual Channel</w:t>
      </w:r>
    </w:p>
    <w:p w:rsidR="003B089B" w:rsidRDefault="003B089B" w:rsidP="003B089B">
      <w:pPr>
        <w:pStyle w:val="Console"/>
        <w:keepNext/>
        <w:rPr>
          <w:lang w:val="en-GB"/>
        </w:rPr>
      </w:pPr>
      <w:r>
        <w:rPr>
          <w:lang w:val="en-GB"/>
        </w:rPr>
        <w:t>HBA ID                            : 1-HPAE312A</w:t>
      </w:r>
    </w:p>
    <w:p w:rsidR="003B089B" w:rsidRDefault="003B089B" w:rsidP="003B089B">
      <w:pPr>
        <w:pStyle w:val="Console"/>
        <w:keepNext/>
        <w:rPr>
          <w:lang w:val="en-GB"/>
        </w:rPr>
      </w:pPr>
      <w:r>
        <w:rPr>
          <w:lang w:val="en-GB"/>
        </w:rPr>
        <w:t xml:space="preserve">HBA Alias                         : </w:t>
      </w:r>
    </w:p>
    <w:p w:rsidR="003B089B" w:rsidRDefault="003B089B" w:rsidP="003B089B">
      <w:pPr>
        <w:pStyle w:val="Console"/>
        <w:keepNext/>
      </w:pPr>
      <w:r>
        <w:t>HBA Port                          : 2</w:t>
      </w:r>
    </w:p>
    <w:p w:rsidR="003B089B" w:rsidRDefault="003B089B" w:rsidP="003B089B">
      <w:pPr>
        <w:pStyle w:val="Console"/>
        <w:keepNext/>
      </w:pPr>
      <w:r>
        <w:t xml:space="preserve">Port Alias                        : </w:t>
      </w:r>
    </w:p>
    <w:p w:rsidR="003B089B" w:rsidRDefault="003B089B" w:rsidP="003B089B">
      <w:pPr>
        <w:pStyle w:val="Console"/>
        <w:keepNext/>
        <w:rPr>
          <w:lang w:val="nl-NL"/>
        </w:rPr>
      </w:pPr>
      <w:r>
        <w:rPr>
          <w:lang w:val="nl-NL"/>
        </w:rPr>
        <w:t>Node Name                         : 50-01-43-80-01-34-18-AF</w:t>
      </w:r>
    </w:p>
    <w:p w:rsidR="003B089B" w:rsidRDefault="003B089B" w:rsidP="003B089B">
      <w:pPr>
        <w:pStyle w:val="Console"/>
        <w:keepNext/>
        <w:rPr>
          <w:lang w:val="nl-NL"/>
        </w:rPr>
      </w:pPr>
      <w:r>
        <w:rPr>
          <w:lang w:val="nl-NL"/>
        </w:rPr>
        <w:t>Port Name                         : 50-01-43-80-01-34-18-AE</w:t>
      </w:r>
    </w:p>
    <w:p w:rsidR="003B089B" w:rsidRPr="00EB2295" w:rsidRDefault="003B089B" w:rsidP="003B089B">
      <w:pPr>
        <w:pStyle w:val="Console"/>
        <w:keepNext/>
      </w:pPr>
      <w:r w:rsidRPr="00EB2295">
        <w:t>Port ID                           : 01-11-00</w:t>
      </w:r>
    </w:p>
    <w:p w:rsidR="003B089B" w:rsidRDefault="003B089B" w:rsidP="003B089B">
      <w:pPr>
        <w:pStyle w:val="Console"/>
        <w:keepNext/>
        <w:rPr>
          <w:lang w:val="en-GB"/>
        </w:rPr>
      </w:pPr>
      <w:r>
        <w:rPr>
          <w:lang w:val="en-GB"/>
        </w:rPr>
        <w:t>Serial Number                     : MY50816GG5</w:t>
      </w:r>
    </w:p>
    <w:p w:rsidR="003B089B" w:rsidRPr="00EB2295" w:rsidRDefault="003B089B" w:rsidP="003B089B">
      <w:pPr>
        <w:pStyle w:val="Console"/>
        <w:keepNext/>
        <w:rPr>
          <w:lang w:val="en-US"/>
        </w:rPr>
      </w:pPr>
      <w:r w:rsidRPr="00EB2295">
        <w:rPr>
          <w:lang w:val="en-US"/>
        </w:rPr>
        <w:t>Driver Version                    : 8.03.00.1.05.05-k</w:t>
      </w:r>
    </w:p>
    <w:p w:rsidR="003B089B" w:rsidRPr="00EB2295" w:rsidRDefault="003B089B" w:rsidP="003B089B">
      <w:pPr>
        <w:pStyle w:val="Console"/>
        <w:keepNext/>
        <w:rPr>
          <w:lang w:val="en-US"/>
        </w:rPr>
      </w:pPr>
      <w:r w:rsidRPr="00EB2295">
        <w:rPr>
          <w:lang w:val="en-US"/>
        </w:rPr>
        <w:t>BIOS Version                      : 2.10</w:t>
      </w:r>
    </w:p>
    <w:p w:rsidR="003B089B" w:rsidRDefault="003B089B" w:rsidP="003B089B">
      <w:pPr>
        <w:pStyle w:val="Console"/>
        <w:keepNext/>
        <w:rPr>
          <w:lang w:val="en-GB"/>
        </w:rPr>
      </w:pPr>
      <w:r>
        <w:rPr>
          <w:lang w:val="en-GB"/>
        </w:rPr>
        <w:t>Driver Firmware Version           : 4.04.09 (486)</w:t>
      </w:r>
    </w:p>
    <w:p w:rsidR="003B089B" w:rsidRDefault="003B089B" w:rsidP="003B089B">
      <w:pPr>
        <w:pStyle w:val="Console"/>
        <w:keepNext/>
        <w:rPr>
          <w:lang w:val="en-GB"/>
        </w:rPr>
      </w:pPr>
      <w:r>
        <w:rPr>
          <w:lang w:val="en-GB"/>
        </w:rPr>
        <w:lastRenderedPageBreak/>
        <w:t>Flash BIOS Version                : 2.10</w:t>
      </w:r>
    </w:p>
    <w:p w:rsidR="003B089B" w:rsidRDefault="003B089B" w:rsidP="003B089B">
      <w:pPr>
        <w:pStyle w:val="Console"/>
        <w:keepNext/>
        <w:rPr>
          <w:lang w:val="en-GB"/>
        </w:rPr>
      </w:pPr>
      <w:r>
        <w:rPr>
          <w:lang w:val="en-GB"/>
        </w:rPr>
        <w:t>Flash FCode Version               : 2.04</w:t>
      </w:r>
    </w:p>
    <w:p w:rsidR="003B089B" w:rsidRDefault="003B089B" w:rsidP="003B089B">
      <w:pPr>
        <w:pStyle w:val="Console"/>
        <w:keepNext/>
        <w:rPr>
          <w:lang w:val="en-GB"/>
        </w:rPr>
      </w:pPr>
      <w:r>
        <w:rPr>
          <w:lang w:val="en-GB"/>
        </w:rPr>
        <w:t>Flash EFI Version                 : 2.04</w:t>
      </w:r>
    </w:p>
    <w:p w:rsidR="003B089B" w:rsidRDefault="003B089B" w:rsidP="003B089B">
      <w:pPr>
        <w:pStyle w:val="Console"/>
        <w:keepNext/>
        <w:rPr>
          <w:lang w:val="en-GB"/>
        </w:rPr>
      </w:pPr>
      <w:r>
        <w:rPr>
          <w:lang w:val="en-GB"/>
        </w:rPr>
        <w:t>Flash Firmware Version            : 4.06.02</w:t>
      </w:r>
    </w:p>
    <w:p w:rsidR="003B089B" w:rsidRDefault="003B089B" w:rsidP="003B089B">
      <w:pPr>
        <w:pStyle w:val="Console"/>
        <w:keepNext/>
        <w:rPr>
          <w:lang w:val="en-GB"/>
        </w:rPr>
      </w:pPr>
      <w:r>
        <w:rPr>
          <w:lang w:val="en-GB"/>
        </w:rPr>
        <w:t>Actual Connection Mode            : Point to Point</w:t>
      </w:r>
    </w:p>
    <w:p w:rsidR="003B089B" w:rsidRDefault="003B089B" w:rsidP="003B089B">
      <w:pPr>
        <w:pStyle w:val="Console"/>
        <w:keepNext/>
        <w:rPr>
          <w:lang w:val="en-GB"/>
        </w:rPr>
      </w:pPr>
      <w:r>
        <w:rPr>
          <w:lang w:val="en-GB"/>
        </w:rPr>
        <w:t>Actual Data Rate                  : 2 Gbps</w:t>
      </w:r>
    </w:p>
    <w:p w:rsidR="003B089B" w:rsidRDefault="003B089B" w:rsidP="003B089B">
      <w:pPr>
        <w:pStyle w:val="Console"/>
        <w:keepNext/>
        <w:rPr>
          <w:lang w:val="en-GB"/>
        </w:rPr>
      </w:pPr>
      <w:r>
        <w:rPr>
          <w:lang w:val="en-GB"/>
        </w:rPr>
        <w:t>PortType (Topology)               : NPort</w:t>
      </w:r>
    </w:p>
    <w:p w:rsidR="003B089B" w:rsidRDefault="003B089B" w:rsidP="003B089B">
      <w:pPr>
        <w:pStyle w:val="Console"/>
        <w:keepNext/>
        <w:rPr>
          <w:lang w:val="en-GB"/>
        </w:rPr>
      </w:pPr>
      <w:r>
        <w:rPr>
          <w:lang w:val="en-GB"/>
        </w:rPr>
        <w:t>Target Count                      : 1</w:t>
      </w:r>
    </w:p>
    <w:p w:rsidR="003B089B" w:rsidRDefault="003B089B" w:rsidP="003B089B">
      <w:pPr>
        <w:pStyle w:val="Console"/>
        <w:keepNext/>
        <w:rPr>
          <w:lang w:val="en-GB"/>
        </w:rPr>
      </w:pPr>
      <w:r>
        <w:rPr>
          <w:lang w:val="en-GB"/>
        </w:rPr>
        <w:t>PCI Bus Number                    : 7</w:t>
      </w:r>
    </w:p>
    <w:p w:rsidR="003B089B" w:rsidRDefault="003B089B" w:rsidP="003B089B">
      <w:pPr>
        <w:pStyle w:val="Console"/>
        <w:keepNext/>
        <w:rPr>
          <w:lang w:val="en-GB"/>
        </w:rPr>
      </w:pPr>
      <w:r>
        <w:rPr>
          <w:lang w:val="en-GB"/>
        </w:rPr>
        <w:t>PCI Device Number                 : 0</w:t>
      </w:r>
    </w:p>
    <w:p w:rsidR="003B089B" w:rsidRDefault="003B089B" w:rsidP="003B089B">
      <w:pPr>
        <w:pStyle w:val="Console"/>
        <w:keepNext/>
        <w:rPr>
          <w:lang w:val="en-GB"/>
        </w:rPr>
      </w:pPr>
      <w:r>
        <w:rPr>
          <w:lang w:val="en-GB"/>
        </w:rPr>
        <w:t>PCIe Max Bus Width                : x4</w:t>
      </w:r>
    </w:p>
    <w:p w:rsidR="003B089B" w:rsidRDefault="003B089B" w:rsidP="003B089B">
      <w:pPr>
        <w:pStyle w:val="Console"/>
        <w:keepNext/>
        <w:rPr>
          <w:lang w:val="nl-NL"/>
        </w:rPr>
      </w:pPr>
      <w:r>
        <w:rPr>
          <w:lang w:val="nl-NL"/>
        </w:rPr>
        <w:t>PCIe Max Bus Speed                : 2.5 Gbps</w:t>
      </w:r>
    </w:p>
    <w:p w:rsidR="003B089B" w:rsidRDefault="003B089B" w:rsidP="003B089B">
      <w:pPr>
        <w:pStyle w:val="Console"/>
        <w:keepNext/>
        <w:rPr>
          <w:lang w:val="en-GB"/>
        </w:rPr>
      </w:pPr>
      <w:r>
        <w:rPr>
          <w:lang w:val="en-GB"/>
        </w:rPr>
        <w:t>PCIe Negotiated Width             : x4</w:t>
      </w:r>
    </w:p>
    <w:p w:rsidR="003B089B" w:rsidRDefault="003B089B" w:rsidP="003B089B">
      <w:pPr>
        <w:pStyle w:val="Console"/>
        <w:keepNext/>
        <w:rPr>
          <w:lang w:val="en-GB"/>
        </w:rPr>
      </w:pPr>
      <w:r>
        <w:rPr>
          <w:lang w:val="en-GB"/>
        </w:rPr>
        <w:t>PCIe Negotiated Speed             : 2.5 Gbps</w:t>
      </w:r>
    </w:p>
    <w:p w:rsidR="003B089B" w:rsidRPr="00EB2295" w:rsidRDefault="003B089B" w:rsidP="003B089B">
      <w:pPr>
        <w:pStyle w:val="Console"/>
        <w:keepNext/>
        <w:rPr>
          <w:lang w:val="en-US"/>
        </w:rPr>
      </w:pPr>
      <w:r w:rsidRPr="00EB2295">
        <w:rPr>
          <w:lang w:val="en-US"/>
        </w:rPr>
        <w:t>HBA Status                        : Online</w:t>
      </w:r>
    </w:p>
    <w:p w:rsidR="003B089B" w:rsidRDefault="003B089B" w:rsidP="003B089B">
      <w:pPr>
        <w:pStyle w:val="Console"/>
        <w:keepNext/>
      </w:pPr>
      <w:r>
        <w:t>--------------------------------------------------------------------------------</w:t>
      </w:r>
    </w:p>
    <w:p w:rsidR="003B089B" w:rsidRDefault="003B089B" w:rsidP="003B089B">
      <w:pPr>
        <w:pStyle w:val="Corpsdetexte"/>
      </w:pPr>
    </w:p>
    <w:p w:rsidR="003B089B" w:rsidRDefault="003B089B" w:rsidP="003B089B">
      <w:pPr>
        <w:pStyle w:val="Corpsdetexte"/>
      </w:pPr>
      <w:r>
        <w:t>Pour afficher les cibles attachées aux cartes QLogic :</w:t>
      </w:r>
    </w:p>
    <w:p w:rsidR="003B089B" w:rsidRDefault="003B089B" w:rsidP="003B089B">
      <w:pPr>
        <w:pStyle w:val="Commande"/>
      </w:pPr>
      <w:r>
        <w:t>scli -t </w:t>
      </w:r>
    </w:p>
    <w:p w:rsidR="003B089B" w:rsidRDefault="003B089B" w:rsidP="003B089B">
      <w:pPr>
        <w:pStyle w:val="Corpsdetexte"/>
      </w:pPr>
    </w:p>
    <w:p w:rsidR="003B089B" w:rsidRDefault="003B089B" w:rsidP="003B089B">
      <w:pPr>
        <w:pStyle w:val="Corpsdetexte"/>
        <w:keepNext/>
      </w:pPr>
      <w:r>
        <w:t>Exemple :</w:t>
      </w:r>
    </w:p>
    <w:p w:rsidR="003B089B" w:rsidRDefault="003B089B" w:rsidP="003B089B">
      <w:pPr>
        <w:pStyle w:val="Commande"/>
        <w:keepNext/>
      </w:pPr>
      <w:r>
        <w:t xml:space="preserve"># </w:t>
      </w:r>
      <w:r>
        <w:rPr>
          <w:bCs/>
        </w:rPr>
        <w:t>scli -t</w:t>
      </w:r>
    </w:p>
    <w:p w:rsidR="003B089B" w:rsidRPr="003A04C5" w:rsidRDefault="003B089B" w:rsidP="003B089B">
      <w:pPr>
        <w:pStyle w:val="Console"/>
        <w:keepNext/>
      </w:pPr>
      <w:r w:rsidRPr="003A04C5">
        <w:t>--------------------------------------------------------------------------------</w:t>
      </w:r>
    </w:p>
    <w:p w:rsidR="003B089B" w:rsidRPr="00EB2295" w:rsidRDefault="003B089B" w:rsidP="003B089B">
      <w:pPr>
        <w:pStyle w:val="Console"/>
        <w:keepNext/>
        <w:rPr>
          <w:lang w:val="en-US"/>
        </w:rPr>
      </w:pPr>
      <w:r w:rsidRPr="00EB2295">
        <w:rPr>
          <w:lang w:val="en-US"/>
        </w:rPr>
        <w:t>HBA Instance 0: HPAE312A Port 1 WWPN 50-01-43-80-01-34-18-AC PortID 64-05-00</w:t>
      </w:r>
    </w:p>
    <w:p w:rsidR="003B089B" w:rsidRDefault="003B089B" w:rsidP="003B089B">
      <w:pPr>
        <w:pStyle w:val="Console"/>
        <w:keepNext/>
        <w:rPr>
          <w:lang w:val="en-GB"/>
        </w:rPr>
      </w:pPr>
      <w:r>
        <w:rPr>
          <w:lang w:val="en-GB"/>
        </w:rPr>
        <w:t>--------------------------------------------------------------------------------</w:t>
      </w:r>
    </w:p>
    <w:p w:rsidR="003B089B" w:rsidRDefault="003B089B" w:rsidP="003B089B">
      <w:pPr>
        <w:pStyle w:val="Console"/>
        <w:keepNext/>
        <w:rPr>
          <w:lang w:val="en-GB"/>
        </w:rPr>
      </w:pPr>
      <w:r>
        <w:rPr>
          <w:lang w:val="en-GB"/>
        </w:rPr>
        <w:t>No fabric attached devices on HBA (Instance 0)!</w:t>
      </w:r>
    </w:p>
    <w:p w:rsidR="003B089B" w:rsidRDefault="003B089B" w:rsidP="003B089B">
      <w:pPr>
        <w:pStyle w:val="Console"/>
        <w:keepNext/>
        <w:rPr>
          <w:lang w:val="en-GB"/>
        </w:rPr>
      </w:pPr>
      <w:r>
        <w:rPr>
          <w:lang w:val="en-GB"/>
        </w:rPr>
        <w:t>--------------------------------------------------------------------------------</w:t>
      </w:r>
    </w:p>
    <w:p w:rsidR="003B089B" w:rsidRDefault="003B089B" w:rsidP="003B089B">
      <w:pPr>
        <w:pStyle w:val="Console"/>
        <w:keepNext/>
        <w:rPr>
          <w:lang w:val="en-GB"/>
        </w:rPr>
      </w:pPr>
      <w:r>
        <w:rPr>
          <w:lang w:val="en-GB"/>
        </w:rPr>
        <w:t>HBA Instance 1: HPAE312A Port 2 WWPN 50-01-43-80-01-34-18-AE PortID 01-11-00</w:t>
      </w:r>
    </w:p>
    <w:p w:rsidR="003B089B" w:rsidRDefault="003B089B" w:rsidP="003B089B">
      <w:pPr>
        <w:pStyle w:val="Console"/>
        <w:keepNext/>
        <w:rPr>
          <w:lang w:val="en-GB"/>
        </w:rPr>
      </w:pPr>
      <w:r>
        <w:rPr>
          <w:lang w:val="en-GB"/>
        </w:rPr>
        <w:t>--------------------------------------------------------------------------------</w:t>
      </w:r>
    </w:p>
    <w:p w:rsidR="003B089B" w:rsidRDefault="003B089B" w:rsidP="003B089B">
      <w:pPr>
        <w:pStyle w:val="Console"/>
        <w:keepNext/>
        <w:rPr>
          <w:lang w:val="en-GB"/>
        </w:rPr>
      </w:pPr>
      <w:r>
        <w:rPr>
          <w:lang w:val="en-GB"/>
        </w:rPr>
        <w:t>Path                              : 0</w:t>
      </w:r>
    </w:p>
    <w:p w:rsidR="003B089B" w:rsidRDefault="003B089B" w:rsidP="003B089B">
      <w:pPr>
        <w:pStyle w:val="Console"/>
        <w:keepNext/>
        <w:rPr>
          <w:lang w:val="en-GB"/>
        </w:rPr>
      </w:pPr>
      <w:r>
        <w:rPr>
          <w:lang w:val="en-GB"/>
        </w:rPr>
        <w:t>Target                            : 0</w:t>
      </w:r>
    </w:p>
    <w:p w:rsidR="003B089B" w:rsidRDefault="003B089B" w:rsidP="003B089B">
      <w:pPr>
        <w:pStyle w:val="Console"/>
        <w:keepNext/>
        <w:rPr>
          <w:lang w:val="en-GB"/>
        </w:rPr>
      </w:pPr>
      <w:r>
        <w:rPr>
          <w:lang w:val="en-GB"/>
        </w:rPr>
        <w:t>Device ID                         : 0xffff</w:t>
      </w:r>
    </w:p>
    <w:p w:rsidR="003B089B" w:rsidRDefault="003B089B" w:rsidP="003B089B">
      <w:pPr>
        <w:pStyle w:val="Console"/>
        <w:keepNext/>
        <w:rPr>
          <w:lang w:val="en-GB"/>
        </w:rPr>
      </w:pPr>
      <w:r>
        <w:rPr>
          <w:lang w:val="en-GB"/>
        </w:rPr>
        <w:t xml:space="preserve">Product Vendor                    : HP      </w:t>
      </w:r>
    </w:p>
    <w:p w:rsidR="003B089B" w:rsidRDefault="003B089B" w:rsidP="003B089B">
      <w:pPr>
        <w:pStyle w:val="Console"/>
        <w:keepNext/>
        <w:rPr>
          <w:lang w:val="en-GB"/>
        </w:rPr>
      </w:pPr>
      <w:r>
        <w:rPr>
          <w:lang w:val="en-GB"/>
        </w:rPr>
        <w:t xml:space="preserve">Product ID                        : OPEN-V          </w:t>
      </w:r>
    </w:p>
    <w:p w:rsidR="003B089B" w:rsidRDefault="003B089B" w:rsidP="003B089B">
      <w:pPr>
        <w:pStyle w:val="Console"/>
        <w:keepNext/>
        <w:rPr>
          <w:lang w:val="en-GB"/>
        </w:rPr>
      </w:pPr>
      <w:r>
        <w:rPr>
          <w:lang w:val="en-GB"/>
        </w:rPr>
        <w:t>Product Revision                  : 6006</w:t>
      </w:r>
    </w:p>
    <w:p w:rsidR="003B089B" w:rsidRDefault="003B089B" w:rsidP="003B089B">
      <w:pPr>
        <w:pStyle w:val="Console"/>
        <w:keepNext/>
        <w:rPr>
          <w:lang w:val="en-GB"/>
        </w:rPr>
      </w:pPr>
      <w:r>
        <w:rPr>
          <w:lang w:val="en-GB"/>
        </w:rPr>
        <w:t xml:space="preserve">Serial Number                     : 75638 </w:t>
      </w:r>
    </w:p>
    <w:p w:rsidR="003B089B" w:rsidRPr="00EB2295" w:rsidRDefault="003B089B" w:rsidP="003B089B">
      <w:pPr>
        <w:pStyle w:val="Console"/>
        <w:keepNext/>
        <w:rPr>
          <w:lang w:val="en-US"/>
        </w:rPr>
      </w:pPr>
      <w:r w:rsidRPr="00EB2295">
        <w:rPr>
          <w:lang w:val="en-US"/>
        </w:rPr>
        <w:t>Node Name                         : 50-06-0E-80-15-27-76-31</w:t>
      </w:r>
    </w:p>
    <w:p w:rsidR="003B089B" w:rsidRPr="00CA3D48" w:rsidRDefault="003B089B" w:rsidP="003B089B">
      <w:pPr>
        <w:pStyle w:val="Console"/>
        <w:keepNext/>
      </w:pPr>
      <w:r w:rsidRPr="00CA3D48">
        <w:t>Port Name                         : 50-06-0E-80-15-27-76-31</w:t>
      </w:r>
    </w:p>
    <w:p w:rsidR="003B089B" w:rsidRPr="00CA3D48" w:rsidRDefault="003B089B" w:rsidP="003B089B">
      <w:pPr>
        <w:pStyle w:val="Console"/>
        <w:keepNext/>
      </w:pPr>
      <w:r w:rsidRPr="00CA3D48">
        <w:t>Port ID                           : D6-0C-00</w:t>
      </w:r>
    </w:p>
    <w:p w:rsidR="003B089B" w:rsidRDefault="003B089B" w:rsidP="003B089B">
      <w:pPr>
        <w:pStyle w:val="Console"/>
        <w:keepNext/>
        <w:rPr>
          <w:lang w:val="en-GB"/>
        </w:rPr>
      </w:pPr>
      <w:r>
        <w:rPr>
          <w:lang w:val="en-GB"/>
        </w:rPr>
        <w:t xml:space="preserve">Product Type                      : Disk </w:t>
      </w:r>
    </w:p>
    <w:p w:rsidR="003B089B" w:rsidRDefault="003B089B" w:rsidP="003B089B">
      <w:pPr>
        <w:pStyle w:val="Console"/>
        <w:keepNext/>
        <w:rPr>
          <w:lang w:val="en-GB"/>
        </w:rPr>
      </w:pPr>
      <w:r>
        <w:rPr>
          <w:lang w:val="en-GB"/>
        </w:rPr>
        <w:t>LUN Count(s)                      : 1</w:t>
      </w:r>
    </w:p>
    <w:p w:rsidR="003B089B" w:rsidRDefault="003B089B" w:rsidP="003B089B">
      <w:pPr>
        <w:pStyle w:val="Console"/>
        <w:keepNext/>
      </w:pPr>
      <w:r>
        <w:t>Status                            : Online</w:t>
      </w:r>
    </w:p>
    <w:p w:rsidR="003B089B" w:rsidRDefault="003B089B" w:rsidP="003B089B">
      <w:pPr>
        <w:pStyle w:val="Console"/>
        <w:keepNext/>
      </w:pPr>
      <w:r>
        <w:t>------------------------------------------------------------</w:t>
      </w:r>
    </w:p>
    <w:p w:rsidR="003B089B" w:rsidRDefault="003B089B" w:rsidP="003B089B">
      <w:pPr>
        <w:pStyle w:val="Contenudetableau"/>
        <w:suppressLineNumbers w:val="0"/>
      </w:pPr>
    </w:p>
    <w:p w:rsidR="003B089B" w:rsidRDefault="003B089B" w:rsidP="003B089B">
      <w:pPr>
        <w:pStyle w:val="Corpsdetexte"/>
      </w:pPr>
      <w:r>
        <w:lastRenderedPageBreak/>
        <w:t>De la même manière que la commande précédente on peut afficher les cibles de manière simplifiée et linéaire en utilisant la commande :</w:t>
      </w:r>
    </w:p>
    <w:p w:rsidR="003B089B" w:rsidRDefault="003B089B" w:rsidP="003B089B">
      <w:pPr>
        <w:pStyle w:val="Commande"/>
      </w:pPr>
      <w:r>
        <w:t>scli -pl X --info</w:t>
      </w:r>
    </w:p>
    <w:p w:rsidR="003B089B" w:rsidRDefault="003B089B" w:rsidP="003B089B">
      <w:pPr>
        <w:pStyle w:val="Corpsdetexte"/>
      </w:pPr>
      <w:r>
        <w:t>…en remplaçant X par le numéro d'instance HBA (numérotation à partir de zéro).</w:t>
      </w:r>
    </w:p>
    <w:p w:rsidR="003B089B" w:rsidRPr="005C7F09" w:rsidRDefault="003B089B" w:rsidP="003B089B">
      <w:pPr>
        <w:pStyle w:val="Corpsdetexte"/>
        <w:keepNext/>
      </w:pPr>
      <w:r>
        <w:t>Exemple :</w:t>
      </w:r>
    </w:p>
    <w:p w:rsidR="003B089B" w:rsidRDefault="003B089B" w:rsidP="003B089B">
      <w:pPr>
        <w:pStyle w:val="Commande"/>
        <w:keepNext/>
      </w:pPr>
      <w:r>
        <w:t xml:space="preserve"># </w:t>
      </w:r>
      <w:r>
        <w:rPr>
          <w:bCs/>
        </w:rPr>
        <w:t>scli -pl 1 --info</w:t>
      </w:r>
    </w:p>
    <w:p w:rsidR="003B089B" w:rsidRPr="003A04C5" w:rsidRDefault="003B089B" w:rsidP="003B089B">
      <w:pPr>
        <w:pStyle w:val="Console"/>
        <w:keepNext/>
      </w:pPr>
      <w:r w:rsidRPr="003A04C5">
        <w:t>--------------------------------------------------------------------------------</w:t>
      </w:r>
    </w:p>
    <w:p w:rsidR="003B089B" w:rsidRPr="003A04C5" w:rsidRDefault="003B089B" w:rsidP="003B089B">
      <w:pPr>
        <w:pStyle w:val="Console"/>
        <w:keepNext/>
      </w:pPr>
      <w:r w:rsidRPr="003A04C5">
        <w:t>HBA Instance 1: HPAE312A Port 2 WWPN 50-01-43-80-01-34-18-AE PortID 01-11-00</w:t>
      </w:r>
    </w:p>
    <w:p w:rsidR="003B089B" w:rsidRDefault="003B089B" w:rsidP="003B089B">
      <w:pPr>
        <w:pStyle w:val="Console"/>
        <w:keepNext/>
        <w:rPr>
          <w:lang w:val="en-GB"/>
        </w:rPr>
      </w:pPr>
      <w:r>
        <w:rPr>
          <w:lang w:val="en-GB"/>
        </w:rPr>
        <w:t>--------------------------------------------------------------------------------</w:t>
      </w:r>
    </w:p>
    <w:p w:rsidR="003B089B" w:rsidRDefault="003B089B" w:rsidP="003B089B">
      <w:pPr>
        <w:pStyle w:val="Console"/>
        <w:keepNext/>
        <w:rPr>
          <w:lang w:val="en-GB"/>
        </w:rPr>
      </w:pPr>
      <w:r>
        <w:rPr>
          <w:lang w:val="en-GB"/>
        </w:rPr>
        <w:t>Target Info              Port Name               TID LID UDevLUNName</w:t>
      </w:r>
    </w:p>
    <w:p w:rsidR="003B089B" w:rsidRPr="00527DA2" w:rsidRDefault="003B089B" w:rsidP="003B089B">
      <w:pPr>
        <w:pStyle w:val="Console"/>
        <w:keepNext/>
      </w:pPr>
      <w:r w:rsidRPr="005C5E1E">
        <w:rPr>
          <w:lang w:val="en-US"/>
        </w:rPr>
        <w:t xml:space="preserve">               </w:t>
      </w:r>
      <w:r w:rsidRPr="00527DA2">
        <w:t xml:space="preserve">HP OPEN-V 50-06-0E-80-15-27-76-31   0   0 </w:t>
      </w:r>
    </w:p>
    <w:p w:rsidR="003B089B" w:rsidRDefault="003B089B" w:rsidP="003B089B">
      <w:pPr>
        <w:pStyle w:val="Corpsdetexte"/>
      </w:pPr>
      <w:r>
        <w:t>Des voyants permettent de repérer physiquement les cartes QLogic en salle machine via les commandes :</w:t>
      </w:r>
    </w:p>
    <w:p w:rsidR="003B089B" w:rsidRDefault="003B089B" w:rsidP="003B089B">
      <w:pPr>
        <w:pStyle w:val="Commande"/>
      </w:pPr>
      <w:r>
        <w:t>scli -a 0</w:t>
      </w:r>
    </w:p>
    <w:p w:rsidR="003B089B" w:rsidRDefault="003B089B" w:rsidP="003B089B">
      <w:pPr>
        <w:pStyle w:val="Corpsdetexte"/>
      </w:pPr>
      <w:r>
        <w:t>(Inverse le mode de repérage)</w:t>
      </w:r>
    </w:p>
    <w:p w:rsidR="003B089B" w:rsidRDefault="003B089B" w:rsidP="003B089B">
      <w:pPr>
        <w:pStyle w:val="Commande"/>
      </w:pPr>
      <w:r>
        <w:t>scli -a 0 view</w:t>
      </w:r>
    </w:p>
    <w:p w:rsidR="003B089B" w:rsidRDefault="003B089B" w:rsidP="003B089B">
      <w:pPr>
        <w:pStyle w:val="Corpsdetexte"/>
      </w:pPr>
      <w:r>
        <w:t>(Affiche l'état actuel du mode de repérage)</w:t>
      </w:r>
    </w:p>
    <w:p w:rsidR="003B089B" w:rsidRPr="00412F9F" w:rsidRDefault="003B089B" w:rsidP="003B089B">
      <w:pPr>
        <w:rPr>
          <w:sz w:val="20"/>
        </w:rPr>
      </w:pPr>
    </w:p>
    <w:p w:rsidR="003B089B" w:rsidRPr="00D03EAE" w:rsidRDefault="003B089B" w:rsidP="003B089B">
      <w:pPr>
        <w:pStyle w:val="Corpsdetexte"/>
        <w:rPr>
          <w:lang w:val="en-US"/>
        </w:rPr>
      </w:pPr>
      <w:r w:rsidRPr="00D03EAE">
        <w:rPr>
          <w:lang w:val="en-US"/>
        </w:rPr>
        <w:t>Exemple :</w:t>
      </w:r>
    </w:p>
    <w:p w:rsidR="003B089B" w:rsidRDefault="003B089B" w:rsidP="003B089B">
      <w:pPr>
        <w:pStyle w:val="Commande"/>
        <w:keepNext/>
        <w:rPr>
          <w:bCs/>
          <w:lang w:val="en-GB"/>
        </w:rPr>
      </w:pPr>
      <w:r>
        <w:rPr>
          <w:lang w:val="en-GB"/>
        </w:rPr>
        <w:t xml:space="preserve"># </w:t>
      </w:r>
      <w:r>
        <w:rPr>
          <w:bCs/>
          <w:lang w:val="en-GB"/>
        </w:rPr>
        <w:t>scli -a 0 view</w:t>
      </w:r>
    </w:p>
    <w:p w:rsidR="003B089B" w:rsidRDefault="003B089B" w:rsidP="003B089B">
      <w:pPr>
        <w:pStyle w:val="Console"/>
        <w:keepNext/>
        <w:rPr>
          <w:lang w:val="en-GB"/>
        </w:rPr>
      </w:pPr>
      <w:r>
        <w:rPr>
          <w:lang w:val="en-GB"/>
        </w:rPr>
        <w:t>HBA instance 0 (WWPN 50-01-43-80-01-34-18-AC): Beacon is OFF.</w:t>
      </w:r>
    </w:p>
    <w:p w:rsidR="003B089B" w:rsidRDefault="003B089B" w:rsidP="003B089B">
      <w:pPr>
        <w:pStyle w:val="Commande"/>
        <w:keepNext/>
        <w:rPr>
          <w:bCs/>
          <w:lang w:val="en-GB"/>
        </w:rPr>
      </w:pPr>
      <w:r>
        <w:rPr>
          <w:lang w:val="en-GB"/>
        </w:rPr>
        <w:t xml:space="preserve"># </w:t>
      </w:r>
      <w:r>
        <w:rPr>
          <w:bCs/>
          <w:lang w:val="en-GB"/>
        </w:rPr>
        <w:t>scli -a 0</w:t>
      </w:r>
    </w:p>
    <w:p w:rsidR="003B089B" w:rsidRDefault="003B089B" w:rsidP="003B089B">
      <w:pPr>
        <w:pStyle w:val="Console"/>
        <w:keepNext/>
        <w:rPr>
          <w:lang w:val="en-GB"/>
        </w:rPr>
      </w:pPr>
      <w:r>
        <w:rPr>
          <w:lang w:val="en-GB"/>
        </w:rPr>
        <w:t>LED has been turned ON on HBA instance 0 (WWPN 50-01-43-80-01-34-18-AC)</w:t>
      </w:r>
    </w:p>
    <w:p w:rsidR="003B089B" w:rsidRDefault="003B089B" w:rsidP="003B089B">
      <w:pPr>
        <w:pStyle w:val="Commande"/>
        <w:keepNext/>
        <w:rPr>
          <w:bCs/>
          <w:lang w:val="en-GB"/>
        </w:rPr>
      </w:pPr>
      <w:r>
        <w:rPr>
          <w:lang w:val="en-GB"/>
        </w:rPr>
        <w:t xml:space="preserve"># </w:t>
      </w:r>
      <w:r>
        <w:rPr>
          <w:bCs/>
          <w:lang w:val="en-GB"/>
        </w:rPr>
        <w:t>scli -a 1 view</w:t>
      </w:r>
    </w:p>
    <w:p w:rsidR="003B089B" w:rsidRDefault="003B089B" w:rsidP="003B089B">
      <w:pPr>
        <w:pStyle w:val="Console"/>
        <w:keepNext/>
        <w:rPr>
          <w:lang w:val="en-GB"/>
        </w:rPr>
      </w:pPr>
      <w:r>
        <w:rPr>
          <w:lang w:val="en-GB"/>
        </w:rPr>
        <w:t>HBA instance 1 (WWPN 50-01-43-80-01-34-18-AE): Beacon is ON.</w:t>
      </w:r>
    </w:p>
    <w:p w:rsidR="003B089B" w:rsidRDefault="003B089B" w:rsidP="003B089B">
      <w:pPr>
        <w:pStyle w:val="Commande"/>
        <w:keepNext/>
        <w:rPr>
          <w:bCs/>
          <w:lang w:val="en-GB"/>
        </w:rPr>
      </w:pPr>
      <w:r>
        <w:rPr>
          <w:lang w:val="en-GB"/>
        </w:rPr>
        <w:t xml:space="preserve"># </w:t>
      </w:r>
      <w:r>
        <w:rPr>
          <w:bCs/>
          <w:lang w:val="en-GB"/>
        </w:rPr>
        <w:t>scli -a 0</w:t>
      </w:r>
    </w:p>
    <w:p w:rsidR="003B089B" w:rsidRDefault="003B089B" w:rsidP="003B089B">
      <w:pPr>
        <w:pStyle w:val="Console"/>
        <w:keepNext/>
        <w:rPr>
          <w:lang w:val="en-GB"/>
        </w:rPr>
      </w:pPr>
      <w:r>
        <w:rPr>
          <w:lang w:val="en-GB"/>
        </w:rPr>
        <w:t>LED has been turned OFF on HBA instance 0 (WWPN 50-01-43-80-01-34-18-AC)</w:t>
      </w:r>
    </w:p>
    <w:p w:rsidR="003B089B" w:rsidRPr="005C5E1E" w:rsidRDefault="003B089B" w:rsidP="003B089B">
      <w:pPr>
        <w:pStyle w:val="Corpsdetexte"/>
        <w:rPr>
          <w:lang w:val="en-US"/>
        </w:rPr>
      </w:pPr>
    </w:p>
    <w:p w:rsidR="003B089B" w:rsidRDefault="003B089B" w:rsidP="003B089B">
      <w:pPr>
        <w:pStyle w:val="Titre3"/>
      </w:pPr>
      <w:bookmarkStart w:id="117" w:name="_Toc433712941"/>
      <w:r w:rsidRPr="0047408D">
        <w:t>Matériel Emulex</w:t>
      </w:r>
      <w:bookmarkEnd w:id="117"/>
    </w:p>
    <w:p w:rsidR="003B089B" w:rsidRDefault="003B089B" w:rsidP="003B089B">
      <w:pPr>
        <w:pStyle w:val="Corpsdetexte"/>
      </w:pPr>
      <w:r>
        <w:t>La commande qui permet de lister les informations utiles des cartes Emulex présentes.</w:t>
      </w:r>
    </w:p>
    <w:p w:rsidR="003B089B" w:rsidRPr="005C5E1E" w:rsidRDefault="003B089B" w:rsidP="003B089B">
      <w:pPr>
        <w:pStyle w:val="Commande"/>
        <w:keepNext/>
        <w:rPr>
          <w:lang w:val="en-US"/>
        </w:rPr>
      </w:pPr>
      <w:r w:rsidRPr="005C5E1E">
        <w:rPr>
          <w:lang w:val="en-US"/>
        </w:rPr>
        <w:lastRenderedPageBreak/>
        <w:t># /usr/sbin/hbanyware/hbacmd ListHBAs</w:t>
      </w:r>
    </w:p>
    <w:p w:rsidR="003B089B" w:rsidRDefault="003B089B" w:rsidP="003B089B">
      <w:pPr>
        <w:pStyle w:val="Console"/>
        <w:keepNext/>
        <w:rPr>
          <w:lang w:val="de-DE"/>
        </w:rPr>
      </w:pPr>
      <w:r>
        <w:rPr>
          <w:lang w:val="de-DE"/>
        </w:rPr>
        <w:t>Manageable HBA List</w:t>
      </w:r>
    </w:p>
    <w:p w:rsidR="003B089B" w:rsidRDefault="003B089B" w:rsidP="003B089B">
      <w:pPr>
        <w:pStyle w:val="Console"/>
        <w:keepNext/>
        <w:rPr>
          <w:lang w:val="de-DE"/>
        </w:rPr>
      </w:pPr>
    </w:p>
    <w:p w:rsidR="003B089B" w:rsidRDefault="003B089B" w:rsidP="003B089B">
      <w:pPr>
        <w:pStyle w:val="Console"/>
        <w:keepNext/>
        <w:rPr>
          <w:lang w:val="de-DE"/>
        </w:rPr>
      </w:pPr>
      <w:r>
        <w:rPr>
          <w:lang w:val="de-DE"/>
        </w:rPr>
        <w:t xml:space="preserve">Port WWN   : </w:t>
      </w:r>
      <w:r w:rsidRPr="00EB2295">
        <w:rPr>
          <w:rStyle w:val="Surbrillance"/>
          <w:lang w:val="de-AT"/>
        </w:rPr>
        <w:t>10:00:00:00:c9:8e:fe:f2</w:t>
      </w:r>
    </w:p>
    <w:p w:rsidR="003B089B" w:rsidRDefault="003B089B" w:rsidP="003B089B">
      <w:pPr>
        <w:pStyle w:val="Console"/>
        <w:keepNext/>
        <w:rPr>
          <w:lang w:val="de-DE"/>
        </w:rPr>
      </w:pPr>
      <w:r>
        <w:rPr>
          <w:lang w:val="de-DE"/>
        </w:rPr>
        <w:t>Node WWN   : 20:00:00:00:c9:8e:fe:f2</w:t>
      </w:r>
    </w:p>
    <w:p w:rsidR="003B089B" w:rsidRDefault="003B089B" w:rsidP="003B089B">
      <w:pPr>
        <w:pStyle w:val="Console"/>
        <w:keepNext/>
        <w:rPr>
          <w:lang w:val="de-DE"/>
        </w:rPr>
      </w:pPr>
      <w:r>
        <w:rPr>
          <w:lang w:val="de-DE"/>
        </w:rPr>
        <w:t>Fabric Name: 10:00:00:05:1e:03:7d:88</w:t>
      </w:r>
    </w:p>
    <w:p w:rsidR="003B089B" w:rsidRDefault="003B089B" w:rsidP="003B089B">
      <w:pPr>
        <w:pStyle w:val="Console"/>
        <w:keepNext/>
        <w:rPr>
          <w:lang w:val="de-DE"/>
        </w:rPr>
      </w:pPr>
      <w:r>
        <w:rPr>
          <w:lang w:val="de-DE"/>
        </w:rPr>
        <w:t>Flags      : 8000fe0d</w:t>
      </w:r>
    </w:p>
    <w:p w:rsidR="003B089B" w:rsidRDefault="003B089B" w:rsidP="003B089B">
      <w:pPr>
        <w:pStyle w:val="Console"/>
        <w:keepNext/>
        <w:rPr>
          <w:lang w:val="en-GB"/>
        </w:rPr>
      </w:pPr>
      <w:r>
        <w:rPr>
          <w:lang w:val="en-GB"/>
        </w:rPr>
        <w:t>Host Name  : noey00test.noe.edf.fr</w:t>
      </w:r>
    </w:p>
    <w:p w:rsidR="003B089B" w:rsidRDefault="003B089B" w:rsidP="003B089B">
      <w:pPr>
        <w:pStyle w:val="Console"/>
        <w:keepNext/>
        <w:rPr>
          <w:lang w:val="en-GB"/>
        </w:rPr>
      </w:pPr>
      <w:r>
        <w:rPr>
          <w:lang w:val="en-GB"/>
        </w:rPr>
        <w:t>Mfg        : Emulex Corporation</w:t>
      </w:r>
    </w:p>
    <w:p w:rsidR="003B089B" w:rsidRDefault="003B089B" w:rsidP="003B089B">
      <w:pPr>
        <w:pStyle w:val="Console"/>
        <w:keepNext/>
        <w:rPr>
          <w:lang w:val="en-GB"/>
        </w:rPr>
      </w:pPr>
      <w:r>
        <w:rPr>
          <w:lang w:val="en-GB"/>
        </w:rPr>
        <w:t>Serial No. : MY10935AVC</w:t>
      </w:r>
    </w:p>
    <w:p w:rsidR="003B089B" w:rsidRPr="00EB2295" w:rsidRDefault="003B089B" w:rsidP="003B089B">
      <w:pPr>
        <w:pStyle w:val="Console"/>
        <w:keepNext/>
        <w:rPr>
          <w:lang w:val="en-US"/>
        </w:rPr>
      </w:pPr>
      <w:r w:rsidRPr="00EB2295">
        <w:rPr>
          <w:lang w:val="en-US"/>
        </w:rPr>
        <w:t>Port Number: 0</w:t>
      </w:r>
    </w:p>
    <w:p w:rsidR="003B089B" w:rsidRPr="00EB2295" w:rsidRDefault="003B089B" w:rsidP="003B089B">
      <w:pPr>
        <w:pStyle w:val="Console"/>
        <w:keepNext/>
        <w:rPr>
          <w:lang w:val="en-US"/>
        </w:rPr>
      </w:pPr>
      <w:r w:rsidRPr="00EB2295">
        <w:rPr>
          <w:lang w:val="en-US"/>
        </w:rPr>
        <w:t>Mode       : Initiator</w:t>
      </w:r>
    </w:p>
    <w:p w:rsidR="003B089B" w:rsidRPr="00EB2295" w:rsidRDefault="003B089B" w:rsidP="003B089B">
      <w:pPr>
        <w:pStyle w:val="Console"/>
        <w:keepNext/>
        <w:rPr>
          <w:lang w:val="en-US"/>
        </w:rPr>
      </w:pPr>
    </w:p>
    <w:p w:rsidR="003B089B" w:rsidRPr="00EB2295" w:rsidRDefault="003B089B" w:rsidP="003B089B">
      <w:pPr>
        <w:pStyle w:val="Console"/>
        <w:keepNext/>
        <w:rPr>
          <w:lang w:val="en-US"/>
        </w:rPr>
      </w:pPr>
      <w:r w:rsidRPr="00EB2295">
        <w:rPr>
          <w:lang w:val="en-US"/>
        </w:rPr>
        <w:t>Port WWN   : 10:00:00:00:c9:8e:fe:f3</w:t>
      </w:r>
    </w:p>
    <w:p w:rsidR="003B089B" w:rsidRPr="00EB2295" w:rsidRDefault="003B089B" w:rsidP="003B089B">
      <w:pPr>
        <w:pStyle w:val="Console"/>
        <w:keepNext/>
        <w:rPr>
          <w:lang w:val="en-US"/>
        </w:rPr>
      </w:pPr>
      <w:r w:rsidRPr="00EB2295">
        <w:rPr>
          <w:lang w:val="en-US"/>
        </w:rPr>
        <w:t>Node WWN   : 20:00:00:00:c9:8e:fe:f3</w:t>
      </w:r>
    </w:p>
    <w:p w:rsidR="003B089B" w:rsidRDefault="003B089B" w:rsidP="003B089B">
      <w:pPr>
        <w:pStyle w:val="Console"/>
        <w:keepNext/>
        <w:rPr>
          <w:lang w:val="en-GB"/>
        </w:rPr>
      </w:pPr>
      <w:r>
        <w:rPr>
          <w:lang w:val="en-GB"/>
        </w:rPr>
        <w:t>Fabric Name: 00:00:00:00:00:00:00:00</w:t>
      </w:r>
    </w:p>
    <w:p w:rsidR="003B089B" w:rsidRDefault="003B089B" w:rsidP="003B089B">
      <w:pPr>
        <w:pStyle w:val="Console"/>
        <w:keepNext/>
        <w:rPr>
          <w:lang w:val="en-GB"/>
        </w:rPr>
      </w:pPr>
      <w:r>
        <w:rPr>
          <w:lang w:val="en-GB"/>
        </w:rPr>
        <w:t>Flags      : 8000fe0d</w:t>
      </w:r>
    </w:p>
    <w:p w:rsidR="003B089B" w:rsidRDefault="003B089B" w:rsidP="003B089B">
      <w:pPr>
        <w:pStyle w:val="Console"/>
        <w:keepNext/>
        <w:rPr>
          <w:lang w:val="en-GB"/>
        </w:rPr>
      </w:pPr>
      <w:r>
        <w:rPr>
          <w:lang w:val="en-GB"/>
        </w:rPr>
        <w:t>Host Name  : noey00test.noe.edf.fr</w:t>
      </w:r>
    </w:p>
    <w:p w:rsidR="003B089B" w:rsidRDefault="003B089B" w:rsidP="003B089B">
      <w:pPr>
        <w:pStyle w:val="Console"/>
        <w:keepNext/>
        <w:rPr>
          <w:lang w:val="en-GB"/>
        </w:rPr>
      </w:pPr>
      <w:r>
        <w:rPr>
          <w:lang w:val="en-GB"/>
        </w:rPr>
        <w:t>Mfg        : Emulex Corporation</w:t>
      </w:r>
    </w:p>
    <w:p w:rsidR="003B089B" w:rsidRDefault="003B089B" w:rsidP="003B089B">
      <w:pPr>
        <w:pStyle w:val="Console"/>
        <w:keepNext/>
        <w:rPr>
          <w:lang w:val="en-GB"/>
        </w:rPr>
      </w:pPr>
      <w:r>
        <w:rPr>
          <w:lang w:val="en-GB"/>
        </w:rPr>
        <w:t>Serial No. : MY10935AVC</w:t>
      </w:r>
    </w:p>
    <w:p w:rsidR="003B089B" w:rsidRDefault="003B089B" w:rsidP="003B089B">
      <w:pPr>
        <w:pStyle w:val="Console"/>
        <w:keepNext/>
      </w:pPr>
      <w:r>
        <w:t>Port Number: 1</w:t>
      </w:r>
    </w:p>
    <w:p w:rsidR="003B089B" w:rsidRDefault="003B089B" w:rsidP="003B089B">
      <w:pPr>
        <w:pStyle w:val="Console"/>
        <w:keepNext/>
      </w:pPr>
      <w:r>
        <w:t>Mode       : Initiator</w:t>
      </w:r>
    </w:p>
    <w:p w:rsidR="003B089B" w:rsidRDefault="003B089B" w:rsidP="003B089B">
      <w:pPr>
        <w:pStyle w:val="Corpsdetexte"/>
      </w:pPr>
    </w:p>
    <w:p w:rsidR="003B089B" w:rsidRDefault="003B089B" w:rsidP="003B089B">
      <w:pPr>
        <w:pStyle w:val="Corpsdetexte"/>
        <w:keepNext/>
      </w:pPr>
      <w:r>
        <w:t>Pour identifier les cibles sur le matériel Emulex :</w:t>
      </w:r>
    </w:p>
    <w:p w:rsidR="003B089B" w:rsidRPr="00CE3C60" w:rsidRDefault="003B089B" w:rsidP="003B089B">
      <w:pPr>
        <w:pStyle w:val="Commande"/>
        <w:keepNext/>
        <w:rPr>
          <w:lang w:val="en-US"/>
        </w:rPr>
      </w:pPr>
      <w:r w:rsidRPr="00CE3C60">
        <w:rPr>
          <w:lang w:val="en-US"/>
        </w:rPr>
        <w:t># /usr/sbin/hbanyware/hbacmd PortAttributes 10:00:00:00:c9:8e:fe:f2</w:t>
      </w:r>
    </w:p>
    <w:p w:rsidR="003B089B" w:rsidRDefault="003B089B" w:rsidP="003B089B">
      <w:pPr>
        <w:pStyle w:val="Console"/>
        <w:keepNext/>
        <w:rPr>
          <w:lang w:val="en-GB"/>
        </w:rPr>
      </w:pPr>
      <w:r>
        <w:rPr>
          <w:lang w:val="en-GB"/>
        </w:rPr>
        <w:t>Port Attributes for 10:00:00:00:c9:8e:fe:f2</w:t>
      </w:r>
    </w:p>
    <w:p w:rsidR="003B089B" w:rsidRDefault="003B089B" w:rsidP="003B089B">
      <w:pPr>
        <w:pStyle w:val="Console"/>
        <w:keepNext/>
        <w:rPr>
          <w:lang w:val="en-GB"/>
        </w:rPr>
      </w:pPr>
    </w:p>
    <w:p w:rsidR="003B089B" w:rsidRDefault="003B089B" w:rsidP="003B089B">
      <w:pPr>
        <w:pStyle w:val="Console"/>
        <w:keepNext/>
        <w:rPr>
          <w:lang w:val="de-DE"/>
        </w:rPr>
      </w:pPr>
      <w:r>
        <w:rPr>
          <w:lang w:val="de-DE"/>
        </w:rPr>
        <w:t xml:space="preserve">Node WWN            : 20 00 00 00 c9 8e fe f2 </w:t>
      </w:r>
    </w:p>
    <w:p w:rsidR="003B089B" w:rsidRDefault="003B089B" w:rsidP="003B089B">
      <w:pPr>
        <w:pStyle w:val="Console"/>
        <w:keepNext/>
        <w:rPr>
          <w:lang w:val="de-DE"/>
        </w:rPr>
      </w:pPr>
      <w:r>
        <w:rPr>
          <w:lang w:val="de-DE"/>
        </w:rPr>
        <w:t xml:space="preserve">Port WWN            : 10 00 00 00 c9 8e fe f2 </w:t>
      </w:r>
    </w:p>
    <w:p w:rsidR="003B089B" w:rsidRPr="00CA3D48" w:rsidRDefault="003B089B" w:rsidP="003B089B">
      <w:pPr>
        <w:pStyle w:val="Console"/>
        <w:keepNext/>
        <w:rPr>
          <w:lang w:val="en-US"/>
        </w:rPr>
      </w:pPr>
      <w:r w:rsidRPr="00CA3D48">
        <w:rPr>
          <w:lang w:val="en-US"/>
        </w:rPr>
        <w:t>Port Symname        : Emulex PPN-10:00:00:00:c9:8e:fe:f2</w:t>
      </w:r>
    </w:p>
    <w:p w:rsidR="003B089B" w:rsidRDefault="003B089B" w:rsidP="003B089B">
      <w:pPr>
        <w:pStyle w:val="Console"/>
        <w:keepNext/>
      </w:pPr>
      <w:r>
        <w:t>Port FCID           : 641100</w:t>
      </w:r>
    </w:p>
    <w:p w:rsidR="003B089B" w:rsidRDefault="003B089B" w:rsidP="003B089B">
      <w:pPr>
        <w:pStyle w:val="Console"/>
        <w:keepNext/>
      </w:pPr>
      <w:r>
        <w:t>Port Type           : Fabric</w:t>
      </w:r>
    </w:p>
    <w:p w:rsidR="003B089B" w:rsidRPr="00182AA1" w:rsidRDefault="003B089B" w:rsidP="003B089B">
      <w:pPr>
        <w:pStyle w:val="Console"/>
        <w:keepNext/>
        <w:rPr>
          <w:rStyle w:val="Surbrillance"/>
        </w:rPr>
      </w:pPr>
      <w:r w:rsidRPr="00182AA1">
        <w:rPr>
          <w:rStyle w:val="Surbrillance"/>
        </w:rPr>
        <w:t>Port State          : Operational</w:t>
      </w:r>
    </w:p>
    <w:p w:rsidR="003B089B" w:rsidRDefault="003B089B" w:rsidP="003B089B">
      <w:pPr>
        <w:pStyle w:val="Console"/>
        <w:keepNext/>
      </w:pPr>
      <w:r>
        <w:t>Port Service Type   : 8</w:t>
      </w:r>
    </w:p>
    <w:p w:rsidR="003B089B" w:rsidRDefault="003B089B" w:rsidP="003B089B">
      <w:pPr>
        <w:pStyle w:val="Console"/>
        <w:keepNext/>
      </w:pPr>
      <w:r>
        <w:t xml:space="preserve">Port Supported FC4  : 00 00 01 00 00 00 00 01 </w:t>
      </w:r>
    </w:p>
    <w:p w:rsidR="003B089B" w:rsidRDefault="003B089B" w:rsidP="003B089B">
      <w:pPr>
        <w:pStyle w:val="Console"/>
        <w:keepNext/>
      </w:pPr>
      <w:r>
        <w:t xml:space="preserve">                      00 00 00 00 00 00 00 00 </w:t>
      </w:r>
    </w:p>
    <w:p w:rsidR="003B089B" w:rsidRDefault="003B089B" w:rsidP="003B089B">
      <w:pPr>
        <w:pStyle w:val="Console"/>
        <w:keepNext/>
      </w:pPr>
      <w:r>
        <w:t xml:space="preserve">                      00 00 00 00 00 00 00 00 </w:t>
      </w:r>
    </w:p>
    <w:p w:rsidR="003B089B" w:rsidRDefault="003B089B" w:rsidP="003B089B">
      <w:pPr>
        <w:pStyle w:val="Console"/>
        <w:keepNext/>
      </w:pPr>
      <w:r>
        <w:t xml:space="preserve">                      00 00 00 00 00 00 00 00 </w:t>
      </w:r>
    </w:p>
    <w:p w:rsidR="003B089B" w:rsidRDefault="003B089B" w:rsidP="003B089B">
      <w:pPr>
        <w:pStyle w:val="Console"/>
        <w:keepNext/>
      </w:pPr>
      <w:r>
        <w:t xml:space="preserve">Port Active FC4     : 00 00 01 00 00 00 00 01 </w:t>
      </w:r>
    </w:p>
    <w:p w:rsidR="003B089B" w:rsidRPr="00221490" w:rsidRDefault="003B089B" w:rsidP="003B089B">
      <w:pPr>
        <w:pStyle w:val="Console"/>
        <w:keepNext/>
        <w:rPr>
          <w:lang w:val="en-US"/>
        </w:rPr>
      </w:pPr>
      <w:r>
        <w:t xml:space="preserve">                      </w:t>
      </w:r>
      <w:r w:rsidRPr="00221490">
        <w:rPr>
          <w:lang w:val="en-US"/>
        </w:rPr>
        <w:t xml:space="preserve">00 00 00 00 00 00 00 00 </w:t>
      </w:r>
    </w:p>
    <w:p w:rsidR="003B089B" w:rsidRPr="00221490" w:rsidRDefault="003B089B" w:rsidP="003B089B">
      <w:pPr>
        <w:pStyle w:val="Console"/>
        <w:keepNext/>
        <w:rPr>
          <w:lang w:val="en-US"/>
        </w:rPr>
      </w:pPr>
      <w:r w:rsidRPr="00221490">
        <w:rPr>
          <w:lang w:val="en-US"/>
        </w:rPr>
        <w:t xml:space="preserve">                      00 00 00 00 00 00 00 00 </w:t>
      </w:r>
    </w:p>
    <w:p w:rsidR="003B089B" w:rsidRPr="00221490" w:rsidRDefault="003B089B" w:rsidP="003B089B">
      <w:pPr>
        <w:pStyle w:val="Console"/>
        <w:keepNext/>
        <w:rPr>
          <w:lang w:val="en-US"/>
        </w:rPr>
      </w:pPr>
      <w:r w:rsidRPr="00221490">
        <w:rPr>
          <w:lang w:val="en-US"/>
        </w:rPr>
        <w:t xml:space="preserve">                      00 00 00 00 00 00 00 00 </w:t>
      </w:r>
    </w:p>
    <w:p w:rsidR="003B089B" w:rsidRPr="00221490" w:rsidRDefault="003B089B" w:rsidP="003B089B">
      <w:pPr>
        <w:pStyle w:val="Console"/>
        <w:keepNext/>
        <w:rPr>
          <w:lang w:val="en-US"/>
        </w:rPr>
      </w:pPr>
      <w:r w:rsidRPr="00221490">
        <w:rPr>
          <w:lang w:val="en-US"/>
        </w:rPr>
        <w:t>Port Supported Speed: 1 2 4 GBit/sec.</w:t>
      </w:r>
    </w:p>
    <w:p w:rsidR="003B089B" w:rsidRPr="00E152B2" w:rsidRDefault="003B089B" w:rsidP="003B089B">
      <w:pPr>
        <w:pStyle w:val="Console"/>
        <w:keepNext/>
        <w:rPr>
          <w:rStyle w:val="Surbrillance"/>
          <w:lang w:val="en-US"/>
        </w:rPr>
      </w:pPr>
      <w:r w:rsidRPr="00E152B2">
        <w:rPr>
          <w:rStyle w:val="Surbrillance"/>
          <w:lang w:val="en-US"/>
        </w:rPr>
        <w:t>Port Speed          : 2 GBit/sec.</w:t>
      </w:r>
    </w:p>
    <w:p w:rsidR="003B089B" w:rsidRPr="00E152B2" w:rsidRDefault="003B089B" w:rsidP="003B089B">
      <w:pPr>
        <w:pStyle w:val="Console"/>
        <w:keepNext/>
        <w:rPr>
          <w:lang w:val="en-US"/>
        </w:rPr>
      </w:pPr>
      <w:r w:rsidRPr="00E152B2">
        <w:rPr>
          <w:lang w:val="en-US"/>
        </w:rPr>
        <w:t>Max Frame Size      : 2048</w:t>
      </w:r>
    </w:p>
    <w:p w:rsidR="003B089B" w:rsidRPr="00E152B2" w:rsidRDefault="003B089B" w:rsidP="003B089B">
      <w:pPr>
        <w:pStyle w:val="Console"/>
        <w:keepNext/>
        <w:rPr>
          <w:lang w:val="en-US"/>
        </w:rPr>
      </w:pPr>
      <w:r w:rsidRPr="00E152B2">
        <w:rPr>
          <w:lang w:val="en-US"/>
        </w:rPr>
        <w:t>OS Device Name      : /sys/class/scsi_host/host4</w:t>
      </w:r>
    </w:p>
    <w:p w:rsidR="003B089B" w:rsidRDefault="003B089B" w:rsidP="003B089B">
      <w:pPr>
        <w:pStyle w:val="Console"/>
        <w:keepNext/>
        <w:rPr>
          <w:lang w:val="en-GB"/>
        </w:rPr>
      </w:pPr>
      <w:r>
        <w:rPr>
          <w:lang w:val="en-GB"/>
        </w:rPr>
        <w:t>Num Discovered Ports: 3</w:t>
      </w:r>
    </w:p>
    <w:p w:rsidR="003B089B" w:rsidRDefault="003B089B" w:rsidP="003B089B">
      <w:pPr>
        <w:pStyle w:val="Console"/>
        <w:keepNext/>
        <w:rPr>
          <w:lang w:val="en-GB"/>
        </w:rPr>
      </w:pPr>
      <w:r>
        <w:rPr>
          <w:lang w:val="en-GB"/>
        </w:rPr>
        <w:t xml:space="preserve">Fabric Name         : 10 00 00 05 1e 03 7d 88 </w:t>
      </w:r>
    </w:p>
    <w:p w:rsidR="003B089B" w:rsidRDefault="003B089B" w:rsidP="003B089B">
      <w:pPr>
        <w:pStyle w:val="Corpsdetexte"/>
        <w:rPr>
          <w:lang w:val="en-GB"/>
        </w:rPr>
      </w:pPr>
    </w:p>
    <w:p w:rsidR="003B089B" w:rsidRDefault="003B089B" w:rsidP="003B089B">
      <w:pPr>
        <w:pStyle w:val="Corpsdetexte"/>
        <w:keepNext/>
      </w:pPr>
      <w:r>
        <w:lastRenderedPageBreak/>
        <w:t>Affichage des détails des liens:</w:t>
      </w:r>
    </w:p>
    <w:p w:rsidR="003B089B" w:rsidRPr="00527DA2" w:rsidRDefault="003B089B" w:rsidP="003B089B">
      <w:pPr>
        <w:pStyle w:val="Commande"/>
        <w:keepNext/>
        <w:rPr>
          <w:lang w:val="en-US"/>
        </w:rPr>
      </w:pPr>
      <w:r w:rsidRPr="00527DA2">
        <w:rPr>
          <w:lang w:val="en-US"/>
        </w:rPr>
        <w:t># /usr/sbin/hbanyware/hbacmd HbaAttributes 10:00:00:00:c9:8e:fe:f2</w:t>
      </w:r>
    </w:p>
    <w:p w:rsidR="003B089B" w:rsidRDefault="003B089B" w:rsidP="003B089B">
      <w:pPr>
        <w:pStyle w:val="Console"/>
        <w:keepNext/>
        <w:rPr>
          <w:lang w:val="en-GB"/>
        </w:rPr>
      </w:pPr>
      <w:r>
        <w:rPr>
          <w:lang w:val="en-GB"/>
        </w:rPr>
        <w:t>HBA Attributes for 10:00:00:00:c9:8e:fe:f2</w:t>
      </w:r>
    </w:p>
    <w:p w:rsidR="003B089B" w:rsidRDefault="003B089B" w:rsidP="003B089B">
      <w:pPr>
        <w:pStyle w:val="Console"/>
        <w:keepNext/>
        <w:rPr>
          <w:lang w:val="en-GB"/>
        </w:rPr>
      </w:pPr>
    </w:p>
    <w:p w:rsidR="003B089B" w:rsidRDefault="003B089B" w:rsidP="003B089B">
      <w:pPr>
        <w:pStyle w:val="Console"/>
        <w:keepNext/>
        <w:rPr>
          <w:lang w:val="en-GB"/>
        </w:rPr>
      </w:pPr>
      <w:r>
        <w:rPr>
          <w:lang w:val="en-GB"/>
        </w:rPr>
        <w:t>Host Name      : noey00test.noe.edf.fr</w:t>
      </w:r>
    </w:p>
    <w:p w:rsidR="003B089B" w:rsidRDefault="003B089B" w:rsidP="003B089B">
      <w:pPr>
        <w:pStyle w:val="Console"/>
        <w:keepNext/>
        <w:rPr>
          <w:lang w:val="en-GB"/>
        </w:rPr>
      </w:pPr>
      <w:r>
        <w:rPr>
          <w:lang w:val="en-GB"/>
        </w:rPr>
        <w:t>Manufacturer   : Emulex Corporation</w:t>
      </w:r>
    </w:p>
    <w:p w:rsidR="003B089B" w:rsidRDefault="003B089B" w:rsidP="003B089B">
      <w:pPr>
        <w:pStyle w:val="Console"/>
        <w:keepNext/>
        <w:rPr>
          <w:lang w:val="en-GB"/>
        </w:rPr>
      </w:pPr>
      <w:r>
        <w:rPr>
          <w:lang w:val="en-GB"/>
        </w:rPr>
        <w:t>Serial Number  : MY10935AVC</w:t>
      </w:r>
    </w:p>
    <w:p w:rsidR="003B089B" w:rsidRDefault="003B089B" w:rsidP="003B089B">
      <w:pPr>
        <w:pStyle w:val="Console"/>
        <w:keepNext/>
        <w:rPr>
          <w:lang w:val="en-GB"/>
        </w:rPr>
      </w:pPr>
      <w:r>
        <w:rPr>
          <w:lang w:val="en-GB"/>
        </w:rPr>
        <w:t>Model          : A8003A</w:t>
      </w:r>
    </w:p>
    <w:p w:rsidR="003B089B" w:rsidRDefault="003B089B" w:rsidP="003B089B">
      <w:pPr>
        <w:pStyle w:val="Console"/>
        <w:keepNext/>
        <w:rPr>
          <w:lang w:val="en-GB"/>
        </w:rPr>
      </w:pPr>
      <w:r>
        <w:rPr>
          <w:lang w:val="en-GB"/>
        </w:rPr>
        <w:t>Model Desc     : HP FC2242SR 4Gb PCI-e DC Fibre Channel Adapter</w:t>
      </w:r>
    </w:p>
    <w:p w:rsidR="003B089B" w:rsidRDefault="003B089B" w:rsidP="003B089B">
      <w:pPr>
        <w:pStyle w:val="Console"/>
        <w:keepNext/>
        <w:rPr>
          <w:lang w:val="en-GB"/>
        </w:rPr>
      </w:pPr>
      <w:r>
        <w:rPr>
          <w:lang w:val="en-GB"/>
        </w:rPr>
        <w:t xml:space="preserve">Node WWN       : 20 00 00 00 c9 8e fe f2 </w:t>
      </w:r>
    </w:p>
    <w:p w:rsidR="003B089B" w:rsidRDefault="003B089B" w:rsidP="003B089B">
      <w:pPr>
        <w:pStyle w:val="Console"/>
        <w:keepNext/>
        <w:rPr>
          <w:lang w:val="en-GB"/>
        </w:rPr>
      </w:pPr>
      <w:r>
        <w:rPr>
          <w:lang w:val="en-GB"/>
        </w:rPr>
        <w:t>Node Symname   : Emulex A8003A FV2.50A6 DV8.2.0.63.3p</w:t>
      </w:r>
    </w:p>
    <w:p w:rsidR="003B089B" w:rsidRDefault="003B089B" w:rsidP="003B089B">
      <w:pPr>
        <w:pStyle w:val="Console"/>
        <w:keepNext/>
        <w:rPr>
          <w:lang w:val="en-GB"/>
        </w:rPr>
      </w:pPr>
      <w:r>
        <w:rPr>
          <w:lang w:val="en-GB"/>
        </w:rPr>
        <w:t>HW Version     : 2057706d</w:t>
      </w:r>
    </w:p>
    <w:p w:rsidR="003B089B" w:rsidRDefault="003B089B" w:rsidP="003B089B">
      <w:pPr>
        <w:pStyle w:val="Console"/>
        <w:keepNext/>
        <w:rPr>
          <w:lang w:val="en-GB"/>
        </w:rPr>
      </w:pPr>
      <w:r>
        <w:rPr>
          <w:lang w:val="en-GB"/>
        </w:rPr>
        <w:t>Opt ROM Version: 5.02a1</w:t>
      </w:r>
    </w:p>
    <w:p w:rsidR="003B089B" w:rsidRDefault="003B089B" w:rsidP="003B089B">
      <w:pPr>
        <w:pStyle w:val="Console"/>
        <w:keepNext/>
        <w:rPr>
          <w:lang w:val="en-GB"/>
        </w:rPr>
      </w:pPr>
      <w:r>
        <w:rPr>
          <w:lang w:val="en-GB"/>
        </w:rPr>
        <w:t>FW Version     : 2.50A6 (Z2F2.50A6), sli-2</w:t>
      </w:r>
    </w:p>
    <w:p w:rsidR="003B089B" w:rsidRDefault="003B089B" w:rsidP="003B089B">
      <w:pPr>
        <w:pStyle w:val="Console"/>
        <w:keepNext/>
        <w:rPr>
          <w:lang w:val="en-GB"/>
        </w:rPr>
      </w:pPr>
      <w:r>
        <w:rPr>
          <w:lang w:val="en-GB"/>
        </w:rPr>
        <w:t>Vendor Spec ID : 10DF</w:t>
      </w:r>
    </w:p>
    <w:p w:rsidR="003B089B" w:rsidRDefault="003B089B" w:rsidP="003B089B">
      <w:pPr>
        <w:pStyle w:val="Console"/>
        <w:keepNext/>
        <w:rPr>
          <w:lang w:val="en-GB"/>
        </w:rPr>
      </w:pPr>
      <w:r>
        <w:rPr>
          <w:lang w:val="en-GB"/>
        </w:rPr>
        <w:t>Number of Ports: 1</w:t>
      </w:r>
    </w:p>
    <w:p w:rsidR="003B089B" w:rsidRDefault="003B089B" w:rsidP="003B089B">
      <w:pPr>
        <w:pStyle w:val="Console"/>
        <w:keepNext/>
        <w:rPr>
          <w:lang w:val="en-GB"/>
        </w:rPr>
      </w:pPr>
      <w:r>
        <w:rPr>
          <w:lang w:val="en-GB"/>
        </w:rPr>
        <w:t>Driver Name    : lpfc</w:t>
      </w:r>
    </w:p>
    <w:p w:rsidR="003B089B" w:rsidRDefault="003B089B" w:rsidP="003B089B">
      <w:pPr>
        <w:pStyle w:val="Console"/>
        <w:keepNext/>
        <w:rPr>
          <w:lang w:val="en-GB"/>
        </w:rPr>
      </w:pPr>
      <w:r>
        <w:rPr>
          <w:lang w:val="en-GB"/>
        </w:rPr>
        <w:t>Device ID      : FE00</w:t>
      </w:r>
    </w:p>
    <w:p w:rsidR="003B089B" w:rsidRDefault="003B089B" w:rsidP="003B089B">
      <w:pPr>
        <w:pStyle w:val="Console"/>
        <w:keepNext/>
        <w:rPr>
          <w:lang w:val="en-GB"/>
        </w:rPr>
      </w:pPr>
      <w:r>
        <w:rPr>
          <w:lang w:val="en-GB"/>
        </w:rPr>
        <w:t>HBA Type       : A8003A</w:t>
      </w:r>
    </w:p>
    <w:p w:rsidR="003B089B" w:rsidRDefault="003B089B" w:rsidP="003B089B">
      <w:pPr>
        <w:pStyle w:val="Console"/>
        <w:keepNext/>
        <w:rPr>
          <w:lang w:val="en-GB"/>
        </w:rPr>
      </w:pPr>
      <w:r>
        <w:rPr>
          <w:lang w:val="en-GB"/>
        </w:rPr>
        <w:t>Operational FW : SLI-2 Overlay</w:t>
      </w:r>
    </w:p>
    <w:p w:rsidR="003B089B" w:rsidRDefault="003B089B" w:rsidP="003B089B">
      <w:pPr>
        <w:pStyle w:val="Console"/>
        <w:keepNext/>
        <w:rPr>
          <w:lang w:val="en-GB"/>
        </w:rPr>
      </w:pPr>
      <w:r>
        <w:rPr>
          <w:lang w:val="en-GB"/>
        </w:rPr>
        <w:t>SLI1 FW        : 2.50a6</w:t>
      </w:r>
    </w:p>
    <w:p w:rsidR="003B089B" w:rsidRDefault="003B089B" w:rsidP="003B089B">
      <w:pPr>
        <w:pStyle w:val="Console"/>
        <w:keepNext/>
        <w:rPr>
          <w:lang w:val="en-GB"/>
        </w:rPr>
      </w:pPr>
      <w:r>
        <w:rPr>
          <w:lang w:val="en-GB"/>
        </w:rPr>
        <w:t>SLI2 FW        : 2.50a6</w:t>
      </w:r>
    </w:p>
    <w:p w:rsidR="003B089B" w:rsidRDefault="003B089B" w:rsidP="003B089B">
      <w:pPr>
        <w:pStyle w:val="Console"/>
        <w:keepNext/>
        <w:rPr>
          <w:lang w:val="en-GB"/>
        </w:rPr>
      </w:pPr>
      <w:r>
        <w:rPr>
          <w:lang w:val="en-GB"/>
        </w:rPr>
        <w:t xml:space="preserve">IEEE Address   : 00 00 c9 8e fe f2 </w:t>
      </w:r>
    </w:p>
    <w:p w:rsidR="003B089B" w:rsidRDefault="003B089B" w:rsidP="003B089B">
      <w:pPr>
        <w:pStyle w:val="Console"/>
        <w:keepNext/>
        <w:rPr>
          <w:lang w:val="en-GB"/>
        </w:rPr>
      </w:pPr>
      <w:r>
        <w:rPr>
          <w:lang w:val="en-GB"/>
        </w:rPr>
        <w:t>Boot Code      : 5.02a1</w:t>
      </w:r>
    </w:p>
    <w:p w:rsidR="003B089B" w:rsidRDefault="003B089B" w:rsidP="003B089B">
      <w:pPr>
        <w:pStyle w:val="Console"/>
        <w:keepNext/>
        <w:rPr>
          <w:lang w:val="en-GB"/>
        </w:rPr>
      </w:pPr>
      <w:r>
        <w:rPr>
          <w:lang w:val="en-GB"/>
        </w:rPr>
        <w:t>Driver Version : 8.2.0.63.3p; HBAAPI(I) v2.1.g, 12-07-07</w:t>
      </w:r>
    </w:p>
    <w:p w:rsidR="003B089B" w:rsidRPr="00CE3C60" w:rsidRDefault="003B089B" w:rsidP="003B089B">
      <w:pPr>
        <w:pStyle w:val="Console"/>
        <w:keepNext/>
        <w:rPr>
          <w:lang w:val="en-US"/>
        </w:rPr>
      </w:pPr>
      <w:r w:rsidRPr="00CE3C60">
        <w:rPr>
          <w:lang w:val="en-US"/>
        </w:rPr>
        <w:t>Kernel Version : 1.12a6</w:t>
      </w:r>
    </w:p>
    <w:p w:rsidR="003B089B" w:rsidRPr="00CE3C60" w:rsidRDefault="003B089B" w:rsidP="003B089B">
      <w:pPr>
        <w:pStyle w:val="Console"/>
        <w:keepNext/>
        <w:rPr>
          <w:lang w:val="en-US"/>
        </w:rPr>
      </w:pPr>
      <w:r w:rsidRPr="00CE3C60">
        <w:rPr>
          <w:lang w:val="en-US"/>
        </w:rPr>
        <w:t>HBA Temperature: Not Available</w:t>
      </w:r>
    </w:p>
    <w:p w:rsidR="003B089B" w:rsidRDefault="003B089B" w:rsidP="003B089B">
      <w:pPr>
        <w:pStyle w:val="Corpsdetexte"/>
        <w:rPr>
          <w:lang w:val="en-US"/>
        </w:rPr>
      </w:pPr>
    </w:p>
    <w:p w:rsidR="003B089B" w:rsidRPr="00A128E4" w:rsidRDefault="003B089B" w:rsidP="003B089B">
      <w:pPr>
        <w:pStyle w:val="Corpsdetexte"/>
        <w:rPr>
          <w:lang w:val="en-US"/>
        </w:rPr>
      </w:pPr>
    </w:p>
    <w:p w:rsidR="003B089B" w:rsidRDefault="003B089B" w:rsidP="003B089B">
      <w:pPr>
        <w:pStyle w:val="Corpsdetexte"/>
      </w:pPr>
      <w:r>
        <w:t>Pour le repérage par voyants :</w:t>
      </w:r>
    </w:p>
    <w:p w:rsidR="003B089B" w:rsidRDefault="003B089B" w:rsidP="003B089B">
      <w:pPr>
        <w:pStyle w:val="Corpsdetexte"/>
      </w:pPr>
      <w:r>
        <w:t>Afficher la valeur actuelle :</w:t>
      </w:r>
    </w:p>
    <w:p w:rsidR="003B089B" w:rsidRDefault="003B089B" w:rsidP="003B089B">
      <w:pPr>
        <w:pStyle w:val="Commande"/>
        <w:rPr>
          <w:lang w:val="de-DE"/>
        </w:rPr>
      </w:pPr>
      <w:r>
        <w:rPr>
          <w:lang w:val="de-DE"/>
        </w:rPr>
        <w:t># /usr/sbin/hbanyware/hbacmd GetBeacon 10:00:00:00:c9:8e:fe:f3</w:t>
      </w:r>
    </w:p>
    <w:p w:rsidR="003B089B" w:rsidRDefault="003B089B" w:rsidP="003B089B">
      <w:pPr>
        <w:pStyle w:val="Console"/>
      </w:pPr>
      <w:r>
        <w:t>Beacon state = 'Off'</w:t>
      </w:r>
    </w:p>
    <w:p w:rsidR="003B089B" w:rsidRDefault="003B089B" w:rsidP="003B089B">
      <w:pPr>
        <w:rPr>
          <w:sz w:val="20"/>
        </w:rPr>
      </w:pPr>
    </w:p>
    <w:p w:rsidR="003B089B" w:rsidRDefault="003B089B" w:rsidP="003B089B">
      <w:pPr>
        <w:pStyle w:val="Corpsdetexte"/>
      </w:pPr>
      <w:r>
        <w:t>Allumer les voyants :</w:t>
      </w:r>
    </w:p>
    <w:p w:rsidR="003B089B" w:rsidRDefault="003B089B" w:rsidP="003B089B">
      <w:pPr>
        <w:pStyle w:val="Commande"/>
        <w:rPr>
          <w:lang w:val="de-DE"/>
        </w:rPr>
      </w:pPr>
      <w:r>
        <w:rPr>
          <w:lang w:val="de-DE"/>
        </w:rPr>
        <w:t># /usr/sbin/hbanyware/hbacmd SetBeacon 10:00:00:00:c9:8e:fe:f3 1</w:t>
      </w:r>
    </w:p>
    <w:p w:rsidR="003B089B" w:rsidRDefault="003B089B" w:rsidP="003B089B">
      <w:pPr>
        <w:pStyle w:val="Console"/>
        <w:rPr>
          <w:lang w:val="en-GB"/>
        </w:rPr>
      </w:pPr>
      <w:r>
        <w:rPr>
          <w:lang w:val="en-GB"/>
        </w:rPr>
        <w:t>Beacon state successfully set to ON.</w:t>
      </w:r>
    </w:p>
    <w:p w:rsidR="003B089B" w:rsidRPr="003A04C5" w:rsidRDefault="003B089B" w:rsidP="003B089B">
      <w:pPr>
        <w:rPr>
          <w:sz w:val="20"/>
          <w:lang w:val="en-US"/>
        </w:rPr>
      </w:pPr>
    </w:p>
    <w:p w:rsidR="003B089B" w:rsidRPr="00710D9A" w:rsidRDefault="003B089B" w:rsidP="003B089B">
      <w:pPr>
        <w:pStyle w:val="Corpsdetexte"/>
      </w:pPr>
      <w:r w:rsidRPr="00710D9A">
        <w:t>Éteindre les voyants :</w:t>
      </w:r>
    </w:p>
    <w:p w:rsidR="003B089B" w:rsidRPr="00CA3D48" w:rsidRDefault="003B089B" w:rsidP="003B089B">
      <w:pPr>
        <w:pStyle w:val="Commande"/>
      </w:pPr>
      <w:r w:rsidRPr="00CA3D48">
        <w:t># /usr/sbin/hbanyware/hbacmd SetBeacon 10:00:00:00:c9:8e:fe:f3 0</w:t>
      </w:r>
    </w:p>
    <w:p w:rsidR="003B089B" w:rsidRDefault="003B089B" w:rsidP="003B089B">
      <w:pPr>
        <w:pStyle w:val="Console"/>
        <w:rPr>
          <w:lang w:val="en-GB"/>
        </w:rPr>
      </w:pPr>
      <w:r>
        <w:rPr>
          <w:lang w:val="en-GB"/>
        </w:rPr>
        <w:t>Beacon state successfully set to OFF.</w:t>
      </w:r>
    </w:p>
    <w:p w:rsidR="003B089B" w:rsidRDefault="003B089B" w:rsidP="003B089B">
      <w:pPr>
        <w:rPr>
          <w:sz w:val="20"/>
          <w:lang w:val="en-US"/>
        </w:rPr>
      </w:pPr>
    </w:p>
    <w:p w:rsidR="003B089B" w:rsidRPr="004F6829" w:rsidRDefault="003B089B" w:rsidP="003B089B">
      <w:pPr>
        <w:rPr>
          <w:sz w:val="20"/>
          <w:lang w:val="en-US"/>
        </w:rPr>
      </w:pPr>
    </w:p>
    <w:p w:rsidR="003B089B" w:rsidRPr="004F6829" w:rsidRDefault="003B089B" w:rsidP="003B089B">
      <w:pPr>
        <w:rPr>
          <w:sz w:val="20"/>
          <w:lang w:val="en-US"/>
        </w:rPr>
      </w:pPr>
    </w:p>
    <w:p w:rsidR="003B089B" w:rsidRPr="004F6829" w:rsidRDefault="003B089B" w:rsidP="003B089B">
      <w:pPr>
        <w:rPr>
          <w:sz w:val="20"/>
          <w:lang w:val="en-US"/>
        </w:rPr>
      </w:pPr>
    </w:p>
    <w:p w:rsidR="003B089B" w:rsidRPr="004F6829" w:rsidRDefault="003B089B" w:rsidP="003B089B">
      <w:pPr>
        <w:rPr>
          <w:sz w:val="20"/>
          <w:lang w:val="en-US"/>
        </w:rPr>
      </w:pPr>
    </w:p>
    <w:p w:rsidR="003B089B" w:rsidRPr="004F6829" w:rsidRDefault="003B089B" w:rsidP="003B089B">
      <w:pPr>
        <w:rPr>
          <w:sz w:val="20"/>
          <w:lang w:val="en-US"/>
        </w:rPr>
      </w:pPr>
    </w:p>
    <w:p w:rsidR="003B089B" w:rsidRPr="004F6829" w:rsidRDefault="003B089B" w:rsidP="003B089B">
      <w:pPr>
        <w:rPr>
          <w:sz w:val="20"/>
          <w:lang w:val="en-US"/>
        </w:rPr>
      </w:pPr>
    </w:p>
    <w:p w:rsidR="003B089B" w:rsidRPr="004F6829" w:rsidRDefault="003B089B" w:rsidP="003B089B">
      <w:pPr>
        <w:rPr>
          <w:sz w:val="20"/>
          <w:lang w:val="en-US"/>
        </w:rPr>
      </w:pPr>
    </w:p>
    <w:p w:rsidR="003B089B" w:rsidRPr="004F6829" w:rsidRDefault="003B089B" w:rsidP="003B089B">
      <w:pPr>
        <w:rPr>
          <w:sz w:val="20"/>
          <w:lang w:val="en-US"/>
        </w:rPr>
      </w:pPr>
    </w:p>
    <w:p w:rsidR="003B089B" w:rsidRPr="004F6829" w:rsidRDefault="003B089B" w:rsidP="003B089B">
      <w:pPr>
        <w:rPr>
          <w:sz w:val="20"/>
          <w:lang w:val="en-US"/>
        </w:rPr>
      </w:pPr>
    </w:p>
    <w:p w:rsidR="003B089B" w:rsidRDefault="003B089B" w:rsidP="003B089B">
      <w:pPr>
        <w:rPr>
          <w:sz w:val="20"/>
          <w:lang w:val="en-US"/>
        </w:rPr>
      </w:pPr>
    </w:p>
    <w:p w:rsidR="003B089B" w:rsidRPr="004F6829" w:rsidRDefault="003B089B" w:rsidP="003B089B">
      <w:pPr>
        <w:jc w:val="right"/>
        <w:rPr>
          <w:sz w:val="20"/>
          <w:lang w:val="en-US"/>
        </w:rPr>
      </w:pPr>
    </w:p>
    <w:p w:rsidR="003B089B" w:rsidRDefault="003B089B" w:rsidP="003B089B">
      <w:pPr>
        <w:pStyle w:val="Titre1"/>
        <w:rPr>
          <w:lang w:val="en-US"/>
        </w:rPr>
      </w:pPr>
      <w:bookmarkStart w:id="118" w:name="_Toc433712942"/>
      <w:r>
        <w:rPr>
          <w:lang w:val="en-US"/>
        </w:rPr>
        <w:lastRenderedPageBreak/>
        <w:t>Migration LUN à chaud</w:t>
      </w:r>
      <w:bookmarkEnd w:id="118"/>
    </w:p>
    <w:p w:rsidR="003B089B" w:rsidRPr="001C60D5" w:rsidRDefault="003B089B" w:rsidP="003B089B">
      <w:pPr>
        <w:pStyle w:val="Titre2"/>
        <w:rPr>
          <w:kern w:val="0"/>
          <w:lang w:val="en-US"/>
        </w:rPr>
      </w:pPr>
      <w:bookmarkStart w:id="119" w:name="_Toc433712943"/>
      <w:r>
        <w:rPr>
          <w:kern w:val="0"/>
          <w:lang w:val="en-US"/>
        </w:rPr>
        <w:t>Actualiser les luns</w:t>
      </w:r>
      <w:bookmarkEnd w:id="119"/>
    </w:p>
    <w:p w:rsidR="003B089B" w:rsidRDefault="003B089B" w:rsidP="003B089B">
      <w:pPr>
        <w:pStyle w:val="Commande"/>
        <w:keepNext/>
        <w:rPr>
          <w:lang w:val="en-GB"/>
        </w:rPr>
      </w:pPr>
      <w:r>
        <w:rPr>
          <w:lang w:val="en-GB"/>
        </w:rPr>
        <w:t xml:space="preserve"># </w:t>
      </w:r>
      <w:r w:rsidRPr="00B6530C">
        <w:rPr>
          <w:lang w:val="en-GB"/>
        </w:rPr>
        <w:t xml:space="preserve">rescan-scsi-bus.sh --color -l -w </w:t>
      </w:r>
      <w:r>
        <w:rPr>
          <w:lang w:val="en-GB"/>
        </w:rPr>
        <w:t>–</w:t>
      </w:r>
      <w:r w:rsidRPr="00B6530C">
        <w:rPr>
          <w:lang w:val="en-GB"/>
        </w:rPr>
        <w:t>c</w:t>
      </w:r>
    </w:p>
    <w:p w:rsidR="003B089B" w:rsidRPr="001C60D5" w:rsidRDefault="003B089B" w:rsidP="003B089B">
      <w:pPr>
        <w:pStyle w:val="Titre2"/>
        <w:rPr>
          <w:kern w:val="0"/>
        </w:rPr>
      </w:pPr>
      <w:bookmarkStart w:id="120" w:name="_Toc433712944"/>
      <w:r w:rsidRPr="001C60D5">
        <w:rPr>
          <w:kern w:val="0"/>
        </w:rPr>
        <w:t>Mettre à jour le multipath</w:t>
      </w:r>
      <w:bookmarkEnd w:id="120"/>
    </w:p>
    <w:p w:rsidR="003B089B" w:rsidRPr="001C60D5" w:rsidRDefault="003B089B" w:rsidP="003B089B">
      <w:pPr>
        <w:pStyle w:val="Commande"/>
        <w:rPr>
          <w:lang w:val="en-US"/>
        </w:rPr>
      </w:pPr>
      <w:r w:rsidRPr="001C60D5">
        <w:rPr>
          <w:lang w:val="en-US"/>
        </w:rPr>
        <w:t># multipath -dF</w:t>
      </w:r>
    </w:p>
    <w:p w:rsidR="003B089B" w:rsidRPr="001C60D5" w:rsidRDefault="003B089B" w:rsidP="003B089B">
      <w:pPr>
        <w:pStyle w:val="Console"/>
        <w:rPr>
          <w:kern w:val="0"/>
          <w:lang w:val="en-US"/>
        </w:rPr>
      </w:pPr>
      <w:r w:rsidRPr="001C60D5">
        <w:rPr>
          <w:kern w:val="0"/>
          <w:lang w:val="en-US"/>
        </w:rPr>
        <w:t>mpath0: map in use</w:t>
      </w:r>
    </w:p>
    <w:p w:rsidR="003B089B" w:rsidRPr="001C60D5" w:rsidRDefault="003B089B" w:rsidP="003B089B">
      <w:pPr>
        <w:pStyle w:val="Commande"/>
        <w:rPr>
          <w:lang w:val="en-US"/>
        </w:rPr>
      </w:pPr>
      <w:r w:rsidRPr="001C60D5">
        <w:rPr>
          <w:lang w:val="en-US"/>
        </w:rPr>
        <w:t># multipath -l</w:t>
      </w:r>
    </w:p>
    <w:p w:rsidR="003B089B" w:rsidRPr="001C60D5" w:rsidRDefault="003B089B" w:rsidP="003B089B">
      <w:pPr>
        <w:pStyle w:val="Console"/>
        <w:rPr>
          <w:kern w:val="0"/>
          <w:lang w:val="en-US"/>
        </w:rPr>
      </w:pPr>
      <w:r w:rsidRPr="001C60D5">
        <w:rPr>
          <w:kern w:val="0"/>
          <w:lang w:val="en-US"/>
        </w:rPr>
        <w:t>mpath0 (360060e80054456000000445600000344)</w:t>
      </w:r>
    </w:p>
    <w:p w:rsidR="003B089B" w:rsidRPr="001C60D5" w:rsidRDefault="003B089B" w:rsidP="003B089B">
      <w:pPr>
        <w:pStyle w:val="Console"/>
        <w:rPr>
          <w:kern w:val="0"/>
          <w:lang w:val="en-US"/>
        </w:rPr>
      </w:pPr>
      <w:r w:rsidRPr="001C60D5">
        <w:rPr>
          <w:kern w:val="0"/>
          <w:lang w:val="en-US"/>
        </w:rPr>
        <w:t>[size=20 GB][features="0"][hwhandler="0"]</w:t>
      </w:r>
    </w:p>
    <w:p w:rsidR="003B089B" w:rsidRPr="001C60D5" w:rsidRDefault="003B089B" w:rsidP="003B089B">
      <w:pPr>
        <w:pStyle w:val="Console"/>
        <w:rPr>
          <w:kern w:val="0"/>
          <w:lang w:val="en-US"/>
        </w:rPr>
      </w:pPr>
      <w:r w:rsidRPr="001C60D5">
        <w:rPr>
          <w:kern w:val="0"/>
          <w:lang w:val="en-US"/>
        </w:rPr>
        <w:t>\_ round-robin 0 [active]</w:t>
      </w:r>
    </w:p>
    <w:p w:rsidR="003B089B" w:rsidRPr="001C60D5" w:rsidRDefault="003B089B" w:rsidP="003B089B">
      <w:pPr>
        <w:pStyle w:val="Console"/>
        <w:rPr>
          <w:kern w:val="0"/>
          <w:lang w:val="en-US"/>
        </w:rPr>
      </w:pPr>
      <w:r w:rsidRPr="001C60D5">
        <w:rPr>
          <w:kern w:val="0"/>
          <w:lang w:val="en-US"/>
        </w:rPr>
        <w:t xml:space="preserve"> \_ 3:0:0:0 sda 8:0  [active]</w:t>
      </w:r>
    </w:p>
    <w:p w:rsidR="003B089B" w:rsidRPr="001C60D5" w:rsidRDefault="003B089B" w:rsidP="003B089B">
      <w:pPr>
        <w:pStyle w:val="Console"/>
        <w:rPr>
          <w:kern w:val="0"/>
          <w:lang w:val="en-US"/>
        </w:rPr>
      </w:pPr>
      <w:r w:rsidRPr="001C60D5">
        <w:rPr>
          <w:kern w:val="0"/>
          <w:lang w:val="en-US"/>
        </w:rPr>
        <w:t xml:space="preserve"> \_ 3:0:1:0 sdb 8:16 [active]</w:t>
      </w:r>
    </w:p>
    <w:p w:rsidR="003B089B" w:rsidRPr="001C60D5" w:rsidRDefault="003B089B" w:rsidP="003B089B">
      <w:pPr>
        <w:pStyle w:val="Console"/>
        <w:rPr>
          <w:kern w:val="0"/>
          <w:lang w:val="en-US"/>
        </w:rPr>
      </w:pPr>
      <w:r w:rsidRPr="001C60D5">
        <w:rPr>
          <w:kern w:val="0"/>
          <w:lang w:val="en-US"/>
        </w:rPr>
        <w:t xml:space="preserve"> \_ 4:0:0:0 sdc 8:32 [active]</w:t>
      </w:r>
    </w:p>
    <w:p w:rsidR="003B089B" w:rsidRPr="001C60D5" w:rsidRDefault="003B089B" w:rsidP="003B089B">
      <w:pPr>
        <w:pStyle w:val="Console"/>
        <w:rPr>
          <w:kern w:val="0"/>
          <w:lang w:val="en-US"/>
        </w:rPr>
      </w:pPr>
      <w:r w:rsidRPr="001C60D5">
        <w:rPr>
          <w:kern w:val="0"/>
          <w:lang w:val="en-US"/>
        </w:rPr>
        <w:t xml:space="preserve"> \_ 4:0:1:0 sdd 8:48 [active]</w:t>
      </w:r>
    </w:p>
    <w:p w:rsidR="003B089B" w:rsidRPr="001C60D5" w:rsidRDefault="003B089B" w:rsidP="003B089B">
      <w:pPr>
        <w:widowControl/>
        <w:tabs>
          <w:tab w:val="left" w:pos="-720"/>
          <w:tab w:val="left" w:pos="0"/>
          <w:tab w:val="left" w:pos="720"/>
          <w:tab w:val="left" w:pos="1440"/>
          <w:tab w:val="left" w:pos="2160"/>
          <w:tab w:val="left" w:pos="2880"/>
          <w:tab w:val="left" w:pos="3600"/>
          <w:tab w:val="left" w:pos="4320"/>
        </w:tabs>
        <w:suppressAutoHyphens w:val="0"/>
        <w:autoSpaceDE w:val="0"/>
        <w:autoSpaceDN w:val="0"/>
        <w:adjustRightInd w:val="0"/>
        <w:rPr>
          <w:rFonts w:ascii="Helv" w:eastAsia="Times New Roman" w:hAnsi="Helv" w:cs="Helv"/>
          <w:color w:val="000000"/>
          <w:kern w:val="0"/>
          <w:sz w:val="20"/>
          <w:szCs w:val="20"/>
          <w:lang w:val="en-US"/>
        </w:rPr>
      </w:pPr>
    </w:p>
    <w:p w:rsidR="003B089B" w:rsidRPr="001C60D5" w:rsidRDefault="003B089B" w:rsidP="003B089B">
      <w:pPr>
        <w:pStyle w:val="Commande"/>
        <w:rPr>
          <w:lang w:val="en-US"/>
        </w:rPr>
      </w:pPr>
      <w:r w:rsidRPr="001C60D5">
        <w:rPr>
          <w:lang w:val="en-US"/>
        </w:rPr>
        <w:t># multipath mpath1</w:t>
      </w:r>
    </w:p>
    <w:p w:rsidR="003B089B" w:rsidRPr="001C60D5" w:rsidRDefault="003B089B" w:rsidP="003B089B">
      <w:pPr>
        <w:pStyle w:val="Console"/>
        <w:rPr>
          <w:kern w:val="0"/>
          <w:lang w:val="en-US"/>
        </w:rPr>
      </w:pPr>
      <w:r w:rsidRPr="001C60D5">
        <w:rPr>
          <w:kern w:val="0"/>
          <w:lang w:val="en-US"/>
        </w:rPr>
        <w:t>create: mpath1 (360060e800544560000004456000003ff)</w:t>
      </w:r>
    </w:p>
    <w:p w:rsidR="003B089B" w:rsidRPr="001C60D5" w:rsidRDefault="003B089B" w:rsidP="003B089B">
      <w:pPr>
        <w:pStyle w:val="Console"/>
        <w:rPr>
          <w:kern w:val="0"/>
          <w:lang w:val="en-US"/>
        </w:rPr>
      </w:pPr>
      <w:r w:rsidRPr="001C60D5">
        <w:rPr>
          <w:kern w:val="0"/>
          <w:lang w:val="en-US"/>
        </w:rPr>
        <w:t>[size=20 GB][features="0"][hwhandler="0"]</w:t>
      </w:r>
    </w:p>
    <w:p w:rsidR="003B089B" w:rsidRPr="001C60D5" w:rsidRDefault="003B089B" w:rsidP="003B089B">
      <w:pPr>
        <w:pStyle w:val="Console"/>
        <w:rPr>
          <w:kern w:val="0"/>
          <w:lang w:val="en-US"/>
        </w:rPr>
      </w:pPr>
      <w:r w:rsidRPr="001C60D5">
        <w:rPr>
          <w:kern w:val="0"/>
          <w:lang w:val="en-US"/>
        </w:rPr>
        <w:t>\_ round-robin 0 [prio=1]</w:t>
      </w:r>
    </w:p>
    <w:p w:rsidR="003B089B" w:rsidRPr="001C60D5" w:rsidRDefault="003B089B" w:rsidP="003B089B">
      <w:pPr>
        <w:pStyle w:val="Console"/>
        <w:rPr>
          <w:kern w:val="0"/>
          <w:lang w:val="en-US"/>
        </w:rPr>
      </w:pPr>
      <w:r>
        <w:rPr>
          <w:kern w:val="0"/>
          <w:lang w:val="en-US"/>
        </w:rPr>
        <w:t xml:space="preserve"> \_ 3:0:0:1 sde 8:64 [ready]</w:t>
      </w:r>
    </w:p>
    <w:p w:rsidR="003B089B" w:rsidRPr="001C60D5" w:rsidRDefault="003B089B" w:rsidP="003B089B">
      <w:pPr>
        <w:pStyle w:val="Titre2"/>
        <w:rPr>
          <w:kern w:val="0"/>
        </w:rPr>
      </w:pPr>
      <w:bookmarkStart w:id="121" w:name="_Toc433712945"/>
      <w:r w:rsidRPr="001C60D5">
        <w:rPr>
          <w:kern w:val="0"/>
        </w:rPr>
        <w:t>Creation du volume physique et ajout dans le volume group</w:t>
      </w:r>
      <w:bookmarkEnd w:id="121"/>
    </w:p>
    <w:p w:rsidR="003B089B" w:rsidRPr="001C60D5" w:rsidRDefault="003B089B" w:rsidP="003B089B">
      <w:pPr>
        <w:pStyle w:val="Commande"/>
        <w:rPr>
          <w:lang w:val="en-US"/>
        </w:rPr>
      </w:pPr>
      <w:r w:rsidRPr="001C60D5">
        <w:rPr>
          <w:lang w:val="en-US"/>
        </w:rPr>
        <w:t># pvcreate /dev/mapper/mapth1p3</w:t>
      </w:r>
    </w:p>
    <w:p w:rsidR="003B089B" w:rsidRPr="001C60D5" w:rsidRDefault="003B089B" w:rsidP="003B089B">
      <w:pPr>
        <w:pStyle w:val="Commande"/>
        <w:rPr>
          <w:lang w:val="en-US"/>
        </w:rPr>
      </w:pPr>
      <w:r w:rsidRPr="001C60D5">
        <w:rPr>
          <w:lang w:val="en-US"/>
        </w:rPr>
        <w:t xml:space="preserve"># vgextend VolGroup00 /dev/mapper/mapth1p3 </w:t>
      </w:r>
    </w:p>
    <w:p w:rsidR="003B089B" w:rsidRPr="00D5275F" w:rsidRDefault="003B089B" w:rsidP="003B089B">
      <w:pPr>
        <w:pStyle w:val="Titre2"/>
        <w:rPr>
          <w:kern w:val="0"/>
        </w:rPr>
      </w:pPr>
      <w:bookmarkStart w:id="122" w:name="_Toc433712946"/>
      <w:r w:rsidRPr="00D5275F">
        <w:rPr>
          <w:kern w:val="0"/>
        </w:rPr>
        <w:t>Mise en place du mirror</w:t>
      </w:r>
      <w:bookmarkEnd w:id="122"/>
    </w:p>
    <w:p w:rsidR="003B089B" w:rsidRPr="00613A26" w:rsidRDefault="003B089B" w:rsidP="003B089B">
      <w:pPr>
        <w:pStyle w:val="Commande"/>
        <w:rPr>
          <w:lang w:val="en-US"/>
        </w:rPr>
      </w:pPr>
      <w:r w:rsidRPr="00613A26">
        <w:rPr>
          <w:lang w:val="en-US"/>
        </w:rPr>
        <w:t># lvconvert -m 1 --corelog /dev/VolGroup00/LogVol00 /dev/mapper/mpath1p3</w:t>
      </w:r>
    </w:p>
    <w:p w:rsidR="003B089B" w:rsidRPr="001C60D5" w:rsidRDefault="003B089B" w:rsidP="003B089B">
      <w:pPr>
        <w:pStyle w:val="Titre2"/>
        <w:rPr>
          <w:kern w:val="0"/>
          <w:lang w:val="en-US"/>
        </w:rPr>
      </w:pPr>
      <w:bookmarkStart w:id="123" w:name="_Toc433712947"/>
      <w:r>
        <w:rPr>
          <w:kern w:val="0"/>
          <w:lang w:val="en-US"/>
        </w:rPr>
        <w:t>Suppression de l’ancien LUN</w:t>
      </w:r>
      <w:bookmarkEnd w:id="123"/>
    </w:p>
    <w:p w:rsidR="003B089B" w:rsidRPr="001C60D5" w:rsidRDefault="003B089B" w:rsidP="003B089B">
      <w:pPr>
        <w:widowControl/>
        <w:tabs>
          <w:tab w:val="left" w:pos="-720"/>
          <w:tab w:val="left" w:pos="0"/>
          <w:tab w:val="left" w:pos="720"/>
          <w:tab w:val="left" w:pos="1440"/>
          <w:tab w:val="left" w:pos="2160"/>
          <w:tab w:val="left" w:pos="2880"/>
          <w:tab w:val="left" w:pos="3600"/>
          <w:tab w:val="left" w:pos="4320"/>
        </w:tabs>
        <w:suppressAutoHyphens w:val="0"/>
        <w:autoSpaceDE w:val="0"/>
        <w:autoSpaceDN w:val="0"/>
        <w:adjustRightInd w:val="0"/>
        <w:rPr>
          <w:rFonts w:ascii="Helv" w:eastAsia="Times New Roman" w:hAnsi="Helv" w:cs="Helv"/>
          <w:color w:val="000000"/>
          <w:kern w:val="0"/>
          <w:sz w:val="20"/>
          <w:szCs w:val="20"/>
        </w:rPr>
      </w:pPr>
      <w:r w:rsidRPr="001C60D5">
        <w:rPr>
          <w:rFonts w:ascii="Helv" w:eastAsia="Times New Roman" w:hAnsi="Helv" w:cs="Helv"/>
          <w:color w:val="000000"/>
          <w:kern w:val="0"/>
          <w:sz w:val="20"/>
          <w:szCs w:val="20"/>
        </w:rPr>
        <w:t>Vérifier l’etat de la copie:</w:t>
      </w:r>
    </w:p>
    <w:p w:rsidR="003B089B" w:rsidRPr="001C60D5" w:rsidRDefault="003B089B" w:rsidP="003B089B">
      <w:pPr>
        <w:pStyle w:val="Commande"/>
        <w:rPr>
          <w:lang w:val="en-US"/>
        </w:rPr>
      </w:pPr>
      <w:r w:rsidRPr="001C60D5">
        <w:rPr>
          <w:lang w:val="en-US"/>
        </w:rPr>
        <w:t># lvs</w:t>
      </w:r>
    </w:p>
    <w:p w:rsidR="003B089B" w:rsidRPr="001C60D5" w:rsidRDefault="003B089B" w:rsidP="003B089B">
      <w:pPr>
        <w:pStyle w:val="Console"/>
        <w:rPr>
          <w:kern w:val="0"/>
          <w:lang w:val="en-US"/>
        </w:rPr>
      </w:pPr>
      <w:r w:rsidRPr="001C60D5">
        <w:rPr>
          <w:kern w:val="0"/>
          <w:lang w:val="en-US"/>
        </w:rPr>
        <w:t xml:space="preserve">  LV       VG         Attr   LSize  Origin Snap%  Move Log Copy%</w:t>
      </w:r>
    </w:p>
    <w:p w:rsidR="003B089B" w:rsidRPr="00D5275F" w:rsidRDefault="003B089B" w:rsidP="003B089B">
      <w:pPr>
        <w:pStyle w:val="Console"/>
        <w:rPr>
          <w:kern w:val="0"/>
        </w:rPr>
      </w:pPr>
      <w:r w:rsidRPr="001C60D5">
        <w:rPr>
          <w:kern w:val="0"/>
          <w:lang w:val="en-US"/>
        </w:rPr>
        <w:t xml:space="preserve">  </w:t>
      </w:r>
      <w:r w:rsidRPr="00D5275F">
        <w:rPr>
          <w:kern w:val="0"/>
        </w:rPr>
        <w:t xml:space="preserve">LogVol00 VolGroup00 mwi-ao 47.88G                        </w:t>
      </w:r>
      <w:r w:rsidRPr="001C60D5">
        <w:rPr>
          <w:rStyle w:val="Surbrillance"/>
        </w:rPr>
        <w:t>100.00</w:t>
      </w:r>
    </w:p>
    <w:p w:rsidR="003B089B" w:rsidRPr="001C60D5" w:rsidRDefault="003B089B" w:rsidP="003B089B">
      <w:pPr>
        <w:keepNext/>
        <w:widowControl/>
        <w:tabs>
          <w:tab w:val="left" w:pos="-720"/>
          <w:tab w:val="left" w:pos="0"/>
          <w:tab w:val="left" w:pos="720"/>
          <w:tab w:val="left" w:pos="1440"/>
          <w:tab w:val="left" w:pos="2160"/>
          <w:tab w:val="left" w:pos="2880"/>
          <w:tab w:val="left" w:pos="3600"/>
          <w:tab w:val="left" w:pos="4320"/>
        </w:tabs>
        <w:suppressAutoHyphens w:val="0"/>
        <w:autoSpaceDE w:val="0"/>
        <w:autoSpaceDN w:val="0"/>
        <w:adjustRightInd w:val="0"/>
        <w:rPr>
          <w:rFonts w:ascii="Helv" w:eastAsia="Times New Roman" w:hAnsi="Helv" w:cs="Helv"/>
          <w:color w:val="000000"/>
          <w:kern w:val="0"/>
          <w:sz w:val="20"/>
          <w:szCs w:val="20"/>
        </w:rPr>
      </w:pPr>
      <w:r w:rsidRPr="001C60D5">
        <w:rPr>
          <w:rFonts w:ascii="Helv" w:eastAsia="Times New Roman" w:hAnsi="Helv" w:cs="Helv"/>
          <w:color w:val="000000"/>
          <w:kern w:val="0"/>
          <w:sz w:val="20"/>
          <w:szCs w:val="20"/>
        </w:rPr>
        <w:t>Une fois terminée, on peut “casser” le miroir et supprimer le disque du vg.</w:t>
      </w:r>
    </w:p>
    <w:p w:rsidR="003B089B" w:rsidRPr="001C60D5" w:rsidRDefault="003B089B" w:rsidP="003B089B">
      <w:pPr>
        <w:pStyle w:val="Commande"/>
        <w:keepNext/>
        <w:rPr>
          <w:lang w:val="en-US"/>
        </w:rPr>
      </w:pPr>
      <w:r w:rsidRPr="001C60D5">
        <w:rPr>
          <w:lang w:val="en-US"/>
        </w:rPr>
        <w:t># lvconvert -m 0 --alloc anywhere /dev/VolGroup00/LogVol00 /dev/mapper/mpath0p3</w:t>
      </w:r>
    </w:p>
    <w:p w:rsidR="003B089B" w:rsidRDefault="003B089B" w:rsidP="003B089B">
      <w:pPr>
        <w:pStyle w:val="Commande"/>
        <w:keepNext/>
      </w:pPr>
      <w:r>
        <w:t xml:space="preserve"># vgreduce VolGroup00 /dev/mapper/mpath0p3{code} </w:t>
      </w:r>
      <w:r>
        <w:tab/>
      </w:r>
    </w:p>
    <w:p w:rsidR="003B089B" w:rsidRDefault="003B089B" w:rsidP="003B089B">
      <w:pPr>
        <w:pStyle w:val="Titre1"/>
      </w:pPr>
      <w:bookmarkStart w:id="124" w:name="_Toc433712948"/>
      <w:r>
        <w:lastRenderedPageBreak/>
        <w:t>Bibliographie</w:t>
      </w:r>
      <w:bookmarkEnd w:id="124"/>
    </w:p>
    <w:p w:rsidR="003B089B" w:rsidRDefault="003B089B" w:rsidP="003B089B">
      <w:pPr>
        <w:pStyle w:val="Corpsdetexte"/>
        <w:numPr>
          <w:ilvl w:val="0"/>
          <w:numId w:val="4"/>
        </w:numPr>
        <w:jc w:val="left"/>
      </w:pPr>
      <w:r>
        <w:t>Documentation QLogic :</w:t>
      </w:r>
      <w:r>
        <w:br/>
      </w:r>
      <w:hyperlink r:id="rId20" w:history="1">
        <w:r w:rsidRPr="00305A64">
          <w:rPr>
            <w:rStyle w:val="Lienhypertexte"/>
          </w:rPr>
          <w:t>http://download.qlogic.com/manual/65491/SN0054614-00F.pdf</w:t>
        </w:r>
      </w:hyperlink>
    </w:p>
    <w:p w:rsidR="003B089B" w:rsidRPr="001E38BA" w:rsidRDefault="003B089B" w:rsidP="003B089B">
      <w:pPr>
        <w:pStyle w:val="Corpsdetexte"/>
        <w:numPr>
          <w:ilvl w:val="0"/>
          <w:numId w:val="4"/>
        </w:numPr>
        <w:jc w:val="left"/>
      </w:pPr>
      <w:r w:rsidRPr="001E38BA">
        <w:t>Documentation Emulex :</w:t>
      </w:r>
      <w:r w:rsidRPr="001E38BA">
        <w:br/>
      </w:r>
      <w:hyperlink r:id="rId21" w:history="1">
        <w:r w:rsidRPr="001E38BA">
          <w:rPr>
            <w:rStyle w:val="Lienhypertexte"/>
          </w:rPr>
          <w:t>http://www-dl.Emulex.com/support/utilities/corekits/41/manual.pdf</w:t>
        </w:r>
      </w:hyperlink>
    </w:p>
    <w:p w:rsidR="003B089B" w:rsidRDefault="003B089B" w:rsidP="003B089B">
      <w:pPr>
        <w:pStyle w:val="Corpsdetexte2"/>
        <w:widowControl w:val="0"/>
        <w:numPr>
          <w:ilvl w:val="0"/>
          <w:numId w:val="4"/>
        </w:numPr>
        <w:suppressAutoHyphens/>
        <w:autoSpaceDE/>
        <w:autoSpaceDN/>
        <w:adjustRightInd/>
        <w:jc w:val="left"/>
        <w:rPr>
          <w:rFonts w:eastAsia="Arial Unicode MS" w:cs="Times New Roman"/>
          <w:kern w:val="1"/>
          <w:sz w:val="22"/>
          <w:szCs w:val="24"/>
        </w:rPr>
      </w:pPr>
      <w:r>
        <w:rPr>
          <w:rFonts w:eastAsia="Arial Unicode MS" w:cs="Times New Roman"/>
          <w:kern w:val="1"/>
          <w:sz w:val="22"/>
          <w:szCs w:val="24"/>
        </w:rPr>
        <w:t>Documentation m</w:t>
      </w:r>
      <w:r w:rsidRPr="00D42BE7">
        <w:rPr>
          <w:rFonts w:eastAsia="Arial Unicode MS" w:cs="Times New Roman"/>
          <w:kern w:val="1"/>
          <w:sz w:val="22"/>
          <w:szCs w:val="24"/>
        </w:rPr>
        <w:t>ultivoie Red Hat :</w:t>
      </w:r>
      <w:r>
        <w:rPr>
          <w:rFonts w:eastAsia="Arial Unicode MS" w:cs="Times New Roman"/>
          <w:kern w:val="1"/>
          <w:sz w:val="22"/>
          <w:szCs w:val="24"/>
        </w:rPr>
        <w:br/>
      </w:r>
      <w:hyperlink r:id="rId22" w:history="1">
        <w:r w:rsidRPr="00305A64">
          <w:rPr>
            <w:rStyle w:val="Lienhypertexte"/>
            <w:rFonts w:eastAsia="Arial Unicode MS" w:cs="Times New Roman"/>
            <w:kern w:val="1"/>
            <w:sz w:val="22"/>
          </w:rPr>
          <w:t>http://www.redhat.com/docs/en-US/Red_Hat_Enterprise_Linux/5/html/DM_Multipath/index.html</w:t>
        </w:r>
      </w:hyperlink>
    </w:p>
    <w:p w:rsidR="003B089B" w:rsidRPr="005C5E1E" w:rsidRDefault="003B089B" w:rsidP="003B089B">
      <w:pPr>
        <w:pStyle w:val="Corpsdetexte"/>
      </w:pPr>
    </w:p>
    <w:p w:rsidR="003B089B" w:rsidRPr="00B5718A" w:rsidRDefault="003B089B" w:rsidP="003B089B">
      <w:pPr>
        <w:pStyle w:val="Findudocument"/>
      </w:pPr>
      <w:r w:rsidRPr="00B5718A">
        <w:rPr>
          <w:rFonts w:ascii="DejaVu Sans" w:hAnsi="DejaVu Sans"/>
        </w:rPr>
        <w:t>✦</w:t>
      </w:r>
      <w:r w:rsidRPr="00B5718A">
        <w:t xml:space="preserve"> Fin du document </w:t>
      </w:r>
      <w:r w:rsidRPr="00B5718A">
        <w:rPr>
          <w:rFonts w:ascii="DejaVu Sans" w:hAnsi="DejaVu Sans"/>
        </w:rPr>
        <w:t>✦</w:t>
      </w:r>
    </w:p>
    <w:p w:rsidR="00873602" w:rsidRDefault="00873602"/>
    <w:sectPr w:rsidR="00873602">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35F" w:rsidRDefault="0059235F">
      <w:r>
        <w:separator/>
      </w:r>
    </w:p>
  </w:endnote>
  <w:endnote w:type="continuationSeparator" w:id="0">
    <w:p w:rsidR="0059235F" w:rsidRDefault="00592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Mono">
    <w:panose1 w:val="020B0609030804020204"/>
    <w:charset w:val="00"/>
    <w:family w:val="modern"/>
    <w:pitch w:val="fixed"/>
    <w:sig w:usb0="E60022FF" w:usb1="D000F1FB" w:usb2="00000028" w:usb3="00000000" w:csb0="000001DF" w:csb1="00000000"/>
  </w:font>
  <w:font w:name="Helv">
    <w:panose1 w:val="020B0604020202030204"/>
    <w:charset w:val="00"/>
    <w:family w:val="swiss"/>
    <w:notTrueType/>
    <w:pitch w:val="variable"/>
    <w:sig w:usb0="00000003" w:usb1="00000000" w:usb2="00000000" w:usb3="00000000" w:csb0="00000001" w:csb1="00000000"/>
  </w:font>
  <w:font w:name="r_ansi">
    <w:altName w:val="Consolas"/>
    <w:charset w:val="00"/>
    <w:family w:val="modern"/>
    <w:pitch w:val="fixed"/>
    <w:sig w:usb0="00000003" w:usb1="00000000" w:usb2="00000000" w:usb3="00000000" w:csb0="00000001" w:csb1="00000000"/>
  </w:font>
  <w:font w:name="DejaVu Sans">
    <w:panose1 w:val="020B0603030804020204"/>
    <w:charset w:val="00"/>
    <w:family w:val="swiss"/>
    <w:pitch w:val="variable"/>
    <w:sig w:usb0="E7000EFF" w:usb1="5200FDFF" w:usb2="0A042021"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89B" w:rsidRDefault="003B089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89B" w:rsidRDefault="003B089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89B" w:rsidRDefault="003B089B">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89B" w:rsidRDefault="003B089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7710"/>
      <w:gridCol w:w="1928"/>
    </w:tblGrid>
    <w:tr w:rsidR="003B089B">
      <w:tc>
        <w:tcPr>
          <w:tcW w:w="7710" w:type="dxa"/>
        </w:tcPr>
        <w:p w:rsidR="003B089B" w:rsidRDefault="003B089B" w:rsidP="00A61784">
          <w:pPr>
            <w:pStyle w:val="Contenudetableau"/>
            <w:snapToGrid w:val="0"/>
            <w:rPr>
              <w:rStyle w:val="BleuEDF"/>
              <w:szCs w:val="20"/>
            </w:rPr>
          </w:pPr>
          <w:r>
            <w:rPr>
              <w:rStyle w:val="BleuEDF"/>
              <w:szCs w:val="20"/>
            </w:rPr>
            <w:fldChar w:fldCharType="begin"/>
          </w:r>
          <w:r>
            <w:rPr>
              <w:rStyle w:val="BleuEDF"/>
              <w:szCs w:val="20"/>
            </w:rPr>
            <w:instrText xml:space="preserve"> TITLE </w:instrText>
          </w:r>
          <w:r>
            <w:rPr>
              <w:rStyle w:val="BleuEDF"/>
              <w:szCs w:val="20"/>
            </w:rPr>
            <w:fldChar w:fldCharType="separate"/>
          </w:r>
          <w:r>
            <w:rPr>
              <w:rStyle w:val="BleuEDF"/>
              <w:szCs w:val="20"/>
            </w:rPr>
            <w:t>Palier système RHEL 6 – PTE stockage</w:t>
          </w:r>
          <w:r>
            <w:rPr>
              <w:rStyle w:val="BleuEDF"/>
              <w:szCs w:val="20"/>
            </w:rPr>
            <w:fldChar w:fldCharType="end"/>
          </w:r>
        </w:p>
      </w:tc>
      <w:tc>
        <w:tcPr>
          <w:tcW w:w="1928" w:type="dxa"/>
        </w:tcPr>
        <w:p w:rsidR="003B089B" w:rsidRDefault="003B089B">
          <w:pPr>
            <w:pStyle w:val="Contenudetableau"/>
            <w:snapToGrid w:val="0"/>
            <w:jc w:val="right"/>
          </w:pPr>
          <w:r>
            <w:rPr>
              <w:rStyle w:val="BleuEDF"/>
              <w:szCs w:val="20"/>
            </w:rPr>
            <w:t xml:space="preserve">Page : </w:t>
          </w:r>
          <w:r>
            <w:rPr>
              <w:rStyle w:val="BleuEDF"/>
              <w:szCs w:val="20"/>
            </w:rPr>
            <w:fldChar w:fldCharType="begin"/>
          </w:r>
          <w:r>
            <w:rPr>
              <w:rStyle w:val="BleuEDF"/>
              <w:szCs w:val="20"/>
            </w:rPr>
            <w:instrText xml:space="preserve"> PAGE </w:instrText>
          </w:r>
          <w:r>
            <w:rPr>
              <w:rStyle w:val="BleuEDF"/>
              <w:szCs w:val="20"/>
            </w:rPr>
            <w:fldChar w:fldCharType="separate"/>
          </w:r>
          <w:r>
            <w:rPr>
              <w:rStyle w:val="BleuEDF"/>
              <w:noProof/>
              <w:szCs w:val="20"/>
            </w:rPr>
            <w:t>3</w:t>
          </w:r>
          <w:r>
            <w:rPr>
              <w:rStyle w:val="BleuEDF"/>
              <w:szCs w:val="20"/>
            </w:rPr>
            <w:fldChar w:fldCharType="end"/>
          </w:r>
          <w:r>
            <w:rPr>
              <w:rStyle w:val="BleuEDF"/>
              <w:szCs w:val="20"/>
            </w:rPr>
            <w:t xml:space="preserve"> / </w:t>
          </w:r>
          <w:r>
            <w:rPr>
              <w:rStyle w:val="BleuEDF"/>
              <w:szCs w:val="20"/>
            </w:rPr>
            <w:fldChar w:fldCharType="begin"/>
          </w:r>
          <w:r>
            <w:rPr>
              <w:rStyle w:val="BleuEDF"/>
              <w:szCs w:val="20"/>
            </w:rPr>
            <w:instrText xml:space="preserve"> NUMPAGES \*Arabic </w:instrText>
          </w:r>
          <w:r>
            <w:rPr>
              <w:rStyle w:val="BleuEDF"/>
              <w:szCs w:val="20"/>
            </w:rPr>
            <w:fldChar w:fldCharType="separate"/>
          </w:r>
          <w:r>
            <w:rPr>
              <w:rStyle w:val="BleuEDF"/>
              <w:noProof/>
              <w:szCs w:val="20"/>
            </w:rPr>
            <w:t>38</w:t>
          </w:r>
          <w:r>
            <w:rPr>
              <w:rStyle w:val="BleuEDF"/>
              <w:szCs w:val="20"/>
            </w:rPr>
            <w:fldChar w:fldCharType="end"/>
          </w:r>
        </w:p>
      </w:tc>
    </w:tr>
  </w:tbl>
  <w:p w:rsidR="003B089B" w:rsidRDefault="003B089B">
    <w:pPr>
      <w:rPr>
        <w:sz w:val="4"/>
        <w:szCs w:val="4"/>
      </w:rPr>
    </w:pPr>
    <w:r w:rsidRPr="003F2518">
      <w:rPr>
        <w:noProof/>
      </w:rPr>
      <mc:AlternateContent>
        <mc:Choice Requires="wps">
          <w:drawing>
            <wp:anchor distT="0" distB="0" distL="114300" distR="114300" simplePos="0" relativeHeight="251659264" behindDoc="1" locked="0" layoutInCell="1" allowOverlap="1">
              <wp:simplePos x="0" y="0"/>
              <wp:positionH relativeFrom="page">
                <wp:posOffset>7019925</wp:posOffset>
              </wp:positionH>
              <wp:positionV relativeFrom="page">
                <wp:posOffset>4212590</wp:posOffset>
              </wp:positionV>
              <wp:extent cx="107950" cy="5579745"/>
              <wp:effectExtent l="0" t="2540" r="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557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B089B" w:rsidRDefault="003B089B">
                          <w:pPr>
                            <w:jc w:val="right"/>
                            <w:rPr>
                              <w:rFonts w:eastAsia="Times New Roman" w:cs="Arial"/>
                              <w:color w:val="000000"/>
                              <w:sz w:val="12"/>
                              <w:szCs w:val="14"/>
                              <w:lang w:eastAsia="ar-SA"/>
                            </w:rPr>
                          </w:pPr>
                          <w:r>
                            <w:rPr>
                              <w:rFonts w:eastAsia="Times New Roman" w:cs="Arial"/>
                              <w:color w:val="000000"/>
                              <w:sz w:val="12"/>
                              <w:szCs w:val="14"/>
                              <w:lang w:eastAsia="ar-SA"/>
                            </w:rPr>
                            <w:t>Copyright EDF 2010  ― Ce document est la propriété d'EDF. Toute communication, reproduction, publication, même partielle, est interdite sauf autorisation</w:t>
                          </w:r>
                        </w:p>
                      </w:txbxContent>
                    </wps:txbx>
                    <wps:bodyPr rot="0" vert="eaVert"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2.75pt;margin-top:331.7pt;width:8.5pt;height:439.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" filled="f" stroked="f">
              <v:stroke joinstyle="round"/>
              <v:textbox style="layout-flow:vertical-ideographic" inset="0,0,0,0">
                <w:txbxContent>
                  <w:p w:rsidR="003B089B" w:rsidRDefault="003B089B">
                    <w:pPr>
                      <w:jc w:val="right"/>
                      <w:rPr>
                        <w:rFonts w:eastAsia="Times New Roman" w:cs="Arial"/>
                        <w:color w:val="000000"/>
                        <w:sz w:val="12"/>
                        <w:szCs w:val="14"/>
                        <w:lang w:eastAsia="ar-SA"/>
                      </w:rPr>
                    </w:pPr>
                    <w:r>
                      <w:rPr>
                        <w:rFonts w:eastAsia="Times New Roman" w:cs="Arial"/>
                        <w:color w:val="000000"/>
                        <w:sz w:val="12"/>
                        <w:szCs w:val="14"/>
                        <w:lang w:eastAsia="ar-SA"/>
                      </w:rPr>
                      <w:t>Copyright EDF 2010  ― Ce document est la propriété d'EDF. Toute communication, reproduction, publication, même partielle, est interdite sauf autorisation</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89B" w:rsidRDefault="003B089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602" w:rsidRDefault="00873602">
    <w:pPr>
      <w:pStyle w:val="Pieddepag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602" w:rsidRDefault="00873602">
    <w:pPr>
      <w:pStyle w:val="Pieddepag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602" w:rsidRDefault="0087360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35F" w:rsidRDefault="0059235F">
      <w:r>
        <w:separator/>
      </w:r>
    </w:p>
  </w:footnote>
  <w:footnote w:type="continuationSeparator" w:id="0">
    <w:p w:rsidR="0059235F" w:rsidRDefault="0059235F">
      <w:r>
        <w:continuationSeparator/>
      </w:r>
    </w:p>
  </w:footnote>
  <w:footnote w:id="1">
    <w:p w:rsidR="003B089B" w:rsidRDefault="003B089B" w:rsidP="003B089B">
      <w:pPr>
        <w:pStyle w:val="Notedebasdepage"/>
      </w:pPr>
      <w:r>
        <w:rPr>
          <w:rStyle w:val="Appelnotedebasdep"/>
        </w:rPr>
        <w:footnoteRef/>
      </w:r>
      <w:r>
        <w:t xml:space="preserve"> </w:t>
      </w:r>
      <w:r w:rsidRPr="00CD62A7">
        <w:rPr>
          <w:rStyle w:val="Termetechnique"/>
        </w:rPr>
        <w:t>Pool de Thin Provisioning</w:t>
      </w:r>
    </w:p>
  </w:footnote>
  <w:footnote w:id="2">
    <w:p w:rsidR="003B089B" w:rsidRDefault="003B089B" w:rsidP="003B089B">
      <w:pPr>
        <w:pStyle w:val="Notedebasdepage"/>
      </w:pPr>
      <w:r>
        <w:rPr>
          <w:rStyle w:val="Appelnotedebasdep"/>
        </w:rPr>
        <w:footnoteRef/>
      </w:r>
      <w:r>
        <w:t xml:space="preserve"> </w:t>
      </w:r>
      <w:r w:rsidRPr="009A6725">
        <w:t xml:space="preserve">Se référer à la documentation </w:t>
      </w:r>
      <w:r w:rsidRPr="009A6725">
        <w:rPr>
          <w:rStyle w:val="Termetechnique"/>
        </w:rPr>
        <w:t>networker</w:t>
      </w:r>
      <w:r w:rsidRPr="009A6725">
        <w:t xml:space="preserve"> si besoin</w:t>
      </w:r>
    </w:p>
  </w:footnote>
  <w:footnote w:id="3">
    <w:p w:rsidR="003B089B" w:rsidRDefault="003B089B" w:rsidP="003B089B">
      <w:pPr>
        <w:pStyle w:val="Notedebasdepage"/>
      </w:pPr>
      <w:r>
        <w:rPr>
          <w:rStyle w:val="Appelnotedebasdep"/>
        </w:rPr>
        <w:footnoteRef/>
      </w:r>
      <w:r>
        <w:t xml:space="preserve"> </w:t>
      </w:r>
      <w:r w:rsidRPr="009A6725">
        <w:rPr>
          <w:rStyle w:val="Termetechnique"/>
        </w:rPr>
        <w:t>Multipath</w:t>
      </w:r>
      <w:r>
        <w:t xml:space="preserve"> en anglais</w:t>
      </w:r>
    </w:p>
  </w:footnote>
  <w:footnote w:id="4">
    <w:p w:rsidR="003B089B" w:rsidRDefault="003B089B" w:rsidP="003B089B">
      <w:pPr>
        <w:pStyle w:val="Notedebasdepage"/>
      </w:pPr>
      <w:r>
        <w:rPr>
          <w:rStyle w:val="Appelnotedebasdep"/>
        </w:rPr>
        <w:footnoteRef/>
      </w:r>
      <w:r>
        <w:t xml:space="preserve"> Voir le</w:t>
      </w:r>
      <w:r w:rsidRPr="00CE3C60">
        <w:t xml:space="preserve"> chapitre </w:t>
      </w:r>
      <w:r>
        <w:fldChar w:fldCharType="begin"/>
      </w:r>
      <w:r>
        <w:instrText xml:space="preserve"> REF _Ref265767685 \r \h </w:instrText>
      </w:r>
      <w:r>
        <w:fldChar w:fldCharType="separate"/>
      </w:r>
      <w:r>
        <w:t>2.4.3.1</w:t>
      </w:r>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89B" w:rsidRDefault="003B089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89B" w:rsidRDefault="003B089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89B" w:rsidRDefault="003B089B">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89B" w:rsidRDefault="003B089B">
    <w:pPr>
      <w:rPr>
        <w:sz w:val="4"/>
        <w:szCs w:val="4"/>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89B" w:rsidRDefault="003B089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602" w:rsidRDefault="00873602">
    <w:pPr>
      <w:pStyle w:val="En-tt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602" w:rsidRDefault="00873602">
    <w:pPr>
      <w:pStyle w:val="En-tt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602" w:rsidRDefault="0087360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D6465"/>
    <w:multiLevelType w:val="hybridMultilevel"/>
    <w:tmpl w:val="6D7A4A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7E2691"/>
    <w:multiLevelType w:val="hybridMultilevel"/>
    <w:tmpl w:val="12A800AC"/>
    <w:lvl w:ilvl="0" w:tplc="1576A400">
      <w:numFmt w:val="bullet"/>
      <w:lvlText w:val=""/>
      <w:lvlJc w:val="left"/>
      <w:pPr>
        <w:ind w:left="720" w:hanging="360"/>
      </w:pPr>
      <w:rPr>
        <w:rFonts w:ascii="Wingdings" w:eastAsia="Arial Unicode MS"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7CE23ED"/>
    <w:multiLevelType w:val="hybridMultilevel"/>
    <w:tmpl w:val="CE3A1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D612D7"/>
    <w:multiLevelType w:val="hybridMultilevel"/>
    <w:tmpl w:val="02246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E395911"/>
    <w:multiLevelType w:val="hybridMultilevel"/>
    <w:tmpl w:val="786EB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23C27CC"/>
    <w:multiLevelType w:val="singleLevel"/>
    <w:tmpl w:val="FB0215AA"/>
    <w:lvl w:ilvl="0">
      <w:start w:val="1"/>
      <w:numFmt w:val="bullet"/>
      <w:pStyle w:val="Bullet1"/>
      <w:lvlText w:val=""/>
      <w:lvlJc w:val="left"/>
      <w:pPr>
        <w:tabs>
          <w:tab w:val="num" w:pos="360"/>
        </w:tabs>
        <w:ind w:left="360" w:hanging="360"/>
      </w:pPr>
      <w:rPr>
        <w:rFonts w:ascii="Wingdings" w:hAnsi="Wingdings" w:hint="default"/>
      </w:rPr>
    </w:lvl>
  </w:abstractNum>
  <w:abstractNum w:abstractNumId="6">
    <w:nsid w:val="440C3068"/>
    <w:multiLevelType w:val="hybridMultilevel"/>
    <w:tmpl w:val="9C3E8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F7B70E0"/>
    <w:multiLevelType w:val="hybridMultilevel"/>
    <w:tmpl w:val="2F5075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FE70E9B"/>
    <w:multiLevelType w:val="hybridMultilevel"/>
    <w:tmpl w:val="C1E29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E7B7234"/>
    <w:multiLevelType w:val="multilevel"/>
    <w:tmpl w:val="B01E219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lang w:val="en-GB"/>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69466436"/>
    <w:multiLevelType w:val="hybridMultilevel"/>
    <w:tmpl w:val="4464FCD8"/>
    <w:lvl w:ilvl="0" w:tplc="B68E0D7A">
      <w:start w:val="1"/>
      <w:numFmt w:val="bullet"/>
      <w:pStyle w:val="Listepuces"/>
      <w:lvlText w:val=""/>
      <w:lvlJc w:val="left"/>
      <w:pPr>
        <w:tabs>
          <w:tab w:val="num" w:pos="376"/>
        </w:tabs>
        <w:ind w:left="376" w:hanging="360"/>
      </w:pPr>
      <w:rPr>
        <w:rFonts w:ascii="Symbol" w:hAnsi="Symbol" w:hint="default"/>
      </w:rPr>
    </w:lvl>
    <w:lvl w:ilvl="1" w:tplc="040C0003" w:tentative="1">
      <w:start w:val="1"/>
      <w:numFmt w:val="bullet"/>
      <w:lvlText w:val="o"/>
      <w:lvlJc w:val="left"/>
      <w:pPr>
        <w:tabs>
          <w:tab w:val="num" w:pos="376"/>
        </w:tabs>
        <w:ind w:left="376" w:hanging="360"/>
      </w:pPr>
      <w:rPr>
        <w:rFonts w:ascii="Courier New" w:hAnsi="Courier New" w:hint="default"/>
      </w:rPr>
    </w:lvl>
    <w:lvl w:ilvl="2" w:tplc="040C0005" w:tentative="1">
      <w:start w:val="1"/>
      <w:numFmt w:val="bullet"/>
      <w:lvlText w:val=""/>
      <w:lvlJc w:val="left"/>
      <w:pPr>
        <w:tabs>
          <w:tab w:val="num" w:pos="1096"/>
        </w:tabs>
        <w:ind w:left="1096" w:hanging="360"/>
      </w:pPr>
      <w:rPr>
        <w:rFonts w:ascii="Wingdings" w:hAnsi="Wingdings" w:hint="default"/>
      </w:rPr>
    </w:lvl>
    <w:lvl w:ilvl="3" w:tplc="040C0001" w:tentative="1">
      <w:start w:val="1"/>
      <w:numFmt w:val="bullet"/>
      <w:lvlText w:val=""/>
      <w:lvlJc w:val="left"/>
      <w:pPr>
        <w:tabs>
          <w:tab w:val="num" w:pos="1816"/>
        </w:tabs>
        <w:ind w:left="1816" w:hanging="360"/>
      </w:pPr>
      <w:rPr>
        <w:rFonts w:ascii="Symbol" w:hAnsi="Symbol" w:hint="default"/>
      </w:rPr>
    </w:lvl>
    <w:lvl w:ilvl="4" w:tplc="040C0003" w:tentative="1">
      <w:start w:val="1"/>
      <w:numFmt w:val="bullet"/>
      <w:lvlText w:val="o"/>
      <w:lvlJc w:val="left"/>
      <w:pPr>
        <w:tabs>
          <w:tab w:val="num" w:pos="2536"/>
        </w:tabs>
        <w:ind w:left="2536" w:hanging="360"/>
      </w:pPr>
      <w:rPr>
        <w:rFonts w:ascii="Courier New" w:hAnsi="Courier New" w:hint="default"/>
      </w:rPr>
    </w:lvl>
    <w:lvl w:ilvl="5" w:tplc="040C0005" w:tentative="1">
      <w:start w:val="1"/>
      <w:numFmt w:val="bullet"/>
      <w:lvlText w:val=""/>
      <w:lvlJc w:val="left"/>
      <w:pPr>
        <w:tabs>
          <w:tab w:val="num" w:pos="3256"/>
        </w:tabs>
        <w:ind w:left="3256" w:hanging="360"/>
      </w:pPr>
      <w:rPr>
        <w:rFonts w:ascii="Wingdings" w:hAnsi="Wingdings" w:hint="default"/>
      </w:rPr>
    </w:lvl>
    <w:lvl w:ilvl="6" w:tplc="040C0001" w:tentative="1">
      <w:start w:val="1"/>
      <w:numFmt w:val="bullet"/>
      <w:lvlText w:val=""/>
      <w:lvlJc w:val="left"/>
      <w:pPr>
        <w:tabs>
          <w:tab w:val="num" w:pos="3976"/>
        </w:tabs>
        <w:ind w:left="3976" w:hanging="360"/>
      </w:pPr>
      <w:rPr>
        <w:rFonts w:ascii="Symbol" w:hAnsi="Symbol" w:hint="default"/>
      </w:rPr>
    </w:lvl>
    <w:lvl w:ilvl="7" w:tplc="040C0003" w:tentative="1">
      <w:start w:val="1"/>
      <w:numFmt w:val="bullet"/>
      <w:lvlText w:val="o"/>
      <w:lvlJc w:val="left"/>
      <w:pPr>
        <w:tabs>
          <w:tab w:val="num" w:pos="4696"/>
        </w:tabs>
        <w:ind w:left="4696" w:hanging="360"/>
      </w:pPr>
      <w:rPr>
        <w:rFonts w:ascii="Courier New" w:hAnsi="Courier New" w:hint="default"/>
      </w:rPr>
    </w:lvl>
    <w:lvl w:ilvl="8" w:tplc="040C0005" w:tentative="1">
      <w:start w:val="1"/>
      <w:numFmt w:val="bullet"/>
      <w:lvlText w:val=""/>
      <w:lvlJc w:val="left"/>
      <w:pPr>
        <w:tabs>
          <w:tab w:val="num" w:pos="5416"/>
        </w:tabs>
        <w:ind w:left="5416" w:hanging="360"/>
      </w:pPr>
      <w:rPr>
        <w:rFonts w:ascii="Wingdings" w:hAnsi="Wingdings" w:hint="default"/>
      </w:rPr>
    </w:lvl>
  </w:abstractNum>
  <w:abstractNum w:abstractNumId="11">
    <w:nsid w:val="7DBC6775"/>
    <w:multiLevelType w:val="hybridMultilevel"/>
    <w:tmpl w:val="81D2D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3"/>
  </w:num>
  <w:num w:numId="5">
    <w:abstractNumId w:val="7"/>
  </w:num>
  <w:num w:numId="6">
    <w:abstractNumId w:val="2"/>
  </w:num>
  <w:num w:numId="7">
    <w:abstractNumId w:val="5"/>
  </w:num>
  <w:num w:numId="8">
    <w:abstractNumId w:val="0"/>
  </w:num>
  <w:num w:numId="9">
    <w:abstractNumId w:val="9"/>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9B"/>
    <w:rsid w:val="00387C9E"/>
    <w:rsid w:val="003B089B"/>
    <w:rsid w:val="0059235F"/>
    <w:rsid w:val="008736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89B"/>
    <w:pPr>
      <w:widowControl w:val="0"/>
      <w:suppressAutoHyphens/>
    </w:pPr>
    <w:rPr>
      <w:rFonts w:ascii="Arial" w:eastAsia="Arial Unicode MS" w:hAnsi="Arial"/>
      <w:kern w:val="1"/>
      <w:sz w:val="24"/>
      <w:szCs w:val="24"/>
    </w:rPr>
  </w:style>
  <w:style w:type="paragraph" w:styleId="Titre1">
    <w:name w:val="heading 1"/>
    <w:basedOn w:val="Titre"/>
    <w:next w:val="Corpsdetexte"/>
    <w:link w:val="Titre1Car"/>
    <w:qFormat/>
    <w:rsid w:val="003B089B"/>
    <w:pPr>
      <w:pageBreakBefore/>
      <w:numPr>
        <w:numId w:val="9"/>
      </w:numPr>
      <w:spacing w:before="0" w:after="113"/>
      <w:outlineLvl w:val="0"/>
    </w:pPr>
    <w:rPr>
      <w:b/>
      <w:bCs/>
      <w:color w:val="FFA02F"/>
      <w:sz w:val="40"/>
      <w:szCs w:val="32"/>
    </w:rPr>
  </w:style>
  <w:style w:type="paragraph" w:styleId="Titre2">
    <w:name w:val="heading 2"/>
    <w:basedOn w:val="Titresansnumrotation"/>
    <w:next w:val="Corpsdetexte"/>
    <w:link w:val="Titre2Car"/>
    <w:qFormat/>
    <w:rsid w:val="003B089B"/>
    <w:pPr>
      <w:numPr>
        <w:ilvl w:val="1"/>
        <w:numId w:val="9"/>
      </w:numPr>
      <w:outlineLvl w:val="1"/>
    </w:pPr>
    <w:rPr>
      <w:bCs/>
      <w:iCs/>
      <w:sz w:val="32"/>
    </w:rPr>
  </w:style>
  <w:style w:type="paragraph" w:styleId="Titre3">
    <w:name w:val="heading 3"/>
    <w:basedOn w:val="Titresansnumrotation"/>
    <w:next w:val="Corpsdetexte"/>
    <w:link w:val="Titre3Car"/>
    <w:qFormat/>
    <w:rsid w:val="003B089B"/>
    <w:pPr>
      <w:numPr>
        <w:ilvl w:val="2"/>
        <w:numId w:val="9"/>
      </w:numPr>
      <w:outlineLvl w:val="2"/>
    </w:pPr>
    <w:rPr>
      <w:bCs/>
    </w:rPr>
  </w:style>
  <w:style w:type="paragraph" w:styleId="Titre4">
    <w:name w:val="heading 4"/>
    <w:basedOn w:val="Titresansnumrotation"/>
    <w:next w:val="Corpsdetexte"/>
    <w:link w:val="Titre4Car"/>
    <w:qFormat/>
    <w:rsid w:val="003B089B"/>
    <w:pPr>
      <w:numPr>
        <w:ilvl w:val="3"/>
        <w:numId w:val="9"/>
      </w:numPr>
      <w:outlineLvl w:val="3"/>
    </w:pPr>
    <w:rPr>
      <w:bCs/>
      <w:iCs/>
      <w:sz w:val="24"/>
      <w:szCs w:val="24"/>
    </w:rPr>
  </w:style>
  <w:style w:type="paragraph" w:styleId="Titre5">
    <w:name w:val="heading 5"/>
    <w:basedOn w:val="Titresansnumrotation"/>
    <w:next w:val="Corpsdetexte"/>
    <w:link w:val="Titre5Car"/>
    <w:qFormat/>
    <w:rsid w:val="003B089B"/>
    <w:pPr>
      <w:numPr>
        <w:ilvl w:val="4"/>
        <w:numId w:val="9"/>
      </w:numPr>
      <w:outlineLvl w:val="4"/>
    </w:pPr>
    <w:rPr>
      <w:bCs/>
      <w:sz w:val="22"/>
      <w:szCs w:val="24"/>
    </w:rPr>
  </w:style>
  <w:style w:type="paragraph" w:styleId="Titre6">
    <w:name w:val="heading 6"/>
    <w:basedOn w:val="Titresansnumrotation"/>
    <w:next w:val="Corpsdetexte"/>
    <w:link w:val="Titre6Car"/>
    <w:autoRedefine/>
    <w:uiPriority w:val="9"/>
    <w:unhideWhenUsed/>
    <w:qFormat/>
    <w:rsid w:val="003B089B"/>
    <w:pPr>
      <w:numPr>
        <w:ilvl w:val="5"/>
        <w:numId w:val="9"/>
      </w:numPr>
      <w:outlineLvl w:val="5"/>
    </w:pPr>
    <w:rPr>
      <w:b w:val="0"/>
      <w:sz w:val="22"/>
    </w:rPr>
  </w:style>
  <w:style w:type="paragraph" w:styleId="Titre7">
    <w:name w:val="heading 7"/>
    <w:basedOn w:val="Normal"/>
    <w:next w:val="Normal"/>
    <w:link w:val="Titre7Car"/>
    <w:uiPriority w:val="9"/>
    <w:unhideWhenUsed/>
    <w:qFormat/>
    <w:rsid w:val="003B089B"/>
    <w:pPr>
      <w:numPr>
        <w:ilvl w:val="6"/>
        <w:numId w:val="9"/>
      </w:numPr>
      <w:spacing w:before="240" w:after="60"/>
      <w:outlineLvl w:val="6"/>
    </w:pPr>
    <w:rPr>
      <w:rFonts w:ascii="Calibri" w:eastAsia="Times New Roman" w:hAnsi="Calibri"/>
    </w:rPr>
  </w:style>
  <w:style w:type="paragraph" w:styleId="Titre8">
    <w:name w:val="heading 8"/>
    <w:basedOn w:val="Normal"/>
    <w:next w:val="Normal"/>
    <w:link w:val="Titre8Car"/>
    <w:uiPriority w:val="9"/>
    <w:unhideWhenUsed/>
    <w:qFormat/>
    <w:rsid w:val="003B089B"/>
    <w:pPr>
      <w:numPr>
        <w:ilvl w:val="7"/>
        <w:numId w:val="9"/>
      </w:numPr>
      <w:spacing w:before="240" w:after="60"/>
      <w:outlineLvl w:val="7"/>
    </w:pPr>
    <w:rPr>
      <w:rFonts w:ascii="Calibri" w:eastAsia="Times New Roman" w:hAnsi="Calibri"/>
      <w:i/>
      <w:iCs/>
    </w:rPr>
  </w:style>
  <w:style w:type="paragraph" w:styleId="Titre9">
    <w:name w:val="heading 9"/>
    <w:basedOn w:val="Normal"/>
    <w:next w:val="Normal"/>
    <w:link w:val="Titre9Car"/>
    <w:uiPriority w:val="9"/>
    <w:unhideWhenUsed/>
    <w:qFormat/>
    <w:rsid w:val="003B089B"/>
    <w:pPr>
      <w:numPr>
        <w:ilvl w:val="8"/>
        <w:numId w:val="9"/>
      </w:numPr>
      <w:spacing w:before="240" w:after="60"/>
      <w:outlineLvl w:val="8"/>
    </w:pPr>
    <w:rPr>
      <w:rFonts w:ascii="Cambria" w:eastAsia="Times New Roman" w:hAnsi="Cambria"/>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387C9E"/>
    <w:pPr>
      <w:tabs>
        <w:tab w:val="center" w:pos="4536"/>
        <w:tab w:val="right" w:pos="9072"/>
      </w:tabs>
    </w:pPr>
  </w:style>
  <w:style w:type="character" w:customStyle="1" w:styleId="En-tteCar">
    <w:name w:val="En-tête Car"/>
    <w:basedOn w:val="Policepardfaut"/>
    <w:link w:val="En-tte"/>
    <w:rsid w:val="00387C9E"/>
    <w:rPr>
      <w:sz w:val="24"/>
      <w:szCs w:val="24"/>
    </w:rPr>
  </w:style>
  <w:style w:type="paragraph" w:styleId="Pieddepage">
    <w:name w:val="footer"/>
    <w:basedOn w:val="Normal"/>
    <w:link w:val="PieddepageCar"/>
    <w:rsid w:val="00387C9E"/>
    <w:pPr>
      <w:tabs>
        <w:tab w:val="center" w:pos="4536"/>
        <w:tab w:val="right" w:pos="9072"/>
      </w:tabs>
    </w:pPr>
  </w:style>
  <w:style w:type="character" w:customStyle="1" w:styleId="PieddepageCar">
    <w:name w:val="Pied de page Car"/>
    <w:basedOn w:val="Policepardfaut"/>
    <w:link w:val="Pieddepage"/>
    <w:rsid w:val="00387C9E"/>
    <w:rPr>
      <w:sz w:val="24"/>
      <w:szCs w:val="24"/>
    </w:rPr>
  </w:style>
  <w:style w:type="character" w:customStyle="1" w:styleId="Titre1Car">
    <w:name w:val="Titre 1 Car"/>
    <w:basedOn w:val="Policepardfaut"/>
    <w:link w:val="Titre1"/>
    <w:rsid w:val="003B089B"/>
    <w:rPr>
      <w:rFonts w:ascii="Arial" w:eastAsia="Arial Unicode MS" w:hAnsi="Arial" w:cs="Tahoma"/>
      <w:b/>
      <w:bCs/>
      <w:color w:val="FFA02F"/>
      <w:kern w:val="1"/>
      <w:sz w:val="40"/>
      <w:szCs w:val="32"/>
    </w:rPr>
  </w:style>
  <w:style w:type="character" w:customStyle="1" w:styleId="Titre2Car">
    <w:name w:val="Titre 2 Car"/>
    <w:basedOn w:val="Policepardfaut"/>
    <w:link w:val="Titre2"/>
    <w:rsid w:val="003B089B"/>
    <w:rPr>
      <w:rFonts w:ascii="Arial" w:eastAsia="Arial Unicode MS" w:hAnsi="Arial" w:cs="Tahoma"/>
      <w:b/>
      <w:bCs/>
      <w:iCs/>
      <w:color w:val="005BBB"/>
      <w:kern w:val="1"/>
      <w:sz w:val="32"/>
      <w:szCs w:val="28"/>
    </w:rPr>
  </w:style>
  <w:style w:type="character" w:customStyle="1" w:styleId="Titre3Car">
    <w:name w:val="Titre 3 Car"/>
    <w:basedOn w:val="Policepardfaut"/>
    <w:link w:val="Titre3"/>
    <w:rsid w:val="003B089B"/>
    <w:rPr>
      <w:rFonts w:ascii="Arial" w:eastAsia="Arial Unicode MS" w:hAnsi="Arial" w:cs="Tahoma"/>
      <w:b/>
      <w:bCs/>
      <w:color w:val="005BBB"/>
      <w:kern w:val="1"/>
      <w:sz w:val="28"/>
      <w:szCs w:val="28"/>
    </w:rPr>
  </w:style>
  <w:style w:type="character" w:customStyle="1" w:styleId="Titre4Car">
    <w:name w:val="Titre 4 Car"/>
    <w:basedOn w:val="Policepardfaut"/>
    <w:link w:val="Titre4"/>
    <w:rsid w:val="003B089B"/>
    <w:rPr>
      <w:rFonts w:ascii="Arial" w:eastAsia="Arial Unicode MS" w:hAnsi="Arial" w:cs="Tahoma"/>
      <w:b/>
      <w:bCs/>
      <w:iCs/>
      <w:color w:val="005BBB"/>
      <w:kern w:val="1"/>
      <w:sz w:val="24"/>
      <w:szCs w:val="24"/>
    </w:rPr>
  </w:style>
  <w:style w:type="character" w:customStyle="1" w:styleId="Titre5Car">
    <w:name w:val="Titre 5 Car"/>
    <w:basedOn w:val="Policepardfaut"/>
    <w:link w:val="Titre5"/>
    <w:rsid w:val="003B089B"/>
    <w:rPr>
      <w:rFonts w:ascii="Arial" w:eastAsia="Arial Unicode MS" w:hAnsi="Arial" w:cs="Tahoma"/>
      <w:b/>
      <w:bCs/>
      <w:color w:val="005BBB"/>
      <w:kern w:val="1"/>
      <w:sz w:val="22"/>
      <w:szCs w:val="24"/>
    </w:rPr>
  </w:style>
  <w:style w:type="character" w:customStyle="1" w:styleId="Titre6Car">
    <w:name w:val="Titre 6 Car"/>
    <w:basedOn w:val="Policepardfaut"/>
    <w:link w:val="Titre6"/>
    <w:uiPriority w:val="9"/>
    <w:rsid w:val="003B089B"/>
    <w:rPr>
      <w:rFonts w:ascii="Arial" w:eastAsia="Arial Unicode MS" w:hAnsi="Arial" w:cs="Tahoma"/>
      <w:color w:val="005BBB"/>
      <w:kern w:val="1"/>
      <w:sz w:val="22"/>
      <w:szCs w:val="28"/>
    </w:rPr>
  </w:style>
  <w:style w:type="character" w:customStyle="1" w:styleId="Titre7Car">
    <w:name w:val="Titre 7 Car"/>
    <w:basedOn w:val="Policepardfaut"/>
    <w:link w:val="Titre7"/>
    <w:uiPriority w:val="9"/>
    <w:rsid w:val="003B089B"/>
    <w:rPr>
      <w:rFonts w:ascii="Calibri" w:hAnsi="Calibri"/>
      <w:kern w:val="1"/>
      <w:sz w:val="24"/>
      <w:szCs w:val="24"/>
    </w:rPr>
  </w:style>
  <w:style w:type="character" w:customStyle="1" w:styleId="Titre8Car">
    <w:name w:val="Titre 8 Car"/>
    <w:basedOn w:val="Policepardfaut"/>
    <w:link w:val="Titre8"/>
    <w:uiPriority w:val="9"/>
    <w:rsid w:val="003B089B"/>
    <w:rPr>
      <w:rFonts w:ascii="Calibri" w:hAnsi="Calibri"/>
      <w:i/>
      <w:iCs/>
      <w:kern w:val="1"/>
      <w:sz w:val="24"/>
      <w:szCs w:val="24"/>
    </w:rPr>
  </w:style>
  <w:style w:type="character" w:customStyle="1" w:styleId="Titre9Car">
    <w:name w:val="Titre 9 Car"/>
    <w:basedOn w:val="Policepardfaut"/>
    <w:link w:val="Titre9"/>
    <w:uiPriority w:val="9"/>
    <w:rsid w:val="003B089B"/>
    <w:rPr>
      <w:rFonts w:ascii="Cambria" w:hAnsi="Cambria"/>
      <w:kern w:val="1"/>
      <w:sz w:val="22"/>
      <w:szCs w:val="22"/>
    </w:rPr>
  </w:style>
  <w:style w:type="paragraph" w:styleId="Titre">
    <w:name w:val="Title"/>
    <w:basedOn w:val="Normal"/>
    <w:next w:val="Corpsdetexte"/>
    <w:link w:val="TitreCar"/>
    <w:qFormat/>
    <w:rsid w:val="003B089B"/>
    <w:pPr>
      <w:keepNext/>
      <w:spacing w:before="240" w:after="120"/>
    </w:pPr>
    <w:rPr>
      <w:rFonts w:cs="Tahoma"/>
      <w:sz w:val="28"/>
      <w:szCs w:val="28"/>
    </w:rPr>
  </w:style>
  <w:style w:type="character" w:customStyle="1" w:styleId="TitreCar">
    <w:name w:val="Titre Car"/>
    <w:basedOn w:val="Policepardfaut"/>
    <w:link w:val="Titre"/>
    <w:rsid w:val="003B089B"/>
    <w:rPr>
      <w:rFonts w:ascii="Arial" w:eastAsia="Arial Unicode MS" w:hAnsi="Arial" w:cs="Tahoma"/>
      <w:kern w:val="1"/>
      <w:sz w:val="28"/>
      <w:szCs w:val="28"/>
    </w:rPr>
  </w:style>
  <w:style w:type="paragraph" w:styleId="Corpsdetexte">
    <w:name w:val="Body Text"/>
    <w:basedOn w:val="Normal"/>
    <w:link w:val="CorpsdetexteCar"/>
    <w:rsid w:val="003B089B"/>
    <w:pPr>
      <w:spacing w:after="113"/>
      <w:jc w:val="both"/>
    </w:pPr>
    <w:rPr>
      <w:sz w:val="22"/>
    </w:rPr>
  </w:style>
  <w:style w:type="character" w:customStyle="1" w:styleId="CorpsdetexteCar">
    <w:name w:val="Corps de texte Car"/>
    <w:basedOn w:val="Policepardfaut"/>
    <w:link w:val="Corpsdetexte"/>
    <w:rsid w:val="003B089B"/>
    <w:rPr>
      <w:rFonts w:ascii="Arial" w:eastAsia="Arial Unicode MS" w:hAnsi="Arial"/>
      <w:kern w:val="1"/>
      <w:sz w:val="22"/>
      <w:szCs w:val="24"/>
    </w:rPr>
  </w:style>
  <w:style w:type="paragraph" w:customStyle="1" w:styleId="Titre10">
    <w:name w:val="Titre1"/>
    <w:basedOn w:val="Normal"/>
    <w:next w:val="Corpsdetexte"/>
    <w:rsid w:val="003B089B"/>
    <w:pPr>
      <w:keepNext/>
      <w:keepLines/>
      <w:spacing w:before="227" w:after="113"/>
    </w:pPr>
    <w:rPr>
      <w:rFonts w:cs="Tahoma"/>
      <w:b/>
      <w:color w:val="005BBB"/>
      <w:sz w:val="28"/>
      <w:szCs w:val="28"/>
    </w:rPr>
  </w:style>
  <w:style w:type="character" w:styleId="Lienhypertexte">
    <w:name w:val="Hyperlink"/>
    <w:rsid w:val="003B089B"/>
    <w:rPr>
      <w:b/>
      <w:color w:val="005BBB"/>
      <w:u w:val="none"/>
    </w:rPr>
  </w:style>
  <w:style w:type="character" w:customStyle="1" w:styleId="Puces">
    <w:name w:val="Puces"/>
    <w:rsid w:val="003B089B"/>
    <w:rPr>
      <w:rFonts w:ascii="Arial" w:eastAsia="Arial Unicode MS" w:hAnsi="Arial" w:cs="Tahoma"/>
      <w:b/>
      <w:color w:val="005BBB"/>
      <w:shd w:val="clear" w:color="auto" w:fill="auto"/>
    </w:rPr>
  </w:style>
  <w:style w:type="character" w:customStyle="1" w:styleId="Caractresdenotedebasdepage">
    <w:name w:val="Caractères de note de bas de page"/>
    <w:rsid w:val="003B089B"/>
  </w:style>
  <w:style w:type="character" w:styleId="Appelnotedebasdep">
    <w:name w:val="footnote reference"/>
    <w:rsid w:val="003B089B"/>
    <w:rPr>
      <w:vertAlign w:val="superscript"/>
    </w:rPr>
  </w:style>
  <w:style w:type="character" w:styleId="Appeldenotedefin">
    <w:name w:val="endnote reference"/>
    <w:rsid w:val="003B089B"/>
    <w:rPr>
      <w:vertAlign w:val="superscript"/>
    </w:rPr>
  </w:style>
  <w:style w:type="character" w:customStyle="1" w:styleId="Caractresdenotedefin">
    <w:name w:val="Caractères de note de fin"/>
    <w:rsid w:val="003B089B"/>
  </w:style>
  <w:style w:type="character" w:customStyle="1" w:styleId="Caractresdenumrotation">
    <w:name w:val="Caractères de numérotation"/>
    <w:rsid w:val="003B089B"/>
  </w:style>
  <w:style w:type="character" w:customStyle="1" w:styleId="Motclef">
    <w:name w:val="Mot clef"/>
    <w:rsid w:val="003B089B"/>
    <w:rPr>
      <w:u w:val="dashedHeavy"/>
    </w:rPr>
  </w:style>
  <w:style w:type="character" w:customStyle="1" w:styleId="Emphase">
    <w:name w:val="Emphase"/>
    <w:rsid w:val="003B089B"/>
    <w:rPr>
      <w:b/>
      <w:color w:val="FFA02F"/>
      <w:sz w:val="26"/>
    </w:rPr>
  </w:style>
  <w:style w:type="character" w:customStyle="1" w:styleId="BleuEDF">
    <w:name w:val="Bleu EDF"/>
    <w:rsid w:val="003B089B"/>
    <w:rPr>
      <w:color w:val="005BBB"/>
    </w:rPr>
  </w:style>
  <w:style w:type="paragraph" w:styleId="Liste">
    <w:name w:val="List"/>
    <w:basedOn w:val="Corpsdetexte"/>
    <w:rsid w:val="003B089B"/>
    <w:rPr>
      <w:rFonts w:cs="Tahoma"/>
    </w:rPr>
  </w:style>
  <w:style w:type="paragraph" w:customStyle="1" w:styleId="Lgende1">
    <w:name w:val="Légende1"/>
    <w:basedOn w:val="Normal"/>
    <w:rsid w:val="003B089B"/>
    <w:pPr>
      <w:suppressLineNumbers/>
      <w:spacing w:before="120" w:after="120"/>
    </w:pPr>
    <w:rPr>
      <w:rFonts w:cs="Tahoma"/>
      <w:i/>
      <w:iCs/>
    </w:rPr>
  </w:style>
  <w:style w:type="paragraph" w:customStyle="1" w:styleId="Index">
    <w:name w:val="Index"/>
    <w:basedOn w:val="Normal"/>
    <w:rsid w:val="003B089B"/>
    <w:pPr>
      <w:suppressLineNumbers/>
    </w:pPr>
    <w:rPr>
      <w:rFonts w:cs="Tahoma"/>
    </w:rPr>
  </w:style>
  <w:style w:type="paragraph" w:customStyle="1" w:styleId="Contenudetableau">
    <w:name w:val="Contenu de tableau"/>
    <w:basedOn w:val="Normal"/>
    <w:rsid w:val="003B089B"/>
    <w:pPr>
      <w:suppressLineNumbers/>
    </w:pPr>
    <w:rPr>
      <w:sz w:val="20"/>
    </w:rPr>
  </w:style>
  <w:style w:type="paragraph" w:customStyle="1" w:styleId="Titredetableau">
    <w:name w:val="Titre de tableau"/>
    <w:basedOn w:val="Contenudetableau"/>
    <w:rsid w:val="003B089B"/>
    <w:pPr>
      <w:jc w:val="center"/>
    </w:pPr>
    <w:rPr>
      <w:b/>
      <w:bCs/>
      <w:sz w:val="22"/>
    </w:rPr>
  </w:style>
  <w:style w:type="paragraph" w:customStyle="1" w:styleId="Lignehorizontale">
    <w:name w:val="Ligne horizontale"/>
    <w:basedOn w:val="Normal"/>
    <w:next w:val="Corpsdetexte"/>
    <w:rsid w:val="003B089B"/>
    <w:pPr>
      <w:suppressLineNumbers/>
      <w:pBdr>
        <w:bottom w:val="double" w:sz="1" w:space="0" w:color="808080"/>
      </w:pBdr>
      <w:spacing w:after="283"/>
    </w:pPr>
    <w:rPr>
      <w:sz w:val="12"/>
      <w:szCs w:val="12"/>
    </w:rPr>
  </w:style>
  <w:style w:type="paragraph" w:styleId="Sous-titre">
    <w:name w:val="Subtitle"/>
    <w:basedOn w:val="Titresansnumrotation"/>
    <w:next w:val="Corpsdetexte"/>
    <w:link w:val="Sous-titreCar"/>
    <w:qFormat/>
    <w:rsid w:val="003B089B"/>
    <w:pPr>
      <w:jc w:val="center"/>
    </w:pPr>
    <w:rPr>
      <w:i/>
      <w:iCs/>
    </w:rPr>
  </w:style>
  <w:style w:type="character" w:customStyle="1" w:styleId="Sous-titreCar">
    <w:name w:val="Sous-titre Car"/>
    <w:basedOn w:val="Policepardfaut"/>
    <w:link w:val="Sous-titre"/>
    <w:rsid w:val="003B089B"/>
    <w:rPr>
      <w:rFonts w:ascii="Arial" w:eastAsia="Arial Unicode MS" w:hAnsi="Arial" w:cs="Tahoma"/>
      <w:b/>
      <w:i/>
      <w:iCs/>
      <w:color w:val="005BBB"/>
      <w:kern w:val="1"/>
      <w:sz w:val="28"/>
      <w:szCs w:val="28"/>
    </w:rPr>
  </w:style>
  <w:style w:type="paragraph" w:customStyle="1" w:styleId="En-ttegauche">
    <w:name w:val="En-tête gauche"/>
    <w:basedOn w:val="Normal"/>
    <w:rsid w:val="003B089B"/>
    <w:pPr>
      <w:suppressLineNumbers/>
      <w:tabs>
        <w:tab w:val="center" w:pos="4818"/>
        <w:tab w:val="right" w:pos="9637"/>
      </w:tabs>
    </w:pPr>
  </w:style>
  <w:style w:type="paragraph" w:customStyle="1" w:styleId="Titredetabledesmatires">
    <w:name w:val="Titre de table des matières"/>
    <w:basedOn w:val="Titresansnumrotation"/>
    <w:rsid w:val="003B089B"/>
    <w:pPr>
      <w:suppressLineNumbers/>
    </w:pPr>
    <w:rPr>
      <w:bCs/>
      <w:szCs w:val="32"/>
    </w:rPr>
  </w:style>
  <w:style w:type="paragraph" w:styleId="TM1">
    <w:name w:val="toc 1"/>
    <w:basedOn w:val="Index"/>
    <w:uiPriority w:val="39"/>
    <w:rsid w:val="003B089B"/>
    <w:pPr>
      <w:tabs>
        <w:tab w:val="right" w:leader="dot" w:pos="9638"/>
      </w:tabs>
    </w:pPr>
  </w:style>
  <w:style w:type="paragraph" w:styleId="TM2">
    <w:name w:val="toc 2"/>
    <w:basedOn w:val="Index"/>
    <w:uiPriority w:val="39"/>
    <w:rsid w:val="003B089B"/>
    <w:pPr>
      <w:tabs>
        <w:tab w:val="right" w:leader="dot" w:pos="9639"/>
      </w:tabs>
      <w:ind w:left="283"/>
    </w:pPr>
  </w:style>
  <w:style w:type="paragraph" w:customStyle="1" w:styleId="Textedergle">
    <w:name w:val="Texte de règle"/>
    <w:basedOn w:val="Normal"/>
    <w:rsid w:val="003B089B"/>
    <w:pPr>
      <w:keepLines/>
      <w:spacing w:after="113"/>
      <w:ind w:left="1984"/>
    </w:pPr>
  </w:style>
  <w:style w:type="paragraph" w:customStyle="1" w:styleId="Titredergle">
    <w:name w:val="Titre de règle"/>
    <w:basedOn w:val="Normal"/>
    <w:next w:val="Textedergle"/>
    <w:rsid w:val="003B089B"/>
    <w:pPr>
      <w:keepNext/>
      <w:keepLines/>
      <w:spacing w:before="113" w:after="113"/>
    </w:pPr>
    <w:rPr>
      <w:b/>
      <w:sz w:val="28"/>
    </w:rPr>
  </w:style>
  <w:style w:type="paragraph" w:customStyle="1" w:styleId="Texteprformat">
    <w:name w:val="Texte préformaté"/>
    <w:basedOn w:val="Normal"/>
    <w:rsid w:val="003B089B"/>
    <w:rPr>
      <w:rFonts w:ascii="Courier New" w:eastAsia="Courier New" w:hAnsi="Courier New" w:cs="Courier New"/>
      <w:sz w:val="20"/>
      <w:szCs w:val="20"/>
    </w:rPr>
  </w:style>
  <w:style w:type="paragraph" w:styleId="Notedebasdepage">
    <w:name w:val="footnote text"/>
    <w:basedOn w:val="Normal"/>
    <w:link w:val="NotedebasdepageCar"/>
    <w:rsid w:val="003B089B"/>
    <w:pPr>
      <w:suppressLineNumbers/>
      <w:ind w:left="283" w:hanging="283"/>
    </w:pPr>
    <w:rPr>
      <w:sz w:val="20"/>
      <w:szCs w:val="20"/>
    </w:rPr>
  </w:style>
  <w:style w:type="character" w:customStyle="1" w:styleId="NotedebasdepageCar">
    <w:name w:val="Note de bas de page Car"/>
    <w:basedOn w:val="Policepardfaut"/>
    <w:link w:val="Notedebasdepage"/>
    <w:rsid w:val="003B089B"/>
    <w:rPr>
      <w:rFonts w:ascii="Arial" w:eastAsia="Arial Unicode MS" w:hAnsi="Arial"/>
      <w:kern w:val="1"/>
    </w:rPr>
  </w:style>
  <w:style w:type="paragraph" w:customStyle="1" w:styleId="Titrededirective">
    <w:name w:val="Titre de directive"/>
    <w:basedOn w:val="Titredergle"/>
    <w:next w:val="Textedergle"/>
    <w:rsid w:val="003B089B"/>
    <w:rPr>
      <w:color w:val="005BBB"/>
    </w:rPr>
  </w:style>
  <w:style w:type="paragraph" w:customStyle="1" w:styleId="Titrederecommandation">
    <w:name w:val="Titre de recommandation"/>
    <w:basedOn w:val="Titredergle"/>
    <w:next w:val="Textedergle"/>
    <w:rsid w:val="003B089B"/>
    <w:rPr>
      <w:color w:val="333333"/>
    </w:rPr>
  </w:style>
  <w:style w:type="paragraph" w:customStyle="1" w:styleId="Titredelindexdesillustrations">
    <w:name w:val="Titre de l'index des illustrations"/>
    <w:basedOn w:val="Titresansnumrotation"/>
    <w:rsid w:val="003B089B"/>
    <w:pPr>
      <w:suppressLineNumbers/>
    </w:pPr>
    <w:rPr>
      <w:bCs/>
      <w:sz w:val="32"/>
      <w:szCs w:val="32"/>
    </w:rPr>
  </w:style>
  <w:style w:type="paragraph" w:customStyle="1" w:styleId="Titredinformation">
    <w:name w:val="Titre d'information"/>
    <w:basedOn w:val="Titredergle"/>
    <w:next w:val="Textedergle"/>
    <w:rsid w:val="003B089B"/>
    <w:rPr>
      <w:color w:val="666666"/>
    </w:rPr>
  </w:style>
  <w:style w:type="paragraph" w:customStyle="1" w:styleId="Texteencadr">
    <w:name w:val="Texte encadré"/>
    <w:basedOn w:val="Textedergle"/>
    <w:next w:val="Textedergle"/>
    <w:rsid w:val="003B089B"/>
    <w:pPr>
      <w:pBdr>
        <w:top w:val="single" w:sz="20" w:space="5" w:color="008080"/>
        <w:bottom w:val="single" w:sz="20" w:space="5" w:color="008080"/>
      </w:pBdr>
      <w:spacing w:before="113" w:after="227"/>
      <w:ind w:left="2693" w:right="709"/>
      <w:jc w:val="center"/>
    </w:pPr>
    <w:rPr>
      <w:sz w:val="28"/>
    </w:rPr>
  </w:style>
  <w:style w:type="paragraph" w:customStyle="1" w:styleId="Contenuducadre">
    <w:name w:val="Contenu du cadre"/>
    <w:basedOn w:val="Corpsdetexte"/>
    <w:rsid w:val="003B089B"/>
  </w:style>
  <w:style w:type="paragraph" w:customStyle="1" w:styleId="Console">
    <w:name w:val="Console"/>
    <w:basedOn w:val="Corpsdetexte"/>
    <w:link w:val="ConsoleCar"/>
    <w:rsid w:val="003B089B"/>
    <w:pPr>
      <w:keepLines/>
      <w:widowControl/>
      <w:pBdr>
        <w:top w:val="dashed" w:sz="4" w:space="2" w:color="auto"/>
        <w:left w:val="dashed" w:sz="4" w:space="2" w:color="auto"/>
        <w:bottom w:val="dashed" w:sz="4" w:space="2" w:color="auto"/>
        <w:right w:val="dashed" w:sz="4" w:space="2" w:color="auto"/>
      </w:pBdr>
      <w:shd w:val="clear" w:color="FFFFFF" w:fill="FFE8CD"/>
      <w:spacing w:before="50" w:after="50"/>
      <w:contextualSpacing/>
      <w:jc w:val="left"/>
    </w:pPr>
    <w:rPr>
      <w:rFonts w:ascii="DejaVu Sans Mono" w:hAnsi="DejaVu Sans Mono"/>
      <w:noProof/>
    </w:rPr>
  </w:style>
  <w:style w:type="paragraph" w:styleId="TM3">
    <w:name w:val="toc 3"/>
    <w:basedOn w:val="Index"/>
    <w:uiPriority w:val="39"/>
    <w:rsid w:val="003B089B"/>
    <w:pPr>
      <w:tabs>
        <w:tab w:val="right" w:leader="dot" w:pos="9639"/>
      </w:tabs>
      <w:ind w:left="566"/>
    </w:pPr>
  </w:style>
  <w:style w:type="paragraph" w:styleId="TM4">
    <w:name w:val="toc 4"/>
    <w:basedOn w:val="Index"/>
    <w:uiPriority w:val="39"/>
    <w:rsid w:val="003B089B"/>
    <w:pPr>
      <w:tabs>
        <w:tab w:val="right" w:leader="dot" w:pos="9639"/>
      </w:tabs>
      <w:ind w:left="849"/>
    </w:pPr>
  </w:style>
  <w:style w:type="paragraph" w:styleId="TM5">
    <w:name w:val="toc 5"/>
    <w:basedOn w:val="Index"/>
    <w:uiPriority w:val="39"/>
    <w:rsid w:val="003B089B"/>
    <w:pPr>
      <w:tabs>
        <w:tab w:val="right" w:leader="dot" w:pos="9639"/>
      </w:tabs>
      <w:ind w:left="1132"/>
    </w:pPr>
  </w:style>
  <w:style w:type="paragraph" w:styleId="Lgende">
    <w:name w:val="caption"/>
    <w:basedOn w:val="Normal"/>
    <w:qFormat/>
    <w:rsid w:val="003B089B"/>
    <w:pPr>
      <w:suppressLineNumbers/>
      <w:spacing w:before="120" w:after="120"/>
    </w:pPr>
    <w:rPr>
      <w:rFonts w:cs="Tahoma"/>
      <w:i/>
      <w:iCs/>
    </w:rPr>
  </w:style>
  <w:style w:type="character" w:styleId="Lienhypertextesuivivisit">
    <w:name w:val="FollowedHyperlink"/>
    <w:basedOn w:val="Policepardfaut"/>
    <w:semiHidden/>
    <w:rsid w:val="003B089B"/>
    <w:rPr>
      <w:color w:val="800080"/>
      <w:u w:val="single"/>
    </w:rPr>
  </w:style>
  <w:style w:type="paragraph" w:styleId="Corpsdetexte2">
    <w:name w:val="Body Text 2"/>
    <w:basedOn w:val="Normal"/>
    <w:link w:val="Corpsdetexte2Car"/>
    <w:semiHidden/>
    <w:rsid w:val="003B089B"/>
    <w:pPr>
      <w:widowControl/>
      <w:suppressAutoHyphens w:val="0"/>
      <w:autoSpaceDE w:val="0"/>
      <w:autoSpaceDN w:val="0"/>
      <w:adjustRightInd w:val="0"/>
      <w:jc w:val="both"/>
    </w:pPr>
    <w:rPr>
      <w:rFonts w:eastAsia="Times New Roman" w:cs="Arial"/>
      <w:kern w:val="0"/>
      <w:sz w:val="20"/>
      <w:szCs w:val="20"/>
    </w:rPr>
  </w:style>
  <w:style w:type="character" w:customStyle="1" w:styleId="Corpsdetexte2Car">
    <w:name w:val="Corps de texte 2 Car"/>
    <w:basedOn w:val="Policepardfaut"/>
    <w:link w:val="Corpsdetexte2"/>
    <w:semiHidden/>
    <w:rsid w:val="003B089B"/>
    <w:rPr>
      <w:rFonts w:ascii="Arial" w:hAnsi="Arial" w:cs="Arial"/>
    </w:rPr>
  </w:style>
  <w:style w:type="paragraph" w:styleId="Corpsdetexte3">
    <w:name w:val="Body Text 3"/>
    <w:basedOn w:val="Normal"/>
    <w:link w:val="Corpsdetexte3Car"/>
    <w:semiHidden/>
    <w:rsid w:val="003B089B"/>
    <w:pPr>
      <w:jc w:val="both"/>
    </w:pPr>
    <w:rPr>
      <w:rFonts w:cs="Tahoma"/>
      <w:i/>
      <w:iCs/>
      <w:kern w:val="0"/>
      <w:sz w:val="20"/>
    </w:rPr>
  </w:style>
  <w:style w:type="character" w:customStyle="1" w:styleId="Corpsdetexte3Car">
    <w:name w:val="Corps de texte 3 Car"/>
    <w:basedOn w:val="Policepardfaut"/>
    <w:link w:val="Corpsdetexte3"/>
    <w:semiHidden/>
    <w:rsid w:val="003B089B"/>
    <w:rPr>
      <w:rFonts w:ascii="Arial" w:eastAsia="Arial Unicode MS" w:hAnsi="Arial" w:cs="Tahoma"/>
      <w:i/>
      <w:iCs/>
      <w:szCs w:val="24"/>
    </w:rPr>
  </w:style>
  <w:style w:type="paragraph" w:styleId="Listepuces">
    <w:name w:val="List Bullet"/>
    <w:basedOn w:val="Corpsdetexte"/>
    <w:semiHidden/>
    <w:rsid w:val="003B089B"/>
    <w:pPr>
      <w:widowControl/>
      <w:numPr>
        <w:numId w:val="1"/>
      </w:numPr>
      <w:suppressAutoHyphens w:val="0"/>
      <w:overflowPunct w:val="0"/>
      <w:autoSpaceDE w:val="0"/>
      <w:autoSpaceDN w:val="0"/>
      <w:adjustRightInd w:val="0"/>
      <w:spacing w:before="60" w:after="0" w:line="240" w:lineRule="exact"/>
      <w:textAlignment w:val="baseline"/>
    </w:pPr>
    <w:rPr>
      <w:rFonts w:eastAsia="Times New Roman"/>
      <w:kern w:val="0"/>
      <w:szCs w:val="20"/>
    </w:rPr>
  </w:style>
  <w:style w:type="paragraph" w:customStyle="1" w:styleId="Titredudocument">
    <w:name w:val="Titre du document"/>
    <w:basedOn w:val="Normal"/>
    <w:rsid w:val="003B089B"/>
    <w:pPr>
      <w:widowControl/>
      <w:pBdr>
        <w:top w:val="single" w:sz="12" w:space="1" w:color="auto"/>
        <w:left w:val="single" w:sz="12" w:space="1" w:color="auto"/>
        <w:bottom w:val="single" w:sz="12" w:space="1" w:color="auto"/>
        <w:right w:val="single" w:sz="12" w:space="1" w:color="auto"/>
      </w:pBdr>
      <w:suppressAutoHyphens w:val="0"/>
      <w:overflowPunct w:val="0"/>
      <w:autoSpaceDE w:val="0"/>
      <w:autoSpaceDN w:val="0"/>
      <w:adjustRightInd w:val="0"/>
      <w:spacing w:before="120"/>
      <w:jc w:val="center"/>
      <w:textAlignment w:val="baseline"/>
    </w:pPr>
    <w:rPr>
      <w:rFonts w:eastAsia="Times New Roman"/>
      <w:b/>
      <w:color w:val="FF0000"/>
      <w:kern w:val="0"/>
      <w:sz w:val="40"/>
      <w:szCs w:val="20"/>
    </w:rPr>
  </w:style>
  <w:style w:type="paragraph" w:customStyle="1" w:styleId="Identification">
    <w:name w:val="Identification"/>
    <w:rsid w:val="003B089B"/>
    <w:pPr>
      <w:overflowPunct w:val="0"/>
      <w:autoSpaceDE w:val="0"/>
      <w:autoSpaceDN w:val="0"/>
      <w:adjustRightInd w:val="0"/>
      <w:spacing w:line="300" w:lineRule="atLeast"/>
      <w:textAlignment w:val="baseline"/>
    </w:pPr>
    <w:rPr>
      <w:sz w:val="22"/>
    </w:rPr>
  </w:style>
  <w:style w:type="character" w:styleId="Accentuation">
    <w:name w:val="Emphasis"/>
    <w:basedOn w:val="Policepardfaut"/>
    <w:qFormat/>
    <w:rsid w:val="003B089B"/>
    <w:rPr>
      <w:b/>
      <w:bCs/>
      <w:i w:val="0"/>
      <w:iCs w:val="0"/>
    </w:rPr>
  </w:style>
  <w:style w:type="paragraph" w:customStyle="1" w:styleId="Alinangatif">
    <w:name w:val="Alinéa négatif"/>
    <w:basedOn w:val="Corpsdetexte"/>
    <w:rsid w:val="003B089B"/>
    <w:pPr>
      <w:tabs>
        <w:tab w:val="left" w:pos="0"/>
      </w:tabs>
      <w:ind w:left="567" w:hanging="283"/>
    </w:pPr>
  </w:style>
  <w:style w:type="paragraph" w:customStyle="1" w:styleId="Avertissement">
    <w:name w:val="Avertissement"/>
    <w:link w:val="AvertissementCar"/>
    <w:rsid w:val="003B089B"/>
    <w:pPr>
      <w:keepLines/>
      <w:widowControl w:val="0"/>
      <w:suppressAutoHyphens/>
      <w:spacing w:before="57" w:after="57"/>
    </w:pPr>
    <w:rPr>
      <w:rFonts w:ascii="Arial" w:eastAsia="Arial Unicode MS" w:hAnsi="Arial"/>
      <w:b/>
      <w:color w:val="FFA02F"/>
      <w:kern w:val="24"/>
      <w:sz w:val="24"/>
      <w:szCs w:val="24"/>
    </w:rPr>
  </w:style>
  <w:style w:type="paragraph" w:customStyle="1" w:styleId="Bibliographie1">
    <w:name w:val="Bibliographie 1"/>
    <w:basedOn w:val="Index"/>
    <w:rsid w:val="003B089B"/>
    <w:pPr>
      <w:tabs>
        <w:tab w:val="right" w:leader="dot" w:pos="9638"/>
      </w:tabs>
    </w:pPr>
  </w:style>
  <w:style w:type="paragraph" w:customStyle="1" w:styleId="Commande">
    <w:name w:val="Commande"/>
    <w:basedOn w:val="Console"/>
    <w:next w:val="Console"/>
    <w:link w:val="CommandeCar"/>
    <w:qFormat/>
    <w:rsid w:val="003B089B"/>
    <w:pPr>
      <w:shd w:val="clear" w:color="FFFFFF" w:fill="FFF3E5"/>
    </w:pPr>
    <w:rPr>
      <w:b/>
    </w:rPr>
  </w:style>
  <w:style w:type="character" w:styleId="lev">
    <w:name w:val="Strong"/>
    <w:qFormat/>
    <w:rsid w:val="003B089B"/>
    <w:rPr>
      <w:b/>
      <w:bCs/>
    </w:rPr>
  </w:style>
  <w:style w:type="paragraph" w:customStyle="1" w:styleId="Information">
    <w:name w:val="Information"/>
    <w:basedOn w:val="Corpsdetexte"/>
    <w:link w:val="InformationCar"/>
    <w:rsid w:val="003B089B"/>
    <w:pPr>
      <w:keepLines/>
      <w:spacing w:before="57" w:after="57"/>
      <w:jc w:val="left"/>
    </w:pPr>
    <w:rPr>
      <w:color w:val="005BBB"/>
      <w:kern w:val="24"/>
      <w:sz w:val="24"/>
    </w:rPr>
  </w:style>
  <w:style w:type="character" w:customStyle="1" w:styleId="Surbrillance">
    <w:name w:val="Surbrillance"/>
    <w:basedOn w:val="Policepardfaut"/>
    <w:rsid w:val="003B089B"/>
    <w:rPr>
      <w:b/>
      <w:color w:val="FFFFFF"/>
      <w:bdr w:val="none" w:sz="0" w:space="0" w:color="auto"/>
      <w:shd w:val="clear" w:color="auto" w:fill="005BBB"/>
    </w:rPr>
  </w:style>
  <w:style w:type="paragraph" w:customStyle="1" w:styleId="Titresansnumrotation">
    <w:name w:val="Titre sans numérotation"/>
    <w:basedOn w:val="Normal"/>
    <w:next w:val="Corpsdetexte"/>
    <w:rsid w:val="003B089B"/>
    <w:pPr>
      <w:keepNext/>
      <w:keepLines/>
      <w:spacing w:before="227" w:after="113"/>
    </w:pPr>
    <w:rPr>
      <w:rFonts w:cs="Tahoma"/>
      <w:b/>
      <w:color w:val="005BBB"/>
      <w:sz w:val="28"/>
      <w:szCs w:val="28"/>
    </w:rPr>
  </w:style>
  <w:style w:type="character" w:customStyle="1" w:styleId="AvertissementCar">
    <w:name w:val="Avertissement Car"/>
    <w:basedOn w:val="Policepardfaut"/>
    <w:link w:val="Avertissement"/>
    <w:rsid w:val="003B089B"/>
    <w:rPr>
      <w:rFonts w:ascii="Arial" w:eastAsia="Arial Unicode MS" w:hAnsi="Arial"/>
      <w:b/>
      <w:color w:val="FFA02F"/>
      <w:kern w:val="24"/>
      <w:sz w:val="24"/>
      <w:szCs w:val="24"/>
    </w:rPr>
  </w:style>
  <w:style w:type="table" w:styleId="Grilledutableau">
    <w:name w:val="Table Grid"/>
    <w:basedOn w:val="TableauNormal"/>
    <w:uiPriority w:val="59"/>
    <w:rsid w:val="003B08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nformationCar">
    <w:name w:val="Information Car"/>
    <w:basedOn w:val="Policepardfaut"/>
    <w:link w:val="Information"/>
    <w:rsid w:val="003B089B"/>
    <w:rPr>
      <w:rFonts w:ascii="Arial" w:eastAsia="Arial Unicode MS" w:hAnsi="Arial"/>
      <w:color w:val="005BBB"/>
      <w:kern w:val="24"/>
      <w:sz w:val="24"/>
      <w:szCs w:val="24"/>
    </w:rPr>
  </w:style>
  <w:style w:type="paragraph" w:styleId="Notedefin">
    <w:name w:val="endnote text"/>
    <w:basedOn w:val="Normal"/>
    <w:link w:val="NotedefinCar"/>
    <w:uiPriority w:val="99"/>
    <w:semiHidden/>
    <w:unhideWhenUsed/>
    <w:rsid w:val="003B089B"/>
    <w:rPr>
      <w:sz w:val="20"/>
      <w:szCs w:val="20"/>
    </w:rPr>
  </w:style>
  <w:style w:type="character" w:customStyle="1" w:styleId="NotedefinCar">
    <w:name w:val="Note de fin Car"/>
    <w:basedOn w:val="Policepardfaut"/>
    <w:link w:val="Notedefin"/>
    <w:uiPriority w:val="99"/>
    <w:semiHidden/>
    <w:rsid w:val="003B089B"/>
    <w:rPr>
      <w:rFonts w:ascii="Arial" w:eastAsia="Arial Unicode MS" w:hAnsi="Arial"/>
      <w:kern w:val="1"/>
    </w:rPr>
  </w:style>
  <w:style w:type="paragraph" w:styleId="Textedebulles">
    <w:name w:val="Balloon Text"/>
    <w:basedOn w:val="Normal"/>
    <w:link w:val="TextedebullesCar"/>
    <w:uiPriority w:val="99"/>
    <w:semiHidden/>
    <w:unhideWhenUsed/>
    <w:rsid w:val="003B089B"/>
    <w:rPr>
      <w:rFonts w:ascii="Tahoma" w:hAnsi="Tahoma" w:cs="Tahoma"/>
      <w:sz w:val="16"/>
      <w:szCs w:val="16"/>
    </w:rPr>
  </w:style>
  <w:style w:type="character" w:customStyle="1" w:styleId="TextedebullesCar">
    <w:name w:val="Texte de bulles Car"/>
    <w:basedOn w:val="Policepardfaut"/>
    <w:link w:val="Textedebulles"/>
    <w:uiPriority w:val="99"/>
    <w:semiHidden/>
    <w:rsid w:val="003B089B"/>
    <w:rPr>
      <w:rFonts w:ascii="Tahoma" w:eastAsia="Arial Unicode MS" w:hAnsi="Tahoma" w:cs="Tahoma"/>
      <w:kern w:val="1"/>
      <w:sz w:val="16"/>
      <w:szCs w:val="16"/>
    </w:rPr>
  </w:style>
  <w:style w:type="paragraph" w:styleId="Index1">
    <w:name w:val="index 1"/>
    <w:basedOn w:val="Normal"/>
    <w:next w:val="Normal"/>
    <w:autoRedefine/>
    <w:uiPriority w:val="99"/>
    <w:semiHidden/>
    <w:unhideWhenUsed/>
    <w:rsid w:val="003B089B"/>
    <w:pPr>
      <w:ind w:left="240" w:hanging="240"/>
    </w:pPr>
  </w:style>
  <w:style w:type="paragraph" w:styleId="Titreindex">
    <w:name w:val="index heading"/>
    <w:basedOn w:val="Normal"/>
    <w:next w:val="Index1"/>
    <w:semiHidden/>
    <w:rsid w:val="003B089B"/>
    <w:pPr>
      <w:widowControl/>
      <w:suppressAutoHyphens w:val="0"/>
      <w:overflowPunct w:val="0"/>
      <w:autoSpaceDE w:val="0"/>
      <w:autoSpaceDN w:val="0"/>
      <w:adjustRightInd w:val="0"/>
      <w:textAlignment w:val="baseline"/>
    </w:pPr>
    <w:rPr>
      <w:rFonts w:eastAsia="Times New Roman"/>
      <w:kern w:val="0"/>
      <w:szCs w:val="20"/>
    </w:rPr>
  </w:style>
  <w:style w:type="paragraph" w:customStyle="1" w:styleId="Retrait1">
    <w:name w:val="Retrait 1"/>
    <w:basedOn w:val="Normal"/>
    <w:rsid w:val="003B089B"/>
    <w:pPr>
      <w:widowControl/>
      <w:suppressAutoHyphens w:val="0"/>
      <w:spacing w:before="80"/>
      <w:ind w:left="1440"/>
      <w:jc w:val="both"/>
    </w:pPr>
    <w:rPr>
      <w:rFonts w:ascii="Helv" w:eastAsia="Times New Roman" w:hAnsi="Helv"/>
      <w:color w:val="000000"/>
      <w:kern w:val="0"/>
      <w:sz w:val="20"/>
      <w:szCs w:val="20"/>
      <w:lang w:eastAsia="en-US"/>
    </w:rPr>
  </w:style>
  <w:style w:type="paragraph" w:customStyle="1" w:styleId="Bullet1">
    <w:name w:val="Bullet 1"/>
    <w:basedOn w:val="Normal"/>
    <w:rsid w:val="003B089B"/>
    <w:pPr>
      <w:widowControl/>
      <w:numPr>
        <w:numId w:val="7"/>
      </w:numPr>
      <w:suppressAutoHyphens w:val="0"/>
      <w:spacing w:before="80"/>
      <w:ind w:left="2246" w:hanging="374"/>
      <w:jc w:val="both"/>
    </w:pPr>
    <w:rPr>
      <w:rFonts w:ascii="Helv" w:eastAsia="Times New Roman" w:hAnsi="Helv"/>
      <w:color w:val="000000"/>
      <w:kern w:val="0"/>
      <w:sz w:val="20"/>
      <w:szCs w:val="20"/>
      <w:lang w:eastAsia="en-US"/>
    </w:rPr>
  </w:style>
  <w:style w:type="paragraph" w:customStyle="1" w:styleId="Bullet1ransi">
    <w:name w:val="Bullet 1 + r_ansi"/>
    <w:aliases w:val="8 pt,Left,Left:  1.02 cm,First line:  0 cm,Normal + r_ansi,Left:  2.22 cm,Retrait 1 + Courier New,9 pt,Before:  0 pt,Box: (Single solid lineNormal + r_ansi,10 pt,Left:  1.25 cm,Left:  2.22 cm + Lef...,..."/>
    <w:basedOn w:val="Normal"/>
    <w:rsid w:val="003B089B"/>
    <w:pPr>
      <w:widowControl/>
      <w:suppressAutoHyphens w:val="0"/>
      <w:autoSpaceDE w:val="0"/>
      <w:autoSpaceDN w:val="0"/>
      <w:adjustRightInd w:val="0"/>
      <w:ind w:left="1260"/>
    </w:pPr>
    <w:rPr>
      <w:rFonts w:ascii="r_ansi" w:eastAsia="Times New Roman" w:hAnsi="r_ansi"/>
      <w:color w:val="000000"/>
      <w:kern w:val="0"/>
      <w:sz w:val="16"/>
      <w:szCs w:val="16"/>
      <w:lang w:val="en-GB"/>
    </w:rPr>
  </w:style>
  <w:style w:type="paragraph" w:styleId="TM6">
    <w:name w:val="toc 6"/>
    <w:basedOn w:val="Index"/>
    <w:next w:val="Corpsdetexte"/>
    <w:autoRedefine/>
    <w:uiPriority w:val="39"/>
    <w:unhideWhenUsed/>
    <w:rsid w:val="003B089B"/>
    <w:pPr>
      <w:tabs>
        <w:tab w:val="left" w:pos="2267"/>
        <w:tab w:val="right" w:leader="dot" w:pos="9628"/>
      </w:tabs>
      <w:ind w:left="1200"/>
    </w:pPr>
    <w:rPr>
      <w:noProof/>
    </w:rPr>
  </w:style>
  <w:style w:type="character" w:customStyle="1" w:styleId="Termetechnique">
    <w:name w:val="Terme technique"/>
    <w:basedOn w:val="Policepardfaut"/>
    <w:qFormat/>
    <w:rsid w:val="003B089B"/>
    <w:rPr>
      <w:rFonts w:ascii="DejaVu Sans Mono" w:hAnsi="DejaVu Sans Mono"/>
      <w:noProof/>
      <w:kern w:val="0"/>
      <w:u w:val="dotted"/>
    </w:rPr>
  </w:style>
  <w:style w:type="character" w:customStyle="1" w:styleId="ConsoleCar">
    <w:name w:val="Console Car"/>
    <w:basedOn w:val="CorpsdetexteCar"/>
    <w:link w:val="Console"/>
    <w:rsid w:val="003B089B"/>
    <w:rPr>
      <w:rFonts w:ascii="DejaVu Sans Mono" w:eastAsia="Arial Unicode MS" w:hAnsi="DejaVu Sans Mono"/>
      <w:noProof/>
      <w:kern w:val="1"/>
      <w:sz w:val="22"/>
      <w:szCs w:val="24"/>
      <w:shd w:val="clear" w:color="FFFFFF" w:fill="FFE8CD"/>
    </w:rPr>
  </w:style>
  <w:style w:type="character" w:customStyle="1" w:styleId="CommandeCar">
    <w:name w:val="Commande Car"/>
    <w:basedOn w:val="ConsoleCar"/>
    <w:link w:val="Commande"/>
    <w:rsid w:val="003B089B"/>
    <w:rPr>
      <w:rFonts w:ascii="DejaVu Sans Mono" w:eastAsia="Arial Unicode MS" w:hAnsi="DejaVu Sans Mono"/>
      <w:b/>
      <w:noProof/>
      <w:kern w:val="1"/>
      <w:sz w:val="22"/>
      <w:szCs w:val="24"/>
      <w:shd w:val="clear" w:color="FFFFFF" w:fill="FFF3E5"/>
    </w:rPr>
  </w:style>
  <w:style w:type="paragraph" w:customStyle="1" w:styleId="Findudocument">
    <w:name w:val="Fin du document"/>
    <w:basedOn w:val="Corpsdetexte"/>
    <w:autoRedefine/>
    <w:rsid w:val="003B089B"/>
    <w:pPr>
      <w:spacing w:before="480"/>
      <w:jc w:val="center"/>
    </w:pPr>
    <w:rPr>
      <w:rFonts w:cs="DejaVu Sans"/>
      <w:caps/>
      <w:spacing w:val="100"/>
      <w:kern w:val="22"/>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1.jpeg"/><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yperlink" Target="http://www-dl.Emulex.com/support/utilities/corekits/41/manual.pdf"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download.qlogic.com/manual/65491/SN0054614-00F.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www.redhat.com/docs/en-US/Red_Hat_Enterprise_Linux/5/html/DM_Multipath/index.html" TargetMode="External"/><Relationship Id="rId27" Type="http://schemas.openxmlformats.org/officeDocument/2006/relationships/header" Target="header8.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Office%20Word%202003%20Look.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Look.dotx</Template>
  <TotalTime>0</TotalTime>
  <Pages>38</Pages>
  <Words>8453</Words>
  <Characters>46496</Characters>
  <Application>Microsoft Office Word</Application>
  <DocSecurity>0</DocSecurity>
  <Lines>387</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2017-01-06T11:21:00Z</dcterms:created>
  <dcterms:modified xsi:type="dcterms:W3CDTF">2017-01-06T11:23:00Z</dcterms:modified>
</cp:coreProperties>
</file>